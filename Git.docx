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CA2B67" w14:textId="129A595F" w:rsidR="00CF0506" w:rsidRDefault="00B80E9E" w:rsidP="00CF0506">
      <w:proofErr w:type="spellStart"/>
      <w:r>
        <w:t>Plu</w:t>
      </w:r>
      <w:proofErr w:type="spellEnd"/>
    </w:p>
    <w:p w14:paraId="4BA21570" w14:textId="38847C75" w:rsidR="00B80E9E" w:rsidRDefault="00AD1DFA" w:rsidP="00CF0506">
      <w:r>
        <w:t>0308 0000</w:t>
      </w:r>
    </w:p>
    <w:p w14:paraId="30728F55" w14:textId="0F829CE8" w:rsidR="00C1694B" w:rsidRDefault="00C1694B">
      <w:pPr>
        <w:pStyle w:val="TOCHeading"/>
        <w:rPr>
          <w:lang w:eastAsia="zh-TW"/>
        </w:rPr>
      </w:pPr>
      <w:r>
        <w:t>Contents</w:t>
      </w:r>
    </w:p>
    <w:p w14:paraId="2B9D837C" w14:textId="53B1F15F" w:rsidR="00182A02" w:rsidRDefault="00C1694B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HK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3730858" w:history="1">
        <w:r w:rsidR="00182A02" w:rsidRPr="00191026">
          <w:rPr>
            <w:rStyle w:val="Hyperlink"/>
            <w:noProof/>
          </w:rPr>
          <w:t>Skipped</w:t>
        </w:r>
        <w:r w:rsidR="00182A02">
          <w:rPr>
            <w:noProof/>
            <w:webHidden/>
          </w:rPr>
          <w:tab/>
        </w:r>
        <w:r w:rsidR="00182A02">
          <w:rPr>
            <w:noProof/>
            <w:webHidden/>
          </w:rPr>
          <w:fldChar w:fldCharType="begin"/>
        </w:r>
        <w:r w:rsidR="00182A02">
          <w:rPr>
            <w:noProof/>
            <w:webHidden/>
          </w:rPr>
          <w:instrText xml:space="preserve"> PAGEREF _Toc143730858 \h </w:instrText>
        </w:r>
        <w:r w:rsidR="00182A02">
          <w:rPr>
            <w:noProof/>
            <w:webHidden/>
          </w:rPr>
        </w:r>
        <w:r w:rsidR="00182A02">
          <w:rPr>
            <w:noProof/>
            <w:webHidden/>
          </w:rPr>
          <w:fldChar w:fldCharType="separate"/>
        </w:r>
        <w:r w:rsidR="00182A02">
          <w:rPr>
            <w:noProof/>
            <w:webHidden/>
          </w:rPr>
          <w:t>1</w:t>
        </w:r>
        <w:r w:rsidR="00182A02">
          <w:rPr>
            <w:noProof/>
            <w:webHidden/>
          </w:rPr>
          <w:fldChar w:fldCharType="end"/>
        </w:r>
      </w:hyperlink>
    </w:p>
    <w:p w14:paraId="6625E956" w14:textId="54C9F5A1" w:rsidR="00C1694B" w:rsidRDefault="00C1694B">
      <w:r>
        <w:fldChar w:fldCharType="end"/>
      </w:r>
    </w:p>
    <w:p w14:paraId="165E005B" w14:textId="1A230EC8" w:rsidR="00A34D7B" w:rsidRDefault="00C7795F" w:rsidP="00A34D7B">
      <w:pPr>
        <w:pStyle w:val="Heading1"/>
        <w:rPr>
          <w:lang w:val="en-US"/>
        </w:rPr>
      </w:pPr>
      <w:r>
        <w:rPr>
          <w:lang w:val="en-US"/>
        </w:rPr>
        <w:t>Basic config</w:t>
      </w:r>
    </w:p>
    <w:p w14:paraId="27C58639" w14:textId="1A5AEF72" w:rsidR="00C7795F" w:rsidRPr="00C7795F" w:rsidRDefault="00C7795F" w:rsidP="00C7795F">
      <w:pPr>
        <w:pStyle w:val="Heading3"/>
        <w:rPr>
          <w:lang w:val="en-US"/>
        </w:rPr>
      </w:pPr>
      <w:r>
        <w:t>Set name and email</w:t>
      </w:r>
    </w:p>
    <w:p w14:paraId="1C17B6E8" w14:textId="2571F1F0" w:rsidR="00A34D7B" w:rsidRPr="00D5664D" w:rsidRDefault="00D5664D" w:rsidP="00D51CD1">
      <w:pPr>
        <w:pStyle w:val="Heading5"/>
        <w:rPr>
          <w:lang w:val="en-US"/>
        </w:rPr>
      </w:pPr>
      <w:r>
        <w:t xml:space="preserve">git config </w:t>
      </w:r>
      <w:r w:rsidR="00C05C50">
        <w:rPr>
          <w:lang w:val="en-US"/>
        </w:rPr>
        <w:t>--</w:t>
      </w:r>
      <w:r>
        <w:t>global user.name "Tim Ng"</w:t>
      </w:r>
    </w:p>
    <w:p w14:paraId="58BCDF87" w14:textId="0D5DD611" w:rsidR="00A34D7B" w:rsidRDefault="00D33914" w:rsidP="00D51CD1">
      <w:pPr>
        <w:pStyle w:val="Heading5"/>
      </w:pPr>
      <w:r>
        <w:t xml:space="preserve">git config </w:t>
      </w:r>
      <w:r w:rsidR="00C05C50">
        <w:rPr>
          <w:lang w:val="en-US"/>
        </w:rPr>
        <w:t>--</w:t>
      </w:r>
      <w:r>
        <w:t xml:space="preserve">global </w:t>
      </w:r>
      <w:proofErr w:type="spellStart"/>
      <w:r>
        <w:t>user.email</w:t>
      </w:r>
      <w:proofErr w:type="spellEnd"/>
      <w:r>
        <w:t xml:space="preserve"> "</w:t>
      </w:r>
      <w:r w:rsidR="002B6611">
        <w:rPr>
          <w:lang w:val="en-US"/>
        </w:rPr>
        <w:t>tim_ng</w:t>
      </w:r>
      <w:r w:rsidR="007E6319">
        <w:rPr>
          <w:lang w:val="en-US"/>
        </w:rPr>
        <w:t>2</w:t>
      </w:r>
      <w:r>
        <w:t>@</w:t>
      </w:r>
      <w:r w:rsidR="002B6611">
        <w:rPr>
          <w:lang w:val="en-US"/>
        </w:rPr>
        <w:t>nipponexpress-necl.com.hk</w:t>
      </w:r>
      <w:r>
        <w:t>"</w:t>
      </w:r>
    </w:p>
    <w:p w14:paraId="32911DCC" w14:textId="77DA5871" w:rsidR="00D33914" w:rsidRDefault="00F54742" w:rsidP="00C05C50">
      <w:pPr>
        <w:pStyle w:val="Heading5"/>
      </w:pPr>
      <w:r>
        <w:t>git config</w:t>
      </w:r>
      <w:r w:rsidR="00AF31C6">
        <w:t xml:space="preserve"> </w:t>
      </w:r>
      <w:r w:rsidR="00C05C50">
        <w:t>--edit --global</w:t>
      </w:r>
    </w:p>
    <w:p w14:paraId="57F4E71B" w14:textId="77777777" w:rsidR="00C05C50" w:rsidRDefault="00C05C50" w:rsidP="00C05C50">
      <w:pPr>
        <w:rPr>
          <w:lang w:val="x-none" w:eastAsia="x-none"/>
        </w:rPr>
      </w:pPr>
    </w:p>
    <w:p w14:paraId="505511C6" w14:textId="0B97B8AE" w:rsidR="002B6611" w:rsidRDefault="002B6611" w:rsidP="00C7795F">
      <w:pPr>
        <w:pStyle w:val="Heading3"/>
      </w:pPr>
      <w:r>
        <w:t xml:space="preserve">add </w:t>
      </w:r>
      <w:r w:rsidR="00086FDF">
        <w:t xml:space="preserve">environment </w:t>
      </w:r>
      <w:r w:rsidR="00BA66DF">
        <w:t>PATH</w:t>
      </w:r>
      <w:r>
        <w:t xml:space="preserve"> variable</w:t>
      </w:r>
    </w:p>
    <w:p w14:paraId="4FE3B549" w14:textId="7514ED82" w:rsidR="002B6611" w:rsidRDefault="00C7795F" w:rsidP="00C7795F">
      <w:pPr>
        <w:pStyle w:val="Heading3"/>
      </w:pPr>
      <w:r>
        <w:t>set default editor</w:t>
      </w:r>
    </w:p>
    <w:p w14:paraId="21BD7366" w14:textId="50C0C244" w:rsidR="00BA66DF" w:rsidRDefault="000A5E8A" w:rsidP="0061203C">
      <w:pPr>
        <w:pStyle w:val="Heading5"/>
        <w:rPr>
          <w:lang w:val="en-US"/>
        </w:rPr>
      </w:pP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</w:t>
      </w:r>
      <w:r w:rsidR="0061203C">
        <w:t xml:space="preserve">git config </w:t>
      </w:r>
      <w:proofErr w:type="spellStart"/>
      <w:proofErr w:type="gramStart"/>
      <w:r w:rsidR="0061203C">
        <w:t>core.editor</w:t>
      </w:r>
      <w:proofErr w:type="spellEnd"/>
      <w:proofErr w:type="gramEnd"/>
      <w:r w:rsidR="00896356">
        <w:rPr>
          <w:lang w:val="en-US"/>
        </w:rPr>
        <w:t xml:space="preserve"> "</w:t>
      </w:r>
      <w:r w:rsidR="00552792" w:rsidRPr="00552792">
        <w:t xml:space="preserve"> </w:t>
      </w:r>
      <w:r w:rsidR="00552792" w:rsidRPr="00552792">
        <w:rPr>
          <w:lang w:val="en-US"/>
        </w:rPr>
        <w:t>C:\Program Files\Notepad++</w:t>
      </w:r>
      <w:r w:rsidR="00552792">
        <w:rPr>
          <w:lang w:val="en-US"/>
        </w:rPr>
        <w:t>\</w:t>
      </w:r>
      <w:r w:rsidR="00896356">
        <w:rPr>
          <w:lang w:val="en-US"/>
        </w:rPr>
        <w:t>notepad++</w:t>
      </w:r>
      <w:r w:rsidR="00552792">
        <w:rPr>
          <w:lang w:val="en-US"/>
        </w:rPr>
        <w:t>.exe</w:t>
      </w:r>
      <w:r w:rsidR="00896356">
        <w:rPr>
          <w:lang w:val="en-US"/>
        </w:rPr>
        <w:t xml:space="preserve"> -</w:t>
      </w:r>
      <w:proofErr w:type="spellStart"/>
      <w:r w:rsidR="00896356">
        <w:rPr>
          <w:lang w:val="en-US"/>
        </w:rPr>
        <w:t>multiInst</w:t>
      </w:r>
      <w:proofErr w:type="spellEnd"/>
      <w:r w:rsidR="00896356">
        <w:rPr>
          <w:lang w:val="en-US"/>
        </w:rPr>
        <w:t xml:space="preserve"> -</w:t>
      </w:r>
      <w:proofErr w:type="spellStart"/>
      <w:r w:rsidR="00896356">
        <w:rPr>
          <w:lang w:val="en-US"/>
        </w:rPr>
        <w:t>nosession</w:t>
      </w:r>
      <w:proofErr w:type="spellEnd"/>
      <w:r w:rsidR="00896356">
        <w:rPr>
          <w:lang w:val="en-US"/>
        </w:rPr>
        <w:t>"</w:t>
      </w:r>
      <w:r>
        <w:rPr>
          <w:lang w:val="en-US"/>
        </w:rPr>
        <w:t xml:space="preserve"> xxx</w:t>
      </w:r>
    </w:p>
    <w:p w14:paraId="13C3184A" w14:textId="6F4A98F9" w:rsidR="000A5E8A" w:rsidRDefault="000A5E8A" w:rsidP="000A5E8A">
      <w:pPr>
        <w:pStyle w:val="Heading5"/>
      </w:pPr>
      <w:r w:rsidRPr="000A5E8A">
        <w:t xml:space="preserve">git config --global </w:t>
      </w:r>
      <w:proofErr w:type="spellStart"/>
      <w:r w:rsidRPr="000A5E8A">
        <w:t>core.editor</w:t>
      </w:r>
      <w:proofErr w:type="spellEnd"/>
      <w:r w:rsidRPr="000A5E8A">
        <w:t xml:space="preserve"> "'C:/Program Files/Notepad++/notepad++.exe' -</w:t>
      </w:r>
      <w:proofErr w:type="spellStart"/>
      <w:r w:rsidRPr="000A5E8A">
        <w:t>multiInst</w:t>
      </w:r>
      <w:proofErr w:type="spellEnd"/>
      <w:r w:rsidRPr="000A5E8A">
        <w:t xml:space="preserve"> -</w:t>
      </w:r>
      <w:proofErr w:type="spellStart"/>
      <w:r w:rsidRPr="000A5E8A">
        <w:t>notabbar</w:t>
      </w:r>
      <w:proofErr w:type="spellEnd"/>
      <w:r w:rsidRPr="000A5E8A">
        <w:t xml:space="preserve"> -</w:t>
      </w:r>
      <w:proofErr w:type="spellStart"/>
      <w:r w:rsidRPr="000A5E8A">
        <w:t>nosession</w:t>
      </w:r>
      <w:proofErr w:type="spellEnd"/>
      <w:r w:rsidRPr="000A5E8A">
        <w:t xml:space="preserve"> -</w:t>
      </w:r>
      <w:proofErr w:type="spellStart"/>
      <w:r w:rsidRPr="000A5E8A">
        <w:t>noPlugin</w:t>
      </w:r>
      <w:proofErr w:type="spellEnd"/>
      <w:r w:rsidRPr="000A5E8A">
        <w:t>"</w:t>
      </w:r>
    </w:p>
    <w:p w14:paraId="4B8D4163" w14:textId="77777777" w:rsidR="000A5E8A" w:rsidRPr="000A5E8A" w:rsidRDefault="000A5E8A" w:rsidP="000A5E8A">
      <w:pPr>
        <w:rPr>
          <w:lang w:val="x-none" w:eastAsia="x-none"/>
        </w:rPr>
      </w:pPr>
    </w:p>
    <w:p w14:paraId="3B67D6FB" w14:textId="63DF84B1" w:rsidR="00896356" w:rsidRPr="00A063F2" w:rsidRDefault="00A063F2" w:rsidP="00A063F2">
      <w:pPr>
        <w:pStyle w:val="Heading3"/>
        <w:rPr>
          <w:lang w:val="en-US"/>
        </w:rPr>
      </w:pPr>
      <w:r>
        <w:t>basic commands</w:t>
      </w:r>
    </w:p>
    <w:p w14:paraId="731EA700" w14:textId="167CFA5C" w:rsidR="00896356" w:rsidRDefault="00154F4A" w:rsidP="00154F4A">
      <w:pPr>
        <w:pStyle w:val="Heading5"/>
        <w:rPr>
          <w:lang w:val="en-US"/>
        </w:rPr>
      </w:pPr>
      <w:r>
        <w:t>git config</w:t>
      </w:r>
      <w:r>
        <w:rPr>
          <w:lang w:val="en-US"/>
        </w:rPr>
        <w:t xml:space="preserve"> </w:t>
      </w:r>
      <w:r w:rsidRPr="00154F4A">
        <w:rPr>
          <w:lang w:val="en-US"/>
        </w:rPr>
        <w:sym w:font="Wingdings" w:char="F0E0"/>
      </w:r>
      <w:r>
        <w:rPr>
          <w:lang w:val="en-US"/>
        </w:rPr>
        <w:t xml:space="preserve"> configure git / get git config</w:t>
      </w:r>
    </w:p>
    <w:p w14:paraId="5339FCA9" w14:textId="38462119" w:rsidR="00154F4A" w:rsidRDefault="00154F4A" w:rsidP="00154F4A">
      <w:pPr>
        <w:pStyle w:val="Heading5"/>
        <w:rPr>
          <w:lang w:val="en-US"/>
        </w:r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 w:rsidRPr="00154F4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166620">
        <w:rPr>
          <w:lang w:val="en-US"/>
        </w:rPr>
        <w:t>initialize a git local repo</w:t>
      </w:r>
    </w:p>
    <w:p w14:paraId="1B4CB93C" w14:textId="10E7E7D2" w:rsidR="00786625" w:rsidRDefault="00786625" w:rsidP="00786625">
      <w:pPr>
        <w:pStyle w:val="Heading5"/>
        <w:rPr>
          <w:lang w:val="en-US"/>
        </w:rPr>
      </w:pPr>
      <w:r>
        <w:t>git clone</w:t>
      </w:r>
      <w:r>
        <w:rPr>
          <w:lang w:val="en-US"/>
        </w:rPr>
        <w:t xml:space="preserve"> </w:t>
      </w:r>
      <w:r w:rsidRPr="00786625">
        <w:rPr>
          <w:lang w:val="en-US"/>
        </w:rPr>
        <w:sym w:font="Wingdings" w:char="F0E0"/>
      </w:r>
      <w:r>
        <w:rPr>
          <w:lang w:val="en-US"/>
        </w:rPr>
        <w:t xml:space="preserve"> download a project from remote</w:t>
      </w:r>
    </w:p>
    <w:p w14:paraId="608448DA" w14:textId="4DD2DA95" w:rsidR="00786625" w:rsidRDefault="00550CB0" w:rsidP="00550CB0">
      <w:pPr>
        <w:pStyle w:val="Heading5"/>
      </w:pPr>
      <w:r>
        <w:t xml:space="preserve">git add </w:t>
      </w:r>
      <w:r>
        <w:sym w:font="Wingdings" w:char="F0E0"/>
      </w:r>
      <w:r>
        <w:t xml:space="preserve"> prepare a file to staging</w:t>
      </w:r>
    </w:p>
    <w:p w14:paraId="2A54F696" w14:textId="2492E10E" w:rsidR="00757167" w:rsidRDefault="00757167" w:rsidP="00757167">
      <w:pPr>
        <w:pStyle w:val="Heading5"/>
      </w:pPr>
      <w:r>
        <w:t xml:space="preserve">git commit </w:t>
      </w:r>
      <w:r w:rsidRPr="00757167">
        <w:sym w:font="Wingdings" w:char="F0E0"/>
      </w:r>
      <w:r>
        <w:t xml:space="preserve"> </w:t>
      </w:r>
      <w:r w:rsidR="00AE2952">
        <w:t>commit file t repo</w:t>
      </w:r>
    </w:p>
    <w:p w14:paraId="09BCA808" w14:textId="77777777" w:rsidR="009A2357" w:rsidRDefault="009A2357" w:rsidP="009A2357">
      <w:pPr>
        <w:rPr>
          <w:lang w:val="x-none" w:eastAsia="x-none"/>
        </w:rPr>
      </w:pPr>
    </w:p>
    <w:p w14:paraId="3461F143" w14:textId="07F7D05C" w:rsidR="00E67EFB" w:rsidRPr="00E67EFB" w:rsidRDefault="00806A6B" w:rsidP="008539CD">
      <w:pPr>
        <w:pStyle w:val="Heading2"/>
        <w:rPr>
          <w:lang w:val="en-US"/>
        </w:rPr>
      </w:pPr>
      <w:r>
        <w:t>Test</w:t>
      </w:r>
      <w:r w:rsidR="00E30A2B">
        <w:rPr>
          <w:lang w:val="en-US"/>
        </w:rPr>
        <w:t xml:space="preserve"> </w:t>
      </w:r>
      <w:r w:rsidR="00E67EFB">
        <w:t xml:space="preserve">status, </w:t>
      </w:r>
      <w:proofErr w:type="spellStart"/>
      <w:r w:rsidR="00E67EFB">
        <w:t>init</w:t>
      </w:r>
      <w:proofErr w:type="spellEnd"/>
      <w:r w:rsidR="00E67EFB">
        <w:t>, add, commit</w:t>
      </w:r>
    </w:p>
    <w:p w14:paraId="01D321F5" w14:textId="51B05DEE" w:rsidR="009A2357" w:rsidRDefault="009A2357" w:rsidP="006F3AEF">
      <w:pPr>
        <w:pStyle w:val="Heading5"/>
      </w:pPr>
      <w:r>
        <w:t xml:space="preserve">cd </w:t>
      </w:r>
      <w:r w:rsidR="000830BF">
        <w:t>F</w:t>
      </w:r>
      <w:r>
        <w:t>:\test</w:t>
      </w:r>
    </w:p>
    <w:p w14:paraId="6E515071" w14:textId="17586086" w:rsidR="006D01C2" w:rsidRDefault="006D01C2" w:rsidP="006D01C2">
      <w:pPr>
        <w:pStyle w:val="Heading5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DemoApp</w:t>
      </w:r>
      <w:proofErr w:type="spellEnd"/>
    </w:p>
    <w:p w14:paraId="0DFAC244" w14:textId="39D7B93D" w:rsidR="00AE5545" w:rsidRDefault="00AE5545" w:rsidP="00AE5545">
      <w:pPr>
        <w:pStyle w:val="Heading5"/>
      </w:pPr>
      <w:r>
        <w:t>ls -al</w:t>
      </w:r>
    </w:p>
    <w:p w14:paraId="69A524D4" w14:textId="2BAE7228" w:rsidR="00AE5545" w:rsidRDefault="007608D5" w:rsidP="007608D5">
      <w:pPr>
        <w:pStyle w:val="Heading5"/>
      </w:pPr>
      <w:r>
        <w:t>git status</w:t>
      </w:r>
    </w:p>
    <w:p w14:paraId="603952C9" w14:textId="611B0B33" w:rsidR="007608D5" w:rsidRDefault="00342D03" w:rsidP="007608D5">
      <w:pPr>
        <w:rPr>
          <w:lang w:val="x-none" w:eastAsia="x-none"/>
        </w:rPr>
      </w:pPr>
      <w:r>
        <w:rPr>
          <w:lang w:val="x-none" w:eastAsia="x-none"/>
        </w:rPr>
        <w:t xml:space="preserve">0208. Demon working… </w:t>
      </w:r>
      <w:r w:rsidRPr="00342D03">
        <w:rPr>
          <w:lang w:val="x-none" w:eastAsia="x-none"/>
        </w:rPr>
        <w:sym w:font="Wingdings" w:char="F0E0"/>
      </w:r>
      <w:r>
        <w:rPr>
          <w:lang w:val="x-none" w:eastAsia="x-none"/>
        </w:rPr>
        <w:t>02:05</w:t>
      </w:r>
    </w:p>
    <w:p w14:paraId="0E85CC86" w14:textId="66455437" w:rsidR="00AA5394" w:rsidRDefault="00AA5394" w:rsidP="00AA5394">
      <w:pPr>
        <w:pStyle w:val="Heading5"/>
      </w:pPr>
      <w:r>
        <w:t>cd "F:\test"</w:t>
      </w:r>
    </w:p>
    <w:p w14:paraId="3CAF6212" w14:textId="67E2B890" w:rsidR="00AA5394" w:rsidRDefault="00AA5394" w:rsidP="00AA5394">
      <w:pPr>
        <w:pStyle w:val="Heading5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Demo</w:t>
      </w:r>
      <w:r w:rsidR="00E44196">
        <w:t>A</w:t>
      </w:r>
      <w:r>
        <w:t>pp</w:t>
      </w:r>
      <w:proofErr w:type="spellEnd"/>
    </w:p>
    <w:p w14:paraId="3B5A54BC" w14:textId="7F4A3287" w:rsidR="00E44196" w:rsidRDefault="00E44196" w:rsidP="00B355FA">
      <w:pPr>
        <w:pStyle w:val="Heading5"/>
      </w:pPr>
      <w:r>
        <w:t xml:space="preserve">cd </w:t>
      </w:r>
      <w:proofErr w:type="spellStart"/>
      <w:r>
        <w:t>DemoApp</w:t>
      </w:r>
      <w:proofErr w:type="spellEnd"/>
    </w:p>
    <w:p w14:paraId="3D4938B2" w14:textId="60A684EA" w:rsidR="00B355FA" w:rsidRDefault="004B1760" w:rsidP="004B1760">
      <w:pPr>
        <w:pStyle w:val="Heading5"/>
      </w:pPr>
      <w:r>
        <w:t>ls -la</w:t>
      </w:r>
    </w:p>
    <w:p w14:paraId="68F8802E" w14:textId="46789662" w:rsidR="004B1760" w:rsidRDefault="0006328D" w:rsidP="0006328D">
      <w:pPr>
        <w:pStyle w:val="Heading5"/>
      </w:pPr>
      <w:r>
        <w:t>git status</w:t>
      </w:r>
      <w:r w:rsidR="00D50CFA">
        <w:t xml:space="preserve"> </w:t>
      </w:r>
      <w:r w:rsidR="00D50CFA">
        <w:sym w:font="Wingdings" w:char="F0E0"/>
      </w:r>
      <w:r w:rsidR="00D50CFA">
        <w:t xml:space="preserve"> check status, </w:t>
      </w:r>
      <w:proofErr w:type="spellStart"/>
      <w:r w:rsidR="00D50CFA">
        <w:t>commited</w:t>
      </w:r>
      <w:proofErr w:type="spellEnd"/>
      <w:r w:rsidR="00D50CFA">
        <w:t xml:space="preserve"> or not</w:t>
      </w:r>
    </w:p>
    <w:p w14:paraId="5044E732" w14:textId="65C3226C" w:rsidR="00D50CFA" w:rsidRDefault="00630C00" w:rsidP="00630C00">
      <w:pPr>
        <w:pStyle w:val="Heading5"/>
      </w:pPr>
      <w:r>
        <w:t>notepad++ readme.md</w:t>
      </w:r>
    </w:p>
    <w:p w14:paraId="2D03CC4F" w14:textId="77777777" w:rsidR="00A95829" w:rsidRDefault="00A95829" w:rsidP="00630C00">
      <w:pPr>
        <w:rPr>
          <w:lang w:val="x-none" w:eastAsia="x-none"/>
        </w:rPr>
      </w:pPr>
    </w:p>
    <w:p w14:paraId="1AD10417" w14:textId="6436FFE4" w:rsidR="00630C00" w:rsidRDefault="00A95829" w:rsidP="00630C00">
      <w:pPr>
        <w:rPr>
          <w:lang w:val="x-none" w:eastAsia="x-none"/>
        </w:rPr>
      </w:pPr>
      <w:r>
        <w:rPr>
          <w:lang w:val="x-none" w:eastAsia="x-none"/>
        </w:rPr>
        <w:t>type something and save</w:t>
      </w:r>
    </w:p>
    <w:p w14:paraId="7491B5AB" w14:textId="1F3F282D" w:rsidR="00A95829" w:rsidRDefault="00A95829" w:rsidP="00A95829">
      <w:pPr>
        <w:pStyle w:val="Heading5"/>
      </w:pPr>
      <w:r>
        <w:lastRenderedPageBreak/>
        <w:t xml:space="preserve">git status </w:t>
      </w:r>
      <w:r>
        <w:sym w:font="Wingdings" w:char="F0E0"/>
      </w:r>
      <w:r>
        <w:t xml:space="preserve"> </w:t>
      </w:r>
      <w:r w:rsidR="00DA7149">
        <w:t xml:space="preserve">have untracked file </w:t>
      </w:r>
      <w:r w:rsidR="00DA7149">
        <w:sym w:font="Wingdings" w:char="F0E0"/>
      </w:r>
      <w:r w:rsidR="00DA7149">
        <w:t xml:space="preserve"> readme.md</w:t>
      </w:r>
    </w:p>
    <w:p w14:paraId="57B327B5" w14:textId="5FD09FA1" w:rsidR="00DA7149" w:rsidRDefault="001F0E1C" w:rsidP="001F0E1C">
      <w:pPr>
        <w:pStyle w:val="Heading5"/>
      </w:pPr>
      <w:r>
        <w:t>git add test.md</w:t>
      </w:r>
    </w:p>
    <w:p w14:paraId="5982E6C4" w14:textId="14A0D8DC" w:rsidR="001F0E1C" w:rsidRDefault="001F0E1C" w:rsidP="001F0E1C">
      <w:pPr>
        <w:pStyle w:val="Heading5"/>
        <w:rPr>
          <w:lang w:val="en-US"/>
        </w:rPr>
      </w:pPr>
      <w:r>
        <w:t xml:space="preserve">git status </w:t>
      </w:r>
      <w:r>
        <w:rPr>
          <w:lang w:eastAsia="zh-TW"/>
        </w:rPr>
        <w:sym w:font="Wingdings" w:char="F0E0"/>
      </w:r>
      <w:r>
        <w:t xml:space="preserve"> </w:t>
      </w:r>
      <w:r w:rsidR="00A22D96">
        <w:rPr>
          <w:lang w:val="en-US"/>
        </w:rPr>
        <w:t>found new file</w:t>
      </w:r>
    </w:p>
    <w:p w14:paraId="5E54F504" w14:textId="445B5E5E" w:rsidR="00A22D96" w:rsidRDefault="00155658" w:rsidP="00155658">
      <w:pPr>
        <w:pStyle w:val="Heading5"/>
      </w:pPr>
      <w:r>
        <w:t>git commit -m "Initial commit"</w:t>
      </w:r>
    </w:p>
    <w:p w14:paraId="1D3FC478" w14:textId="13EB5A1D" w:rsidR="00155658" w:rsidRDefault="00991122" w:rsidP="00991122">
      <w:pPr>
        <w:pStyle w:val="Heading5"/>
        <w:rPr>
          <w:lang w:val="en-US"/>
        </w:rPr>
      </w:pPr>
      <w:r>
        <w:t>git status</w:t>
      </w:r>
      <w:r>
        <w:rPr>
          <w:lang w:val="en-US"/>
        </w:rPr>
        <w:t xml:space="preserve"> </w:t>
      </w:r>
      <w:r w:rsidRPr="00991122">
        <w:rPr>
          <w:lang w:val="en-US"/>
        </w:rPr>
        <w:sym w:font="Wingdings" w:char="F0E0"/>
      </w:r>
      <w:r>
        <w:rPr>
          <w:lang w:val="en-US"/>
        </w:rPr>
        <w:t xml:space="preserve"> nothing to commit</w:t>
      </w:r>
    </w:p>
    <w:p w14:paraId="03286BEE" w14:textId="77777777" w:rsidR="00991122" w:rsidRDefault="00991122" w:rsidP="00991122">
      <w:pPr>
        <w:rPr>
          <w:lang w:eastAsia="x-none"/>
        </w:rPr>
      </w:pPr>
    </w:p>
    <w:p w14:paraId="07E5674D" w14:textId="3D2BB887" w:rsidR="007E571F" w:rsidRDefault="007E571F" w:rsidP="007E571F">
      <w:pPr>
        <w:pStyle w:val="Heading3"/>
      </w:pPr>
      <w:r>
        <w:t>add all files</w:t>
      </w:r>
      <w:r>
        <w:rPr>
          <w:lang w:val="en-US"/>
        </w:rPr>
        <w:t xml:space="preserve"> in directory</w:t>
      </w:r>
    </w:p>
    <w:p w14:paraId="4A8955D7" w14:textId="169A3EEF" w:rsidR="007E571F" w:rsidRPr="00991122" w:rsidRDefault="007E571F" w:rsidP="007E571F">
      <w:pPr>
        <w:pStyle w:val="Heading5"/>
        <w:rPr>
          <w:lang w:val="en-US"/>
        </w:rPr>
      </w:pPr>
      <w:r>
        <w:t>git add .</w:t>
      </w:r>
    </w:p>
    <w:p w14:paraId="1A5D1AD4" w14:textId="3E57C238" w:rsidR="00C1781A" w:rsidRDefault="00C13FBA" w:rsidP="00C13FBA">
      <w:pPr>
        <w:pStyle w:val="Heading5"/>
      </w:pPr>
      <w:r>
        <w:t>git commit -m "</w:t>
      </w:r>
      <w:r>
        <w:rPr>
          <w:lang w:val="en-US"/>
        </w:rPr>
        <w:t>new files added</w:t>
      </w:r>
      <w:r>
        <w:t>"</w:t>
      </w:r>
    </w:p>
    <w:p w14:paraId="1112D7ED" w14:textId="25AA2622" w:rsidR="00C13FBA" w:rsidRPr="00946A87" w:rsidRDefault="00946A87" w:rsidP="00946A87">
      <w:pPr>
        <w:pStyle w:val="Heading1"/>
        <w:rPr>
          <w:lang w:val="en-US"/>
        </w:rPr>
      </w:pPr>
      <w:r>
        <w:t>Plan</w:t>
      </w:r>
    </w:p>
    <w:p w14:paraId="589760DE" w14:textId="7341C967" w:rsidR="00946A87" w:rsidRDefault="00946A87" w:rsidP="00946A87">
      <w:pPr>
        <w:pStyle w:val="Heading3"/>
      </w:pPr>
      <w:r>
        <w:t>Free</w:t>
      </w:r>
    </w:p>
    <w:p w14:paraId="3301D4E4" w14:textId="5AF087CE" w:rsidR="00946A87" w:rsidRDefault="00946A87" w:rsidP="00946A87">
      <w:pPr>
        <w:pStyle w:val="Heading3"/>
      </w:pPr>
      <w:r>
        <w:t>Paid</w:t>
      </w:r>
    </w:p>
    <w:p w14:paraId="2CE01E5F" w14:textId="5FE514A7" w:rsidR="00946A87" w:rsidRDefault="00946A87" w:rsidP="00C13FBA">
      <w:pPr>
        <w:rPr>
          <w:lang w:eastAsia="x-none"/>
        </w:rPr>
      </w:pPr>
      <w:r>
        <w:rPr>
          <w:lang w:eastAsia="x-none"/>
        </w:rPr>
        <w:tab/>
        <w:t>Developer</w:t>
      </w:r>
    </w:p>
    <w:p w14:paraId="21B0887D" w14:textId="31CBBE65" w:rsidR="00946A87" w:rsidRDefault="00946A87" w:rsidP="00C13FBA">
      <w:pPr>
        <w:rPr>
          <w:lang w:eastAsia="x-none"/>
        </w:rPr>
      </w:pPr>
      <w:r>
        <w:rPr>
          <w:lang w:eastAsia="x-none"/>
        </w:rPr>
        <w:tab/>
        <w:t>Team</w:t>
      </w:r>
    </w:p>
    <w:p w14:paraId="1A45C5D4" w14:textId="6642CA07" w:rsidR="00946A87" w:rsidRDefault="00946A87" w:rsidP="00946A87">
      <w:pPr>
        <w:pStyle w:val="Heading3"/>
      </w:pPr>
      <w:r>
        <w:t>Business cloud</w:t>
      </w:r>
    </w:p>
    <w:p w14:paraId="533FB6D6" w14:textId="71753B23" w:rsidR="00946A87" w:rsidRDefault="00946A87" w:rsidP="00946A87">
      <w:pPr>
        <w:pStyle w:val="Heading3"/>
      </w:pPr>
      <w:r>
        <w:t>Enterprise</w:t>
      </w:r>
    </w:p>
    <w:p w14:paraId="035BB262" w14:textId="77777777" w:rsidR="00944FA9" w:rsidRDefault="00944FA9" w:rsidP="00944FA9">
      <w:pPr>
        <w:rPr>
          <w:lang w:val="x-none" w:eastAsia="x-none"/>
        </w:rPr>
      </w:pPr>
    </w:p>
    <w:p w14:paraId="57AEE593" w14:textId="53289814" w:rsidR="00944FA9" w:rsidRDefault="00944FA9" w:rsidP="00944FA9">
      <w:pPr>
        <w:pStyle w:val="Heading2"/>
      </w:pPr>
      <w:r>
        <w:t xml:space="preserve">Alternative of </w:t>
      </w:r>
      <w:proofErr w:type="spellStart"/>
      <w:r>
        <w:t>github</w:t>
      </w:r>
      <w:proofErr w:type="spellEnd"/>
    </w:p>
    <w:p w14:paraId="7593054E" w14:textId="75D3BA4E" w:rsidR="00944FA9" w:rsidRDefault="00944FA9" w:rsidP="00944FA9">
      <w:pPr>
        <w:rPr>
          <w:lang w:eastAsia="x-none"/>
        </w:rPr>
      </w:pPr>
      <w:r>
        <w:rPr>
          <w:lang w:eastAsia="x-none"/>
        </w:rPr>
        <w:t>GitLab</w:t>
      </w:r>
    </w:p>
    <w:p w14:paraId="07438B26" w14:textId="1D73E9AC" w:rsidR="004B4141" w:rsidRDefault="004B4141" w:rsidP="00944FA9">
      <w:pPr>
        <w:rPr>
          <w:lang w:eastAsia="x-none"/>
        </w:rPr>
      </w:pPr>
      <w:proofErr w:type="spellStart"/>
      <w:r>
        <w:rPr>
          <w:lang w:eastAsia="x-none"/>
        </w:rPr>
        <w:t>BitBucket</w:t>
      </w:r>
      <w:proofErr w:type="spellEnd"/>
    </w:p>
    <w:p w14:paraId="1C5C1497" w14:textId="77777777" w:rsidR="00E7146D" w:rsidRDefault="00E7146D" w:rsidP="00944FA9">
      <w:pPr>
        <w:rPr>
          <w:lang w:eastAsia="x-none"/>
        </w:rPr>
      </w:pPr>
    </w:p>
    <w:p w14:paraId="647BD840" w14:textId="77777777" w:rsidR="00E7146D" w:rsidRDefault="00E7146D" w:rsidP="00944FA9">
      <w:pPr>
        <w:rPr>
          <w:lang w:eastAsia="x-none"/>
        </w:rPr>
      </w:pPr>
    </w:p>
    <w:p w14:paraId="45BFC5DA" w14:textId="77777777" w:rsidR="00E7146D" w:rsidRDefault="00E7146D" w:rsidP="00944FA9">
      <w:pPr>
        <w:rPr>
          <w:lang w:eastAsia="x-none"/>
        </w:rPr>
      </w:pPr>
    </w:p>
    <w:p w14:paraId="0E0AB7F2" w14:textId="1237B4F8" w:rsidR="00E7146D" w:rsidRDefault="00E7146D" w:rsidP="00944FA9">
      <w:pPr>
        <w:rPr>
          <w:lang w:val="en-HK" w:eastAsia="x-none"/>
        </w:rPr>
      </w:pPr>
      <w:r>
        <w:rPr>
          <w:lang w:eastAsia="x-none"/>
        </w:rPr>
        <w:t xml:space="preserve">Working directory &gt; Staging area </w:t>
      </w:r>
      <w:proofErr w:type="gramStart"/>
      <w:r>
        <w:rPr>
          <w:lang w:eastAsia="x-none"/>
        </w:rPr>
        <w:t>&gt; .git</w:t>
      </w:r>
      <w:proofErr w:type="gramEnd"/>
      <w:r>
        <w:rPr>
          <w:lang w:eastAsia="x-none"/>
        </w:rPr>
        <w:t xml:space="preserve"> </w:t>
      </w:r>
      <w:r>
        <w:rPr>
          <w:lang w:val="en-HK" w:eastAsia="x-none"/>
        </w:rPr>
        <w:t>repo &gt; GitHub repo</w:t>
      </w:r>
    </w:p>
    <w:p w14:paraId="205485AF" w14:textId="77777777" w:rsidR="00E7146D" w:rsidRDefault="00E7146D" w:rsidP="00944FA9">
      <w:pPr>
        <w:rPr>
          <w:lang w:val="en-HK" w:eastAsia="x-none"/>
        </w:rPr>
      </w:pPr>
    </w:p>
    <w:p w14:paraId="5BDC4A77" w14:textId="271B29B5" w:rsidR="005D01A8" w:rsidRDefault="005D01A8" w:rsidP="005D01A8">
      <w:pPr>
        <w:pStyle w:val="Heading2"/>
      </w:pPr>
      <w:r>
        <w:t>Link repo to GitHub</w:t>
      </w:r>
    </w:p>
    <w:p w14:paraId="3E17F755" w14:textId="731DA28A" w:rsidR="005D01A8" w:rsidRDefault="005D01A8" w:rsidP="005D01A8">
      <w:pPr>
        <w:pStyle w:val="Heading5"/>
      </w:pPr>
      <w:r>
        <w:rPr>
          <w:lang w:val="en-HK"/>
        </w:rPr>
        <w:t>g</w:t>
      </w:r>
      <w:r>
        <w:t>it status</w:t>
      </w:r>
    </w:p>
    <w:p w14:paraId="12FA6BC1" w14:textId="50C2BA06" w:rsidR="005D01A8" w:rsidRDefault="005D01A8" w:rsidP="005D01A8">
      <w:pPr>
        <w:pStyle w:val="Heading5"/>
      </w:pPr>
      <w:r>
        <w:t>git remote -v</w:t>
      </w:r>
    </w:p>
    <w:p w14:paraId="6E7FBBEE" w14:textId="4B7B4970" w:rsidR="005D01A8" w:rsidRDefault="005D01A8" w:rsidP="005D01A8">
      <w:pPr>
        <w:pStyle w:val="Heading5"/>
      </w:pPr>
      <w:r>
        <w:t xml:space="preserve">git remote add origin </w:t>
      </w:r>
      <w:hyperlink r:id="rId9" w:history="1">
        <w:r w:rsidR="009974EA" w:rsidRPr="00990325">
          <w:rPr>
            <w:rStyle w:val="Hyperlink"/>
            <w:rFonts w:ascii="Courier New" w:hAnsi="Courier New"/>
          </w:rPr>
          <w:t>https://github.com/timng2/</w:t>
        </w:r>
        <w:r w:rsidR="009974EA" w:rsidRPr="00990325">
          <w:rPr>
            <w:rStyle w:val="Hyperlink"/>
            <w:rFonts w:ascii="Courier New" w:hAnsi="Courier New"/>
            <w:lang w:eastAsia="zh-TW"/>
          </w:rPr>
          <w:t>DemoApp</w:t>
        </w:r>
        <w:r w:rsidR="009974EA" w:rsidRPr="00990325">
          <w:rPr>
            <w:rStyle w:val="Hyperlink"/>
            <w:rFonts w:ascii="Courier New" w:hAnsi="Courier New"/>
          </w:rPr>
          <w:t>.git</w:t>
        </w:r>
      </w:hyperlink>
    </w:p>
    <w:p w14:paraId="06F52177" w14:textId="77777777" w:rsidR="00566533" w:rsidRDefault="00566533" w:rsidP="00566533">
      <w:pPr>
        <w:pStyle w:val="Heading5"/>
      </w:pPr>
      <w:r>
        <w:t>git remote -v</w:t>
      </w:r>
    </w:p>
    <w:p w14:paraId="2972D010" w14:textId="2CCCC5A1" w:rsidR="005D01A8" w:rsidRDefault="00692E11" w:rsidP="00692E11">
      <w:pPr>
        <w:pStyle w:val="Heading5"/>
      </w:pPr>
      <w:r>
        <w:t>git push -u origin master</w:t>
      </w:r>
    </w:p>
    <w:p w14:paraId="46EDA8F1" w14:textId="474CA05A" w:rsidR="00692E11" w:rsidRDefault="00096516" w:rsidP="00096516">
      <w:pPr>
        <w:pStyle w:val="Heading2"/>
      </w:pPr>
      <w:r>
        <w:t>Connect using SSH</w:t>
      </w:r>
    </w:p>
    <w:p w14:paraId="4969FB52" w14:textId="77FF4003" w:rsidR="00096516" w:rsidRDefault="00EC7574" w:rsidP="00EC7574">
      <w:pPr>
        <w:pStyle w:val="Heading5"/>
      </w:pPr>
      <w:r>
        <w:t>git remote -v</w:t>
      </w:r>
    </w:p>
    <w:p w14:paraId="58121C4A" w14:textId="44693DFE" w:rsidR="000D751F" w:rsidRDefault="000D751F" w:rsidP="000D751F">
      <w:pPr>
        <w:pStyle w:val="Heading3"/>
      </w:pPr>
      <w:r>
        <w:t xml:space="preserve">gen </w:t>
      </w:r>
      <w:proofErr w:type="spellStart"/>
      <w:r>
        <w:t>ssh</w:t>
      </w:r>
      <w:proofErr w:type="spellEnd"/>
      <w:r>
        <w:t xml:space="preserve"> keys</w:t>
      </w:r>
    </w:p>
    <w:p w14:paraId="576E394D" w14:textId="2F78B913" w:rsidR="00EC7574" w:rsidRDefault="00B60D59" w:rsidP="00B60D59">
      <w:pPr>
        <w:pStyle w:val="Heading5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4096 -C </w:t>
      </w:r>
      <w:r w:rsidR="000D751F">
        <w:t>"</w:t>
      </w:r>
      <w:hyperlink r:id="rId10" w:history="1">
        <w:r w:rsidR="000D751F" w:rsidRPr="002D52F9">
          <w:rPr>
            <w:rStyle w:val="Hyperlink"/>
            <w:rFonts w:ascii="Courier New" w:hAnsi="Courier New"/>
          </w:rPr>
          <w:t>abc@def.com</w:t>
        </w:r>
      </w:hyperlink>
      <w:r w:rsidR="000D751F">
        <w:t>"</w:t>
      </w:r>
    </w:p>
    <w:p w14:paraId="4717E813" w14:textId="0E2CA161" w:rsidR="00B60D59" w:rsidRDefault="00A07537" w:rsidP="00B60D59">
      <w:pPr>
        <w:rPr>
          <w:lang w:val="x-none" w:eastAsia="x-none"/>
        </w:rPr>
      </w:pPr>
      <w:r>
        <w:rPr>
          <w:lang w:val="x-none" w:eastAsia="x-none"/>
        </w:rPr>
        <w:t>and set passphrase</w:t>
      </w:r>
    </w:p>
    <w:p w14:paraId="35464BD7" w14:textId="25F227BD" w:rsidR="00A07537" w:rsidRDefault="008D611D" w:rsidP="00B60D59">
      <w:pPr>
        <w:rPr>
          <w:lang w:val="x-none" w:eastAsia="x-none"/>
        </w:rPr>
      </w:pPr>
      <w:r>
        <w:rPr>
          <w:lang w:val="x-none" w:eastAsia="x-none"/>
        </w:rPr>
        <w:t xml:space="preserve">copy content of public key to </w:t>
      </w:r>
      <w:proofErr w:type="spellStart"/>
      <w:r>
        <w:rPr>
          <w:lang w:val="x-none" w:eastAsia="x-none"/>
        </w:rPr>
        <w:t>github</w:t>
      </w:r>
      <w:proofErr w:type="spellEnd"/>
    </w:p>
    <w:p w14:paraId="406EBC56" w14:textId="20E1CFB8" w:rsidR="008D611D" w:rsidRDefault="00FA417B" w:rsidP="00B60D59">
      <w:r>
        <w:rPr>
          <w:lang w:val="x-none" w:eastAsia="x-none"/>
        </w:rPr>
        <w:t xml:space="preserve">settings </w:t>
      </w:r>
      <w:r>
        <w:rPr>
          <w:rFonts w:hint="eastAsia"/>
          <w:lang w:val="x-none"/>
        </w:rPr>
        <w:t>&gt;</w:t>
      </w:r>
      <w:r>
        <w:rPr>
          <w:lang w:val="x-none" w:eastAsia="x-none"/>
        </w:rPr>
        <w:t xml:space="preserve"> </w:t>
      </w:r>
      <w:r w:rsidR="00552FBC">
        <w:rPr>
          <w:rFonts w:hint="eastAsia"/>
          <w:lang w:val="x-none"/>
        </w:rPr>
        <w:t>SSH</w:t>
      </w:r>
      <w:r w:rsidR="00552FBC">
        <w:rPr>
          <w:lang w:val="x-none" w:eastAsia="x-none"/>
        </w:rPr>
        <w:t xml:space="preserve"> </w:t>
      </w:r>
      <w:r w:rsidR="00552FBC">
        <w:rPr>
          <w:rFonts w:hint="eastAsia"/>
          <w:lang w:val="x-none"/>
        </w:rPr>
        <w:t>a</w:t>
      </w:r>
      <w:r w:rsidR="00552FBC">
        <w:t>nd GPG keys</w:t>
      </w:r>
    </w:p>
    <w:p w14:paraId="6F9E1E05" w14:textId="3F105192" w:rsidR="00552FBC" w:rsidRDefault="001231DF" w:rsidP="001231DF">
      <w:pPr>
        <w:pStyle w:val="Heading3"/>
      </w:pPr>
      <w:r>
        <w:t xml:space="preserve">connect using </w:t>
      </w:r>
      <w:proofErr w:type="spellStart"/>
      <w:r>
        <w:t>ssh</w:t>
      </w:r>
      <w:proofErr w:type="spellEnd"/>
    </w:p>
    <w:p w14:paraId="1BF96071" w14:textId="57F9BCDE" w:rsidR="001231DF" w:rsidRDefault="00BF77FE" w:rsidP="00BF77FE">
      <w:pPr>
        <w:pStyle w:val="Heading5"/>
      </w:pPr>
      <w:proofErr w:type="spellStart"/>
      <w:r>
        <w:t>ssh</w:t>
      </w:r>
      <w:proofErr w:type="spellEnd"/>
      <w:r>
        <w:t xml:space="preserve"> -T </w:t>
      </w:r>
      <w:hyperlink r:id="rId11" w:history="1">
        <w:r w:rsidRPr="002D52F9">
          <w:rPr>
            <w:rStyle w:val="Hyperlink"/>
            <w:rFonts w:ascii="Courier New" w:hAnsi="Courier New"/>
          </w:rPr>
          <w:t>git@github.com</w:t>
        </w:r>
      </w:hyperlink>
    </w:p>
    <w:p w14:paraId="648CB40C" w14:textId="31BC4367" w:rsidR="007B449D" w:rsidRDefault="007B449D" w:rsidP="007B449D">
      <w:pPr>
        <w:pStyle w:val="Heading3"/>
      </w:pPr>
      <w:r>
        <w:t>search filter</w:t>
      </w:r>
    </w:p>
    <w:p w14:paraId="2DEDFBFD" w14:textId="4F8A8A2C" w:rsidR="007B449D" w:rsidRDefault="00782F93" w:rsidP="00782F93">
      <w:pPr>
        <w:pStyle w:val="Heading5"/>
        <w:rPr>
          <w:lang w:val="en-US"/>
        </w:rPr>
      </w:pPr>
      <w:r>
        <w:t>dotnet stars</w:t>
      </w:r>
      <w:r>
        <w:rPr>
          <w:lang w:val="en-US"/>
        </w:rPr>
        <w:t>:&gt;1000</w:t>
      </w:r>
    </w:p>
    <w:p w14:paraId="30E24E08" w14:textId="62BB52E2" w:rsidR="00782F93" w:rsidRDefault="00782F93" w:rsidP="00782F93">
      <w:pPr>
        <w:pStyle w:val="Heading5"/>
        <w:rPr>
          <w:lang w:val="en-US"/>
        </w:rPr>
      </w:pPr>
      <w:r>
        <w:t>dotnet stars</w:t>
      </w:r>
      <w:r>
        <w:rPr>
          <w:lang w:val="en-US"/>
        </w:rPr>
        <w:t>:10..50</w:t>
      </w:r>
    </w:p>
    <w:p w14:paraId="28ADDC1F" w14:textId="5B2D3915" w:rsidR="00782F93" w:rsidRDefault="00782F93" w:rsidP="00782F93">
      <w:pPr>
        <w:pStyle w:val="Heading5"/>
        <w:rPr>
          <w:lang w:val="en-US"/>
        </w:rPr>
      </w:pPr>
      <w:r>
        <w:t xml:space="preserve">dotnet </w:t>
      </w:r>
      <w:r>
        <w:rPr>
          <w:lang w:val="en-US"/>
        </w:rPr>
        <w:t>NOT "hello world"</w:t>
      </w:r>
    </w:p>
    <w:p w14:paraId="53982C26" w14:textId="77777777" w:rsidR="00782F93" w:rsidRPr="00782F93" w:rsidRDefault="00782F93" w:rsidP="00782F93">
      <w:pPr>
        <w:rPr>
          <w:lang w:eastAsia="x-none"/>
        </w:rPr>
      </w:pPr>
    </w:p>
    <w:p w14:paraId="45821FB4" w14:textId="5B586800" w:rsidR="00846D4C" w:rsidRDefault="00846D4C" w:rsidP="00846D4C">
      <w:pPr>
        <w:pStyle w:val="Heading1"/>
      </w:pPr>
      <w:r w:rsidRPr="00846D4C">
        <w:lastRenderedPageBreak/>
        <w:t>04.Working with Repositories in GitHub</w:t>
      </w:r>
    </w:p>
    <w:p w14:paraId="426943BC" w14:textId="5B7A0913" w:rsidR="00BF77FE" w:rsidRPr="00590C7F" w:rsidRDefault="00BF77FE" w:rsidP="00590C7F">
      <w:pPr>
        <w:adjustRightInd/>
        <w:snapToGrid/>
        <w:rPr>
          <w:rFonts w:ascii="Cambria" w:hAnsi="Cambria"/>
          <w:b/>
          <w:bCs/>
          <w:color w:val="FF0000"/>
          <w:sz w:val="20"/>
          <w:szCs w:val="28"/>
          <w:lang w:val="x-none" w:eastAsia="x-none"/>
        </w:rPr>
      </w:pPr>
    </w:p>
    <w:sectPr w:rsidR="00BF77FE" w:rsidRPr="00590C7F">
      <w:headerReference w:type="default" r:id="rId12"/>
      <w:footerReference w:type="default" r:id="rId13"/>
      <w:pgSz w:w="16839" w:h="11907" w:orient="landscape" w:code="9"/>
      <w:pgMar w:top="720" w:right="720" w:bottom="720" w:left="720" w:header="170" w:footer="170" w:gutter="0"/>
      <w:cols w:space="72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5">
      <wne:acd wne:acdName="acd3"/>
    </wne:keymap>
    <wne:keymap wne:kcmPrimary="02C0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UA" wne:acdName="acd3" wne:fciIndexBasedOn="0065"/>
    <wne:acd wne:argValue="AQAAAAAA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60CB" w14:textId="77777777" w:rsidR="005E654D" w:rsidRDefault="005E654D">
      <w:r>
        <w:separator/>
      </w:r>
    </w:p>
  </w:endnote>
  <w:endnote w:type="continuationSeparator" w:id="0">
    <w:p w14:paraId="6C2B526D" w14:textId="77777777" w:rsidR="005E654D" w:rsidRDefault="005E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4BA6" w14:textId="77777777" w:rsidR="007A43D6" w:rsidRDefault="007A43D6" w:rsidP="00B161D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3601D" w:rsidRPr="00E3601D">
      <w:rPr>
        <w:noProof/>
        <w:lang w:val="en-US" w:eastAsia="zh-TW"/>
      </w:rPr>
      <w:t>94</w:t>
    </w:r>
    <w:r>
      <w:fldChar w:fldCharType="end"/>
    </w:r>
    <w:r>
      <w:rPr>
        <w:rFonts w:hint="eastAsia"/>
      </w:rPr>
      <w:t xml:space="preserve"> of </w:t>
    </w:r>
    <w:fldSimple w:instr=" INFO  NumPages  \* MERGEFORMAT ">
      <w:r>
        <w:t>26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CB18" w14:textId="77777777" w:rsidR="005E654D" w:rsidRDefault="005E654D">
      <w:r>
        <w:separator/>
      </w:r>
    </w:p>
  </w:footnote>
  <w:footnote w:type="continuationSeparator" w:id="0">
    <w:p w14:paraId="69F751FE" w14:textId="77777777" w:rsidR="005E654D" w:rsidRDefault="005E6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8C045" w14:textId="77777777" w:rsidR="007A43D6" w:rsidRDefault="007A43D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9ED"/>
    <w:multiLevelType w:val="hybridMultilevel"/>
    <w:tmpl w:val="0E1CB0AC"/>
    <w:lvl w:ilvl="0" w:tplc="E57E927E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708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88D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0C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4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D2B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89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806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1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2A71"/>
    <w:multiLevelType w:val="hybridMultilevel"/>
    <w:tmpl w:val="AAF636F2"/>
    <w:lvl w:ilvl="0" w:tplc="6A303674">
      <w:start w:val="4"/>
      <w:numFmt w:val="bullet"/>
      <w:lvlText w:val="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4D6A6B3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6CE660A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31E46A8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EF923C02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7884D6E2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31980660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5B81D34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D58CE41E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0F3E28"/>
    <w:multiLevelType w:val="multilevel"/>
    <w:tmpl w:val="92EE30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C0804E2"/>
    <w:multiLevelType w:val="hybridMultilevel"/>
    <w:tmpl w:val="4AE6D73E"/>
    <w:lvl w:ilvl="0" w:tplc="DD327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B8C776">
      <w:start w:val="1"/>
      <w:numFmt w:val="lowerLetter"/>
      <w:lvlText w:val="%2."/>
      <w:lvlJc w:val="left"/>
      <w:pPr>
        <w:ind w:left="1440" w:hanging="360"/>
      </w:pPr>
    </w:lvl>
    <w:lvl w:ilvl="2" w:tplc="9A5E743E">
      <w:start w:val="1"/>
      <w:numFmt w:val="lowerRoman"/>
      <w:lvlText w:val="%3."/>
      <w:lvlJc w:val="right"/>
      <w:pPr>
        <w:ind w:left="2160" w:hanging="180"/>
      </w:pPr>
    </w:lvl>
    <w:lvl w:ilvl="3" w:tplc="E3606DC4">
      <w:start w:val="1"/>
      <w:numFmt w:val="decimal"/>
      <w:lvlText w:val="%4."/>
      <w:lvlJc w:val="left"/>
      <w:pPr>
        <w:ind w:left="2880" w:hanging="360"/>
      </w:pPr>
    </w:lvl>
    <w:lvl w:ilvl="4" w:tplc="6C56905A">
      <w:start w:val="1"/>
      <w:numFmt w:val="lowerLetter"/>
      <w:lvlText w:val="%5."/>
      <w:lvlJc w:val="left"/>
      <w:pPr>
        <w:ind w:left="3600" w:hanging="360"/>
      </w:pPr>
    </w:lvl>
    <w:lvl w:ilvl="5" w:tplc="46803432">
      <w:start w:val="1"/>
      <w:numFmt w:val="lowerRoman"/>
      <w:lvlText w:val="%6."/>
      <w:lvlJc w:val="right"/>
      <w:pPr>
        <w:ind w:left="4320" w:hanging="180"/>
      </w:pPr>
    </w:lvl>
    <w:lvl w:ilvl="6" w:tplc="CD585E70">
      <w:start w:val="1"/>
      <w:numFmt w:val="decimal"/>
      <w:lvlText w:val="%7."/>
      <w:lvlJc w:val="left"/>
      <w:pPr>
        <w:ind w:left="5040" w:hanging="360"/>
      </w:pPr>
    </w:lvl>
    <w:lvl w:ilvl="7" w:tplc="64E28674">
      <w:start w:val="1"/>
      <w:numFmt w:val="lowerLetter"/>
      <w:lvlText w:val="%8."/>
      <w:lvlJc w:val="left"/>
      <w:pPr>
        <w:ind w:left="5760" w:hanging="360"/>
      </w:pPr>
    </w:lvl>
    <w:lvl w:ilvl="8" w:tplc="9BE8BC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0A8A"/>
    <w:multiLevelType w:val="hybridMultilevel"/>
    <w:tmpl w:val="2E2EE724"/>
    <w:lvl w:ilvl="0" w:tplc="5FF81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F2378C">
      <w:start w:val="1"/>
      <w:numFmt w:val="ideographTraditional"/>
      <w:lvlText w:val="%2、"/>
      <w:lvlJc w:val="left"/>
      <w:pPr>
        <w:ind w:left="960" w:hanging="480"/>
      </w:pPr>
    </w:lvl>
    <w:lvl w:ilvl="2" w:tplc="6A1C562C">
      <w:start w:val="1"/>
      <w:numFmt w:val="lowerRoman"/>
      <w:lvlText w:val="%3."/>
      <w:lvlJc w:val="right"/>
      <w:pPr>
        <w:ind w:left="1440" w:hanging="480"/>
      </w:pPr>
    </w:lvl>
    <w:lvl w:ilvl="3" w:tplc="3D6600EE">
      <w:start w:val="1"/>
      <w:numFmt w:val="decimal"/>
      <w:lvlText w:val="%4."/>
      <w:lvlJc w:val="left"/>
      <w:pPr>
        <w:ind w:left="1920" w:hanging="480"/>
      </w:pPr>
    </w:lvl>
    <w:lvl w:ilvl="4" w:tplc="11286DE6">
      <w:start w:val="1"/>
      <w:numFmt w:val="ideographTraditional"/>
      <w:lvlText w:val="%5、"/>
      <w:lvlJc w:val="left"/>
      <w:pPr>
        <w:ind w:left="2400" w:hanging="480"/>
      </w:pPr>
    </w:lvl>
    <w:lvl w:ilvl="5" w:tplc="8B640B7C">
      <w:start w:val="1"/>
      <w:numFmt w:val="lowerRoman"/>
      <w:lvlText w:val="%6."/>
      <w:lvlJc w:val="right"/>
      <w:pPr>
        <w:ind w:left="2880" w:hanging="480"/>
      </w:pPr>
    </w:lvl>
    <w:lvl w:ilvl="6" w:tplc="F7A044BC">
      <w:start w:val="1"/>
      <w:numFmt w:val="decimal"/>
      <w:lvlText w:val="%7."/>
      <w:lvlJc w:val="left"/>
      <w:pPr>
        <w:ind w:left="3360" w:hanging="480"/>
      </w:pPr>
    </w:lvl>
    <w:lvl w:ilvl="7" w:tplc="561C0C04">
      <w:start w:val="1"/>
      <w:numFmt w:val="ideographTraditional"/>
      <w:lvlText w:val="%8、"/>
      <w:lvlJc w:val="left"/>
      <w:pPr>
        <w:ind w:left="3840" w:hanging="480"/>
      </w:pPr>
    </w:lvl>
    <w:lvl w:ilvl="8" w:tplc="6B66B77E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8C7072"/>
    <w:multiLevelType w:val="hybridMultilevel"/>
    <w:tmpl w:val="56383312"/>
    <w:lvl w:ilvl="0" w:tplc="04825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792644">
    <w:abstractNumId w:val="0"/>
  </w:num>
  <w:num w:numId="2" w16cid:durableId="1114594523">
    <w:abstractNumId w:val="3"/>
  </w:num>
  <w:num w:numId="3" w16cid:durableId="1974486036">
    <w:abstractNumId w:val="2"/>
  </w:num>
  <w:num w:numId="4" w16cid:durableId="2076661945">
    <w:abstractNumId w:val="4"/>
  </w:num>
  <w:num w:numId="5" w16cid:durableId="105468716">
    <w:abstractNumId w:val="1"/>
  </w:num>
  <w:num w:numId="6" w16cid:durableId="200016912">
    <w:abstractNumId w:val="0"/>
  </w:num>
  <w:num w:numId="7" w16cid:durableId="214897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2"/>
  <w:displayVertic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222"/>
    <w:rsid w:val="0000029D"/>
    <w:rsid w:val="000002C7"/>
    <w:rsid w:val="00000301"/>
    <w:rsid w:val="00000720"/>
    <w:rsid w:val="000008AE"/>
    <w:rsid w:val="0000093F"/>
    <w:rsid w:val="00000B75"/>
    <w:rsid w:val="00000D8D"/>
    <w:rsid w:val="0000104D"/>
    <w:rsid w:val="00001452"/>
    <w:rsid w:val="00001553"/>
    <w:rsid w:val="00001640"/>
    <w:rsid w:val="00001887"/>
    <w:rsid w:val="00001A03"/>
    <w:rsid w:val="00001B59"/>
    <w:rsid w:val="00001C26"/>
    <w:rsid w:val="00001C9C"/>
    <w:rsid w:val="00001CC3"/>
    <w:rsid w:val="00001E25"/>
    <w:rsid w:val="00001F47"/>
    <w:rsid w:val="0000257F"/>
    <w:rsid w:val="00002606"/>
    <w:rsid w:val="000027D3"/>
    <w:rsid w:val="000029C5"/>
    <w:rsid w:val="00002A05"/>
    <w:rsid w:val="00002B4E"/>
    <w:rsid w:val="00002C40"/>
    <w:rsid w:val="00002CCA"/>
    <w:rsid w:val="00002CEF"/>
    <w:rsid w:val="00002D8F"/>
    <w:rsid w:val="00002F5A"/>
    <w:rsid w:val="00002F85"/>
    <w:rsid w:val="00002FC7"/>
    <w:rsid w:val="00003043"/>
    <w:rsid w:val="00003175"/>
    <w:rsid w:val="000032B2"/>
    <w:rsid w:val="000033B8"/>
    <w:rsid w:val="000035A8"/>
    <w:rsid w:val="0000365D"/>
    <w:rsid w:val="000038B5"/>
    <w:rsid w:val="00003B64"/>
    <w:rsid w:val="00003C29"/>
    <w:rsid w:val="00003C3C"/>
    <w:rsid w:val="00003CEB"/>
    <w:rsid w:val="00003F62"/>
    <w:rsid w:val="0000444F"/>
    <w:rsid w:val="00004777"/>
    <w:rsid w:val="000048E2"/>
    <w:rsid w:val="00004BD5"/>
    <w:rsid w:val="00004BDD"/>
    <w:rsid w:val="00004C1C"/>
    <w:rsid w:val="00004D47"/>
    <w:rsid w:val="00004D48"/>
    <w:rsid w:val="00004EE2"/>
    <w:rsid w:val="0000534C"/>
    <w:rsid w:val="000056D9"/>
    <w:rsid w:val="000059A3"/>
    <w:rsid w:val="00005A13"/>
    <w:rsid w:val="00006250"/>
    <w:rsid w:val="00006292"/>
    <w:rsid w:val="0000642D"/>
    <w:rsid w:val="00006551"/>
    <w:rsid w:val="0000696F"/>
    <w:rsid w:val="00006AA1"/>
    <w:rsid w:val="00006B02"/>
    <w:rsid w:val="00006BDD"/>
    <w:rsid w:val="00006E34"/>
    <w:rsid w:val="00006FC0"/>
    <w:rsid w:val="00006FE1"/>
    <w:rsid w:val="0000737B"/>
    <w:rsid w:val="0000764C"/>
    <w:rsid w:val="00007669"/>
    <w:rsid w:val="000076A1"/>
    <w:rsid w:val="000077C4"/>
    <w:rsid w:val="000079DE"/>
    <w:rsid w:val="00007B27"/>
    <w:rsid w:val="00007C53"/>
    <w:rsid w:val="00007DF3"/>
    <w:rsid w:val="00007E67"/>
    <w:rsid w:val="00007E9B"/>
    <w:rsid w:val="0001006A"/>
    <w:rsid w:val="00010199"/>
    <w:rsid w:val="000101B1"/>
    <w:rsid w:val="00010340"/>
    <w:rsid w:val="0001037A"/>
    <w:rsid w:val="00010645"/>
    <w:rsid w:val="000106E8"/>
    <w:rsid w:val="00010761"/>
    <w:rsid w:val="00010886"/>
    <w:rsid w:val="00010C09"/>
    <w:rsid w:val="00010D27"/>
    <w:rsid w:val="00010E49"/>
    <w:rsid w:val="00010E5E"/>
    <w:rsid w:val="00011070"/>
    <w:rsid w:val="000111F4"/>
    <w:rsid w:val="00011362"/>
    <w:rsid w:val="0001136E"/>
    <w:rsid w:val="000113E5"/>
    <w:rsid w:val="000114A8"/>
    <w:rsid w:val="000116D9"/>
    <w:rsid w:val="00011897"/>
    <w:rsid w:val="00011950"/>
    <w:rsid w:val="00011B29"/>
    <w:rsid w:val="00011CC9"/>
    <w:rsid w:val="00011F68"/>
    <w:rsid w:val="00012219"/>
    <w:rsid w:val="00012271"/>
    <w:rsid w:val="000125B6"/>
    <w:rsid w:val="000126C1"/>
    <w:rsid w:val="000127C2"/>
    <w:rsid w:val="0001298E"/>
    <w:rsid w:val="00012B34"/>
    <w:rsid w:val="00012B76"/>
    <w:rsid w:val="00012E7B"/>
    <w:rsid w:val="00012FA6"/>
    <w:rsid w:val="000130D5"/>
    <w:rsid w:val="0001367B"/>
    <w:rsid w:val="00013690"/>
    <w:rsid w:val="0001369B"/>
    <w:rsid w:val="00013C0D"/>
    <w:rsid w:val="00013D0C"/>
    <w:rsid w:val="00013ED9"/>
    <w:rsid w:val="00013EE9"/>
    <w:rsid w:val="00013F92"/>
    <w:rsid w:val="000141C3"/>
    <w:rsid w:val="000145A8"/>
    <w:rsid w:val="00014695"/>
    <w:rsid w:val="00014757"/>
    <w:rsid w:val="00014CD7"/>
    <w:rsid w:val="00014D35"/>
    <w:rsid w:val="00014D42"/>
    <w:rsid w:val="00014DAD"/>
    <w:rsid w:val="00014E21"/>
    <w:rsid w:val="00015183"/>
    <w:rsid w:val="00015316"/>
    <w:rsid w:val="00015477"/>
    <w:rsid w:val="000156DE"/>
    <w:rsid w:val="00015773"/>
    <w:rsid w:val="00015888"/>
    <w:rsid w:val="00015B11"/>
    <w:rsid w:val="00015B28"/>
    <w:rsid w:val="00015BF1"/>
    <w:rsid w:val="00015E5B"/>
    <w:rsid w:val="00016042"/>
    <w:rsid w:val="000160CE"/>
    <w:rsid w:val="00016267"/>
    <w:rsid w:val="00016312"/>
    <w:rsid w:val="000163F6"/>
    <w:rsid w:val="00016452"/>
    <w:rsid w:val="000168E6"/>
    <w:rsid w:val="00016900"/>
    <w:rsid w:val="00016D3C"/>
    <w:rsid w:val="00017046"/>
    <w:rsid w:val="000170C7"/>
    <w:rsid w:val="0001713E"/>
    <w:rsid w:val="0001753C"/>
    <w:rsid w:val="0001755D"/>
    <w:rsid w:val="000177CD"/>
    <w:rsid w:val="00017B18"/>
    <w:rsid w:val="00017B92"/>
    <w:rsid w:val="00017BAF"/>
    <w:rsid w:val="0002031B"/>
    <w:rsid w:val="00020600"/>
    <w:rsid w:val="000206A4"/>
    <w:rsid w:val="0002071D"/>
    <w:rsid w:val="0002078F"/>
    <w:rsid w:val="0002084D"/>
    <w:rsid w:val="00020885"/>
    <w:rsid w:val="0002094E"/>
    <w:rsid w:val="00020997"/>
    <w:rsid w:val="00020ABA"/>
    <w:rsid w:val="00020CD5"/>
    <w:rsid w:val="00020D73"/>
    <w:rsid w:val="00021121"/>
    <w:rsid w:val="00021134"/>
    <w:rsid w:val="000212A1"/>
    <w:rsid w:val="00021377"/>
    <w:rsid w:val="00021519"/>
    <w:rsid w:val="00021727"/>
    <w:rsid w:val="0002179C"/>
    <w:rsid w:val="00021867"/>
    <w:rsid w:val="0002194F"/>
    <w:rsid w:val="00021D43"/>
    <w:rsid w:val="00021DF2"/>
    <w:rsid w:val="00021EBD"/>
    <w:rsid w:val="00021F4E"/>
    <w:rsid w:val="000223E9"/>
    <w:rsid w:val="000226C3"/>
    <w:rsid w:val="00022CB5"/>
    <w:rsid w:val="00022D77"/>
    <w:rsid w:val="00022D9F"/>
    <w:rsid w:val="00022E2B"/>
    <w:rsid w:val="00022E8C"/>
    <w:rsid w:val="000230F4"/>
    <w:rsid w:val="00023220"/>
    <w:rsid w:val="000232EB"/>
    <w:rsid w:val="0002363C"/>
    <w:rsid w:val="00023691"/>
    <w:rsid w:val="000238E7"/>
    <w:rsid w:val="00023912"/>
    <w:rsid w:val="0002398B"/>
    <w:rsid w:val="00023CC2"/>
    <w:rsid w:val="00023CF8"/>
    <w:rsid w:val="00023F77"/>
    <w:rsid w:val="0002447E"/>
    <w:rsid w:val="0002455C"/>
    <w:rsid w:val="000247CD"/>
    <w:rsid w:val="00024B17"/>
    <w:rsid w:val="00024BD9"/>
    <w:rsid w:val="00024E7A"/>
    <w:rsid w:val="000253A4"/>
    <w:rsid w:val="00025436"/>
    <w:rsid w:val="00025788"/>
    <w:rsid w:val="00025843"/>
    <w:rsid w:val="00025954"/>
    <w:rsid w:val="000259B7"/>
    <w:rsid w:val="00025DE9"/>
    <w:rsid w:val="000267BD"/>
    <w:rsid w:val="000268A8"/>
    <w:rsid w:val="000268B1"/>
    <w:rsid w:val="000268EA"/>
    <w:rsid w:val="0002697A"/>
    <w:rsid w:val="00026B35"/>
    <w:rsid w:val="00026B86"/>
    <w:rsid w:val="00026BB8"/>
    <w:rsid w:val="00026DC1"/>
    <w:rsid w:val="00026F46"/>
    <w:rsid w:val="00027153"/>
    <w:rsid w:val="000272B0"/>
    <w:rsid w:val="00027458"/>
    <w:rsid w:val="000274D4"/>
    <w:rsid w:val="00027663"/>
    <w:rsid w:val="000278E2"/>
    <w:rsid w:val="00027915"/>
    <w:rsid w:val="000279AB"/>
    <w:rsid w:val="00027D0D"/>
    <w:rsid w:val="00027E28"/>
    <w:rsid w:val="00027F34"/>
    <w:rsid w:val="00027F3B"/>
    <w:rsid w:val="000305EE"/>
    <w:rsid w:val="00030841"/>
    <w:rsid w:val="000308C3"/>
    <w:rsid w:val="00030BAC"/>
    <w:rsid w:val="00030C39"/>
    <w:rsid w:val="00030C58"/>
    <w:rsid w:val="00030CCC"/>
    <w:rsid w:val="00030F33"/>
    <w:rsid w:val="00031020"/>
    <w:rsid w:val="00031151"/>
    <w:rsid w:val="000313D5"/>
    <w:rsid w:val="000315DA"/>
    <w:rsid w:val="0003164E"/>
    <w:rsid w:val="000317E0"/>
    <w:rsid w:val="00031933"/>
    <w:rsid w:val="00031A6D"/>
    <w:rsid w:val="00031D1F"/>
    <w:rsid w:val="00032212"/>
    <w:rsid w:val="00032470"/>
    <w:rsid w:val="0003247B"/>
    <w:rsid w:val="000324C2"/>
    <w:rsid w:val="00032628"/>
    <w:rsid w:val="00032810"/>
    <w:rsid w:val="00032835"/>
    <w:rsid w:val="00032C5C"/>
    <w:rsid w:val="00032C8C"/>
    <w:rsid w:val="00032F13"/>
    <w:rsid w:val="00032F8F"/>
    <w:rsid w:val="00033106"/>
    <w:rsid w:val="000334F6"/>
    <w:rsid w:val="000336EB"/>
    <w:rsid w:val="00033821"/>
    <w:rsid w:val="00033AD8"/>
    <w:rsid w:val="00033B07"/>
    <w:rsid w:val="00033B56"/>
    <w:rsid w:val="00033C95"/>
    <w:rsid w:val="00033DEA"/>
    <w:rsid w:val="00033DF4"/>
    <w:rsid w:val="00033EBF"/>
    <w:rsid w:val="000340CC"/>
    <w:rsid w:val="00034200"/>
    <w:rsid w:val="000342BF"/>
    <w:rsid w:val="00034475"/>
    <w:rsid w:val="00034702"/>
    <w:rsid w:val="00034A26"/>
    <w:rsid w:val="00034A78"/>
    <w:rsid w:val="00034BA0"/>
    <w:rsid w:val="00034C5F"/>
    <w:rsid w:val="00034DAF"/>
    <w:rsid w:val="00034F4A"/>
    <w:rsid w:val="00035275"/>
    <w:rsid w:val="0003535C"/>
    <w:rsid w:val="000353A4"/>
    <w:rsid w:val="00035467"/>
    <w:rsid w:val="0003569E"/>
    <w:rsid w:val="000359A2"/>
    <w:rsid w:val="00035A0A"/>
    <w:rsid w:val="00035B90"/>
    <w:rsid w:val="00035CB9"/>
    <w:rsid w:val="00035EFC"/>
    <w:rsid w:val="00036057"/>
    <w:rsid w:val="00036060"/>
    <w:rsid w:val="00036195"/>
    <w:rsid w:val="000361DC"/>
    <w:rsid w:val="00036273"/>
    <w:rsid w:val="00036422"/>
    <w:rsid w:val="0003654E"/>
    <w:rsid w:val="00036744"/>
    <w:rsid w:val="00036891"/>
    <w:rsid w:val="00036ED9"/>
    <w:rsid w:val="00036F0B"/>
    <w:rsid w:val="00037543"/>
    <w:rsid w:val="00037749"/>
    <w:rsid w:val="000379BB"/>
    <w:rsid w:val="00037A1C"/>
    <w:rsid w:val="00037C33"/>
    <w:rsid w:val="00037E91"/>
    <w:rsid w:val="000401A6"/>
    <w:rsid w:val="00040262"/>
    <w:rsid w:val="000403FD"/>
    <w:rsid w:val="00040518"/>
    <w:rsid w:val="000405D9"/>
    <w:rsid w:val="00040999"/>
    <w:rsid w:val="00040A22"/>
    <w:rsid w:val="00040C55"/>
    <w:rsid w:val="00040D33"/>
    <w:rsid w:val="00040DE3"/>
    <w:rsid w:val="00040DF7"/>
    <w:rsid w:val="00041341"/>
    <w:rsid w:val="000414B3"/>
    <w:rsid w:val="00041513"/>
    <w:rsid w:val="000416DE"/>
    <w:rsid w:val="00041964"/>
    <w:rsid w:val="00041A3A"/>
    <w:rsid w:val="00041AF5"/>
    <w:rsid w:val="00041C0D"/>
    <w:rsid w:val="00041C4D"/>
    <w:rsid w:val="00041CE4"/>
    <w:rsid w:val="00041E2E"/>
    <w:rsid w:val="00041F0A"/>
    <w:rsid w:val="00041FBC"/>
    <w:rsid w:val="000420BC"/>
    <w:rsid w:val="0004268A"/>
    <w:rsid w:val="000427CF"/>
    <w:rsid w:val="000429B9"/>
    <w:rsid w:val="00042A9D"/>
    <w:rsid w:val="00042A9F"/>
    <w:rsid w:val="00042B9F"/>
    <w:rsid w:val="00042CA5"/>
    <w:rsid w:val="00042CD5"/>
    <w:rsid w:val="00042D9B"/>
    <w:rsid w:val="00042F4E"/>
    <w:rsid w:val="000430BE"/>
    <w:rsid w:val="00043224"/>
    <w:rsid w:val="000432F2"/>
    <w:rsid w:val="000434B2"/>
    <w:rsid w:val="00043B8F"/>
    <w:rsid w:val="00043C4B"/>
    <w:rsid w:val="00043E1C"/>
    <w:rsid w:val="00043EDC"/>
    <w:rsid w:val="00044078"/>
    <w:rsid w:val="00044152"/>
    <w:rsid w:val="0004446E"/>
    <w:rsid w:val="00044AF1"/>
    <w:rsid w:val="00044C60"/>
    <w:rsid w:val="00044C64"/>
    <w:rsid w:val="00044F9A"/>
    <w:rsid w:val="00044FE6"/>
    <w:rsid w:val="000450E5"/>
    <w:rsid w:val="000451D9"/>
    <w:rsid w:val="0004525F"/>
    <w:rsid w:val="000453A9"/>
    <w:rsid w:val="000453F5"/>
    <w:rsid w:val="0004552D"/>
    <w:rsid w:val="0004561A"/>
    <w:rsid w:val="000458E1"/>
    <w:rsid w:val="000459EB"/>
    <w:rsid w:val="00045A15"/>
    <w:rsid w:val="00045A6B"/>
    <w:rsid w:val="00045F0B"/>
    <w:rsid w:val="0004600B"/>
    <w:rsid w:val="00046011"/>
    <w:rsid w:val="00046128"/>
    <w:rsid w:val="000461B8"/>
    <w:rsid w:val="000461C5"/>
    <w:rsid w:val="0004622E"/>
    <w:rsid w:val="00046535"/>
    <w:rsid w:val="00046896"/>
    <w:rsid w:val="00046CD5"/>
    <w:rsid w:val="00046DCF"/>
    <w:rsid w:val="0004712F"/>
    <w:rsid w:val="00047167"/>
    <w:rsid w:val="0004724B"/>
    <w:rsid w:val="0004752F"/>
    <w:rsid w:val="000476E1"/>
    <w:rsid w:val="00047D44"/>
    <w:rsid w:val="00047FB7"/>
    <w:rsid w:val="00047FFE"/>
    <w:rsid w:val="00050016"/>
    <w:rsid w:val="000501AE"/>
    <w:rsid w:val="000501FB"/>
    <w:rsid w:val="00050410"/>
    <w:rsid w:val="00050428"/>
    <w:rsid w:val="00050823"/>
    <w:rsid w:val="000509A4"/>
    <w:rsid w:val="00050AAA"/>
    <w:rsid w:val="00050BE0"/>
    <w:rsid w:val="00050C51"/>
    <w:rsid w:val="00050DF4"/>
    <w:rsid w:val="00050F41"/>
    <w:rsid w:val="0005120B"/>
    <w:rsid w:val="00051283"/>
    <w:rsid w:val="00051326"/>
    <w:rsid w:val="000513D5"/>
    <w:rsid w:val="00051482"/>
    <w:rsid w:val="000514ED"/>
    <w:rsid w:val="0005177F"/>
    <w:rsid w:val="00051E02"/>
    <w:rsid w:val="00051E10"/>
    <w:rsid w:val="00051E75"/>
    <w:rsid w:val="00051E86"/>
    <w:rsid w:val="000525BE"/>
    <w:rsid w:val="000526A3"/>
    <w:rsid w:val="000527B0"/>
    <w:rsid w:val="0005297D"/>
    <w:rsid w:val="00052FC5"/>
    <w:rsid w:val="00053048"/>
    <w:rsid w:val="000530F3"/>
    <w:rsid w:val="0005358E"/>
    <w:rsid w:val="0005367D"/>
    <w:rsid w:val="000536D1"/>
    <w:rsid w:val="000539E7"/>
    <w:rsid w:val="00053F7A"/>
    <w:rsid w:val="00054063"/>
    <w:rsid w:val="00054336"/>
    <w:rsid w:val="00054455"/>
    <w:rsid w:val="000546E1"/>
    <w:rsid w:val="00054FB6"/>
    <w:rsid w:val="000552AC"/>
    <w:rsid w:val="000554FB"/>
    <w:rsid w:val="0005550A"/>
    <w:rsid w:val="0005552B"/>
    <w:rsid w:val="00055537"/>
    <w:rsid w:val="00055751"/>
    <w:rsid w:val="00055965"/>
    <w:rsid w:val="00055995"/>
    <w:rsid w:val="00055AAE"/>
    <w:rsid w:val="00055B2C"/>
    <w:rsid w:val="00055B78"/>
    <w:rsid w:val="00055B92"/>
    <w:rsid w:val="00055D2B"/>
    <w:rsid w:val="00056039"/>
    <w:rsid w:val="000560A5"/>
    <w:rsid w:val="000560DB"/>
    <w:rsid w:val="00056251"/>
    <w:rsid w:val="00056296"/>
    <w:rsid w:val="00056321"/>
    <w:rsid w:val="00056467"/>
    <w:rsid w:val="00056664"/>
    <w:rsid w:val="000566F3"/>
    <w:rsid w:val="00056768"/>
    <w:rsid w:val="0005678D"/>
    <w:rsid w:val="0005694D"/>
    <w:rsid w:val="00056974"/>
    <w:rsid w:val="000569B4"/>
    <w:rsid w:val="00056A8A"/>
    <w:rsid w:val="00056B2C"/>
    <w:rsid w:val="00056BBD"/>
    <w:rsid w:val="00056DCB"/>
    <w:rsid w:val="00056F76"/>
    <w:rsid w:val="00057051"/>
    <w:rsid w:val="00057062"/>
    <w:rsid w:val="000570EA"/>
    <w:rsid w:val="00057170"/>
    <w:rsid w:val="0005762C"/>
    <w:rsid w:val="0005770C"/>
    <w:rsid w:val="0005794B"/>
    <w:rsid w:val="0005794D"/>
    <w:rsid w:val="00057B20"/>
    <w:rsid w:val="00057D33"/>
    <w:rsid w:val="000604FD"/>
    <w:rsid w:val="00060650"/>
    <w:rsid w:val="0006073F"/>
    <w:rsid w:val="00060815"/>
    <w:rsid w:val="0006090D"/>
    <w:rsid w:val="00060B82"/>
    <w:rsid w:val="00060E12"/>
    <w:rsid w:val="00060F34"/>
    <w:rsid w:val="00061014"/>
    <w:rsid w:val="00061053"/>
    <w:rsid w:val="000612E6"/>
    <w:rsid w:val="0006187F"/>
    <w:rsid w:val="00061A41"/>
    <w:rsid w:val="00061B51"/>
    <w:rsid w:val="00061E39"/>
    <w:rsid w:val="00061EF5"/>
    <w:rsid w:val="000624B7"/>
    <w:rsid w:val="00062659"/>
    <w:rsid w:val="000626A5"/>
    <w:rsid w:val="000627AC"/>
    <w:rsid w:val="00062A24"/>
    <w:rsid w:val="00062B79"/>
    <w:rsid w:val="00062C76"/>
    <w:rsid w:val="00062F76"/>
    <w:rsid w:val="00063289"/>
    <w:rsid w:val="0006328D"/>
    <w:rsid w:val="00063373"/>
    <w:rsid w:val="00063532"/>
    <w:rsid w:val="0006372F"/>
    <w:rsid w:val="00063AA3"/>
    <w:rsid w:val="00063E5B"/>
    <w:rsid w:val="00064310"/>
    <w:rsid w:val="00064631"/>
    <w:rsid w:val="00064766"/>
    <w:rsid w:val="00064916"/>
    <w:rsid w:val="00064A2A"/>
    <w:rsid w:val="00064A8F"/>
    <w:rsid w:val="00064F4A"/>
    <w:rsid w:val="00065115"/>
    <w:rsid w:val="000653DB"/>
    <w:rsid w:val="00065626"/>
    <w:rsid w:val="0006586E"/>
    <w:rsid w:val="000658B4"/>
    <w:rsid w:val="00065AD3"/>
    <w:rsid w:val="00065E4E"/>
    <w:rsid w:val="00065F1F"/>
    <w:rsid w:val="000660A6"/>
    <w:rsid w:val="000661BB"/>
    <w:rsid w:val="000662DB"/>
    <w:rsid w:val="00066356"/>
    <w:rsid w:val="00066381"/>
    <w:rsid w:val="000664B1"/>
    <w:rsid w:val="0006654E"/>
    <w:rsid w:val="00066578"/>
    <w:rsid w:val="000665E9"/>
    <w:rsid w:val="0006669E"/>
    <w:rsid w:val="000666D2"/>
    <w:rsid w:val="00066909"/>
    <w:rsid w:val="00066C2E"/>
    <w:rsid w:val="00066ED6"/>
    <w:rsid w:val="00067395"/>
    <w:rsid w:val="000674D2"/>
    <w:rsid w:val="0006752D"/>
    <w:rsid w:val="0006772B"/>
    <w:rsid w:val="000678CC"/>
    <w:rsid w:val="00067CBD"/>
    <w:rsid w:val="00067D33"/>
    <w:rsid w:val="00067D39"/>
    <w:rsid w:val="00067D9A"/>
    <w:rsid w:val="00067E0F"/>
    <w:rsid w:val="00067E1F"/>
    <w:rsid w:val="00067E93"/>
    <w:rsid w:val="0007024F"/>
    <w:rsid w:val="00070720"/>
    <w:rsid w:val="00070886"/>
    <w:rsid w:val="000709DD"/>
    <w:rsid w:val="000709E6"/>
    <w:rsid w:val="00070D51"/>
    <w:rsid w:val="00070D57"/>
    <w:rsid w:val="00070DDC"/>
    <w:rsid w:val="0007104D"/>
    <w:rsid w:val="00071291"/>
    <w:rsid w:val="000713B8"/>
    <w:rsid w:val="000713E6"/>
    <w:rsid w:val="0007161F"/>
    <w:rsid w:val="0007170B"/>
    <w:rsid w:val="0007185A"/>
    <w:rsid w:val="000718FF"/>
    <w:rsid w:val="00071980"/>
    <w:rsid w:val="00071A1E"/>
    <w:rsid w:val="00071E8E"/>
    <w:rsid w:val="00072892"/>
    <w:rsid w:val="00072B9C"/>
    <w:rsid w:val="00072DFA"/>
    <w:rsid w:val="00072F71"/>
    <w:rsid w:val="00073649"/>
    <w:rsid w:val="0007396E"/>
    <w:rsid w:val="00073A42"/>
    <w:rsid w:val="00073A92"/>
    <w:rsid w:val="00073AA3"/>
    <w:rsid w:val="00073C8A"/>
    <w:rsid w:val="00073DBE"/>
    <w:rsid w:val="00073E76"/>
    <w:rsid w:val="00073FD7"/>
    <w:rsid w:val="00074040"/>
    <w:rsid w:val="0007416C"/>
    <w:rsid w:val="00074761"/>
    <w:rsid w:val="0007485F"/>
    <w:rsid w:val="000748CC"/>
    <w:rsid w:val="0007495F"/>
    <w:rsid w:val="000749DA"/>
    <w:rsid w:val="00074A0B"/>
    <w:rsid w:val="00074A2F"/>
    <w:rsid w:val="00074C12"/>
    <w:rsid w:val="00074FF5"/>
    <w:rsid w:val="00075338"/>
    <w:rsid w:val="00075578"/>
    <w:rsid w:val="000755C1"/>
    <w:rsid w:val="00075742"/>
    <w:rsid w:val="0007583C"/>
    <w:rsid w:val="00075ADA"/>
    <w:rsid w:val="00075DA0"/>
    <w:rsid w:val="00075E6C"/>
    <w:rsid w:val="00075F28"/>
    <w:rsid w:val="00076422"/>
    <w:rsid w:val="00076449"/>
    <w:rsid w:val="000764F7"/>
    <w:rsid w:val="0007651E"/>
    <w:rsid w:val="000765C3"/>
    <w:rsid w:val="000767C4"/>
    <w:rsid w:val="00076913"/>
    <w:rsid w:val="00076AFF"/>
    <w:rsid w:val="00076B31"/>
    <w:rsid w:val="00076C35"/>
    <w:rsid w:val="00076CB5"/>
    <w:rsid w:val="00076D33"/>
    <w:rsid w:val="00076D73"/>
    <w:rsid w:val="00076E19"/>
    <w:rsid w:val="00077034"/>
    <w:rsid w:val="000772C0"/>
    <w:rsid w:val="0007730B"/>
    <w:rsid w:val="0007740C"/>
    <w:rsid w:val="00077482"/>
    <w:rsid w:val="0007764F"/>
    <w:rsid w:val="000778A5"/>
    <w:rsid w:val="00077A5F"/>
    <w:rsid w:val="00077AC1"/>
    <w:rsid w:val="00077B7D"/>
    <w:rsid w:val="00077B9E"/>
    <w:rsid w:val="00077B9F"/>
    <w:rsid w:val="00077DAB"/>
    <w:rsid w:val="00077FB3"/>
    <w:rsid w:val="00077FD0"/>
    <w:rsid w:val="0008017F"/>
    <w:rsid w:val="00080423"/>
    <w:rsid w:val="000804BE"/>
    <w:rsid w:val="000805C7"/>
    <w:rsid w:val="00080716"/>
    <w:rsid w:val="0008075D"/>
    <w:rsid w:val="00080BAC"/>
    <w:rsid w:val="00080C48"/>
    <w:rsid w:val="00080D38"/>
    <w:rsid w:val="00080F36"/>
    <w:rsid w:val="00081025"/>
    <w:rsid w:val="000810ED"/>
    <w:rsid w:val="00081156"/>
    <w:rsid w:val="000812BB"/>
    <w:rsid w:val="000812F9"/>
    <w:rsid w:val="000815B1"/>
    <w:rsid w:val="00081634"/>
    <w:rsid w:val="00081667"/>
    <w:rsid w:val="00081705"/>
    <w:rsid w:val="0008183F"/>
    <w:rsid w:val="00081C04"/>
    <w:rsid w:val="00081C31"/>
    <w:rsid w:val="00081D69"/>
    <w:rsid w:val="00081E39"/>
    <w:rsid w:val="00081F01"/>
    <w:rsid w:val="00082117"/>
    <w:rsid w:val="0008227F"/>
    <w:rsid w:val="0008228D"/>
    <w:rsid w:val="000823C0"/>
    <w:rsid w:val="0008257E"/>
    <w:rsid w:val="00082647"/>
    <w:rsid w:val="00082702"/>
    <w:rsid w:val="00082AC1"/>
    <w:rsid w:val="00082C4B"/>
    <w:rsid w:val="00082F48"/>
    <w:rsid w:val="00082F75"/>
    <w:rsid w:val="00082F88"/>
    <w:rsid w:val="0008305B"/>
    <w:rsid w:val="000830BF"/>
    <w:rsid w:val="000836B8"/>
    <w:rsid w:val="000836CC"/>
    <w:rsid w:val="0008376E"/>
    <w:rsid w:val="000837C8"/>
    <w:rsid w:val="00083822"/>
    <w:rsid w:val="00083BE3"/>
    <w:rsid w:val="00083E35"/>
    <w:rsid w:val="00084134"/>
    <w:rsid w:val="00084512"/>
    <w:rsid w:val="000845A5"/>
    <w:rsid w:val="00084691"/>
    <w:rsid w:val="000847A5"/>
    <w:rsid w:val="00084A75"/>
    <w:rsid w:val="00084B8F"/>
    <w:rsid w:val="00084D3D"/>
    <w:rsid w:val="00084F73"/>
    <w:rsid w:val="00084FCC"/>
    <w:rsid w:val="00084FF6"/>
    <w:rsid w:val="000851C7"/>
    <w:rsid w:val="0008541D"/>
    <w:rsid w:val="00085516"/>
    <w:rsid w:val="00085653"/>
    <w:rsid w:val="00085781"/>
    <w:rsid w:val="000857C0"/>
    <w:rsid w:val="00085D70"/>
    <w:rsid w:val="00085EF9"/>
    <w:rsid w:val="00086227"/>
    <w:rsid w:val="00086305"/>
    <w:rsid w:val="00086321"/>
    <w:rsid w:val="0008636A"/>
    <w:rsid w:val="00086373"/>
    <w:rsid w:val="00086532"/>
    <w:rsid w:val="000865B0"/>
    <w:rsid w:val="00086779"/>
    <w:rsid w:val="00086AFC"/>
    <w:rsid w:val="00086B3C"/>
    <w:rsid w:val="00086CAA"/>
    <w:rsid w:val="00086CD9"/>
    <w:rsid w:val="00086D61"/>
    <w:rsid w:val="00086D7B"/>
    <w:rsid w:val="00086E6D"/>
    <w:rsid w:val="00086EAE"/>
    <w:rsid w:val="00086F00"/>
    <w:rsid w:val="00086F19"/>
    <w:rsid w:val="00086FDF"/>
    <w:rsid w:val="000870B8"/>
    <w:rsid w:val="00087382"/>
    <w:rsid w:val="0008764E"/>
    <w:rsid w:val="0008778A"/>
    <w:rsid w:val="000878B7"/>
    <w:rsid w:val="00087AB4"/>
    <w:rsid w:val="00087BF0"/>
    <w:rsid w:val="00087C76"/>
    <w:rsid w:val="00087F2F"/>
    <w:rsid w:val="00090008"/>
    <w:rsid w:val="000901B5"/>
    <w:rsid w:val="00090305"/>
    <w:rsid w:val="00090629"/>
    <w:rsid w:val="00090BB6"/>
    <w:rsid w:val="00090C7E"/>
    <w:rsid w:val="00090CAE"/>
    <w:rsid w:val="00090DAD"/>
    <w:rsid w:val="00090FD3"/>
    <w:rsid w:val="00090FEC"/>
    <w:rsid w:val="0009103E"/>
    <w:rsid w:val="00091109"/>
    <w:rsid w:val="0009133C"/>
    <w:rsid w:val="0009151E"/>
    <w:rsid w:val="00091725"/>
    <w:rsid w:val="0009188D"/>
    <w:rsid w:val="00091899"/>
    <w:rsid w:val="000919EB"/>
    <w:rsid w:val="0009208D"/>
    <w:rsid w:val="00092189"/>
    <w:rsid w:val="00092399"/>
    <w:rsid w:val="000924DC"/>
    <w:rsid w:val="00092803"/>
    <w:rsid w:val="000928C1"/>
    <w:rsid w:val="000928C9"/>
    <w:rsid w:val="000928EC"/>
    <w:rsid w:val="00092BEE"/>
    <w:rsid w:val="00092C69"/>
    <w:rsid w:val="00092D3D"/>
    <w:rsid w:val="00092DC6"/>
    <w:rsid w:val="00092EAA"/>
    <w:rsid w:val="00093081"/>
    <w:rsid w:val="000930BB"/>
    <w:rsid w:val="00093300"/>
    <w:rsid w:val="00093316"/>
    <w:rsid w:val="00093806"/>
    <w:rsid w:val="0009381F"/>
    <w:rsid w:val="0009387E"/>
    <w:rsid w:val="00093B2B"/>
    <w:rsid w:val="00093F1F"/>
    <w:rsid w:val="000945F1"/>
    <w:rsid w:val="00094993"/>
    <w:rsid w:val="000949FF"/>
    <w:rsid w:val="00094AA6"/>
    <w:rsid w:val="00094DE8"/>
    <w:rsid w:val="00094F2E"/>
    <w:rsid w:val="00094FC9"/>
    <w:rsid w:val="00094FF5"/>
    <w:rsid w:val="00095061"/>
    <w:rsid w:val="00095068"/>
    <w:rsid w:val="0009515B"/>
    <w:rsid w:val="00095509"/>
    <w:rsid w:val="0009555F"/>
    <w:rsid w:val="000956ED"/>
    <w:rsid w:val="000957BA"/>
    <w:rsid w:val="00095A2E"/>
    <w:rsid w:val="00095EFF"/>
    <w:rsid w:val="00095F53"/>
    <w:rsid w:val="00096139"/>
    <w:rsid w:val="00096168"/>
    <w:rsid w:val="00096276"/>
    <w:rsid w:val="00096377"/>
    <w:rsid w:val="000964CF"/>
    <w:rsid w:val="00096516"/>
    <w:rsid w:val="0009665C"/>
    <w:rsid w:val="000968CA"/>
    <w:rsid w:val="00096AE3"/>
    <w:rsid w:val="00096BC9"/>
    <w:rsid w:val="00096CF4"/>
    <w:rsid w:val="00096E6B"/>
    <w:rsid w:val="0009705B"/>
    <w:rsid w:val="000970E6"/>
    <w:rsid w:val="00097733"/>
    <w:rsid w:val="00097A60"/>
    <w:rsid w:val="00097A6C"/>
    <w:rsid w:val="00097A7D"/>
    <w:rsid w:val="00097E09"/>
    <w:rsid w:val="000A00C1"/>
    <w:rsid w:val="000A00C8"/>
    <w:rsid w:val="000A00E3"/>
    <w:rsid w:val="000A0196"/>
    <w:rsid w:val="000A01C9"/>
    <w:rsid w:val="000A02D2"/>
    <w:rsid w:val="000A02DE"/>
    <w:rsid w:val="000A038D"/>
    <w:rsid w:val="000A039E"/>
    <w:rsid w:val="000A0556"/>
    <w:rsid w:val="000A05C6"/>
    <w:rsid w:val="000A0628"/>
    <w:rsid w:val="000A072F"/>
    <w:rsid w:val="000A08C3"/>
    <w:rsid w:val="000A08FB"/>
    <w:rsid w:val="000A0ACD"/>
    <w:rsid w:val="000A0BBE"/>
    <w:rsid w:val="000A104E"/>
    <w:rsid w:val="000A1076"/>
    <w:rsid w:val="000A1615"/>
    <w:rsid w:val="000A1715"/>
    <w:rsid w:val="000A1A51"/>
    <w:rsid w:val="000A1CC7"/>
    <w:rsid w:val="000A1F7C"/>
    <w:rsid w:val="000A2541"/>
    <w:rsid w:val="000A27BC"/>
    <w:rsid w:val="000A2851"/>
    <w:rsid w:val="000A2AB8"/>
    <w:rsid w:val="000A2E81"/>
    <w:rsid w:val="000A2F1D"/>
    <w:rsid w:val="000A2F29"/>
    <w:rsid w:val="000A2F43"/>
    <w:rsid w:val="000A3051"/>
    <w:rsid w:val="000A3060"/>
    <w:rsid w:val="000A3061"/>
    <w:rsid w:val="000A33CA"/>
    <w:rsid w:val="000A3662"/>
    <w:rsid w:val="000A3851"/>
    <w:rsid w:val="000A3A81"/>
    <w:rsid w:val="000A3B4A"/>
    <w:rsid w:val="000A405E"/>
    <w:rsid w:val="000A4115"/>
    <w:rsid w:val="000A4165"/>
    <w:rsid w:val="000A4177"/>
    <w:rsid w:val="000A4450"/>
    <w:rsid w:val="000A4721"/>
    <w:rsid w:val="000A47A8"/>
    <w:rsid w:val="000A480A"/>
    <w:rsid w:val="000A48B1"/>
    <w:rsid w:val="000A4C3A"/>
    <w:rsid w:val="000A4EB7"/>
    <w:rsid w:val="000A5324"/>
    <w:rsid w:val="000A55F2"/>
    <w:rsid w:val="000A5718"/>
    <w:rsid w:val="000A5768"/>
    <w:rsid w:val="000A588B"/>
    <w:rsid w:val="000A590F"/>
    <w:rsid w:val="000A5918"/>
    <w:rsid w:val="000A5A27"/>
    <w:rsid w:val="000A5B40"/>
    <w:rsid w:val="000A5CA2"/>
    <w:rsid w:val="000A5E8A"/>
    <w:rsid w:val="000A5E9A"/>
    <w:rsid w:val="000A5EF2"/>
    <w:rsid w:val="000A5F9D"/>
    <w:rsid w:val="000A6265"/>
    <w:rsid w:val="000A634C"/>
    <w:rsid w:val="000A6392"/>
    <w:rsid w:val="000A6395"/>
    <w:rsid w:val="000A6682"/>
    <w:rsid w:val="000A67DA"/>
    <w:rsid w:val="000A6A16"/>
    <w:rsid w:val="000A6A5E"/>
    <w:rsid w:val="000A6B79"/>
    <w:rsid w:val="000A6B7D"/>
    <w:rsid w:val="000A6C53"/>
    <w:rsid w:val="000A6DBB"/>
    <w:rsid w:val="000A6E41"/>
    <w:rsid w:val="000A6ED6"/>
    <w:rsid w:val="000A6F8D"/>
    <w:rsid w:val="000A7011"/>
    <w:rsid w:val="000A7202"/>
    <w:rsid w:val="000A7385"/>
    <w:rsid w:val="000A7A87"/>
    <w:rsid w:val="000A7D18"/>
    <w:rsid w:val="000B00B4"/>
    <w:rsid w:val="000B00EA"/>
    <w:rsid w:val="000B0133"/>
    <w:rsid w:val="000B066B"/>
    <w:rsid w:val="000B08C3"/>
    <w:rsid w:val="000B08ED"/>
    <w:rsid w:val="000B0940"/>
    <w:rsid w:val="000B0994"/>
    <w:rsid w:val="000B0AB0"/>
    <w:rsid w:val="000B0B27"/>
    <w:rsid w:val="000B0BE2"/>
    <w:rsid w:val="000B0C85"/>
    <w:rsid w:val="000B0CE8"/>
    <w:rsid w:val="000B0D97"/>
    <w:rsid w:val="000B0DE7"/>
    <w:rsid w:val="000B0E7E"/>
    <w:rsid w:val="000B0EDF"/>
    <w:rsid w:val="000B10E0"/>
    <w:rsid w:val="000B17D0"/>
    <w:rsid w:val="000B1935"/>
    <w:rsid w:val="000B1A80"/>
    <w:rsid w:val="000B1FF9"/>
    <w:rsid w:val="000B22A0"/>
    <w:rsid w:val="000B242C"/>
    <w:rsid w:val="000B261F"/>
    <w:rsid w:val="000B290A"/>
    <w:rsid w:val="000B2920"/>
    <w:rsid w:val="000B294A"/>
    <w:rsid w:val="000B2A2D"/>
    <w:rsid w:val="000B2DA7"/>
    <w:rsid w:val="000B3041"/>
    <w:rsid w:val="000B33C6"/>
    <w:rsid w:val="000B3668"/>
    <w:rsid w:val="000B3A4A"/>
    <w:rsid w:val="000B3A86"/>
    <w:rsid w:val="000B3AF5"/>
    <w:rsid w:val="000B3C3D"/>
    <w:rsid w:val="000B3F4F"/>
    <w:rsid w:val="000B4153"/>
    <w:rsid w:val="000B4213"/>
    <w:rsid w:val="000B4240"/>
    <w:rsid w:val="000B448D"/>
    <w:rsid w:val="000B4616"/>
    <w:rsid w:val="000B4826"/>
    <w:rsid w:val="000B4847"/>
    <w:rsid w:val="000B48C7"/>
    <w:rsid w:val="000B4A79"/>
    <w:rsid w:val="000B4B4A"/>
    <w:rsid w:val="000B4B8E"/>
    <w:rsid w:val="000B4CD4"/>
    <w:rsid w:val="000B4E3E"/>
    <w:rsid w:val="000B5176"/>
    <w:rsid w:val="000B5184"/>
    <w:rsid w:val="000B51C5"/>
    <w:rsid w:val="000B5269"/>
    <w:rsid w:val="000B54E3"/>
    <w:rsid w:val="000B5574"/>
    <w:rsid w:val="000B5A1D"/>
    <w:rsid w:val="000B5AC7"/>
    <w:rsid w:val="000B5B2A"/>
    <w:rsid w:val="000B5C47"/>
    <w:rsid w:val="000B5F12"/>
    <w:rsid w:val="000B6491"/>
    <w:rsid w:val="000B67AF"/>
    <w:rsid w:val="000B69E7"/>
    <w:rsid w:val="000B6DE6"/>
    <w:rsid w:val="000B709A"/>
    <w:rsid w:val="000B70C2"/>
    <w:rsid w:val="000B70FC"/>
    <w:rsid w:val="000B7970"/>
    <w:rsid w:val="000B7AF5"/>
    <w:rsid w:val="000B7DDC"/>
    <w:rsid w:val="000B7E7B"/>
    <w:rsid w:val="000C0037"/>
    <w:rsid w:val="000C019B"/>
    <w:rsid w:val="000C04B9"/>
    <w:rsid w:val="000C07A4"/>
    <w:rsid w:val="000C08E7"/>
    <w:rsid w:val="000C0A42"/>
    <w:rsid w:val="000C0C13"/>
    <w:rsid w:val="000C0CE7"/>
    <w:rsid w:val="000C0F82"/>
    <w:rsid w:val="000C0FCD"/>
    <w:rsid w:val="000C104A"/>
    <w:rsid w:val="000C124F"/>
    <w:rsid w:val="000C16E5"/>
    <w:rsid w:val="000C16F5"/>
    <w:rsid w:val="000C1C0C"/>
    <w:rsid w:val="000C2352"/>
    <w:rsid w:val="000C2667"/>
    <w:rsid w:val="000C2AB1"/>
    <w:rsid w:val="000C2ACD"/>
    <w:rsid w:val="000C2C10"/>
    <w:rsid w:val="000C31A7"/>
    <w:rsid w:val="000C3260"/>
    <w:rsid w:val="000C3495"/>
    <w:rsid w:val="000C34F3"/>
    <w:rsid w:val="000C382C"/>
    <w:rsid w:val="000C3EEE"/>
    <w:rsid w:val="000C4236"/>
    <w:rsid w:val="000C42A5"/>
    <w:rsid w:val="000C432A"/>
    <w:rsid w:val="000C4331"/>
    <w:rsid w:val="000C438B"/>
    <w:rsid w:val="000C44AE"/>
    <w:rsid w:val="000C48B4"/>
    <w:rsid w:val="000C4988"/>
    <w:rsid w:val="000C4B0F"/>
    <w:rsid w:val="000C4B79"/>
    <w:rsid w:val="000C4C37"/>
    <w:rsid w:val="000C5130"/>
    <w:rsid w:val="000C51D9"/>
    <w:rsid w:val="000C53D5"/>
    <w:rsid w:val="000C545C"/>
    <w:rsid w:val="000C550F"/>
    <w:rsid w:val="000C5939"/>
    <w:rsid w:val="000C59E0"/>
    <w:rsid w:val="000C5A1D"/>
    <w:rsid w:val="000C5B19"/>
    <w:rsid w:val="000C5C49"/>
    <w:rsid w:val="000C5C6B"/>
    <w:rsid w:val="000C5DC0"/>
    <w:rsid w:val="000C5E66"/>
    <w:rsid w:val="000C5F10"/>
    <w:rsid w:val="000C60A7"/>
    <w:rsid w:val="000C62A4"/>
    <w:rsid w:val="000C637D"/>
    <w:rsid w:val="000C6A3A"/>
    <w:rsid w:val="000C6A58"/>
    <w:rsid w:val="000C6AAC"/>
    <w:rsid w:val="000C6EA6"/>
    <w:rsid w:val="000C6FCC"/>
    <w:rsid w:val="000C7090"/>
    <w:rsid w:val="000C709A"/>
    <w:rsid w:val="000C711D"/>
    <w:rsid w:val="000C726E"/>
    <w:rsid w:val="000C7277"/>
    <w:rsid w:val="000C7377"/>
    <w:rsid w:val="000C73E7"/>
    <w:rsid w:val="000C7C5D"/>
    <w:rsid w:val="000C7C6C"/>
    <w:rsid w:val="000C7CE6"/>
    <w:rsid w:val="000C7D16"/>
    <w:rsid w:val="000C7FA4"/>
    <w:rsid w:val="000D0176"/>
    <w:rsid w:val="000D04A7"/>
    <w:rsid w:val="000D0B32"/>
    <w:rsid w:val="000D0D43"/>
    <w:rsid w:val="000D10EB"/>
    <w:rsid w:val="000D112C"/>
    <w:rsid w:val="000D14E0"/>
    <w:rsid w:val="000D19BC"/>
    <w:rsid w:val="000D19F8"/>
    <w:rsid w:val="000D1A29"/>
    <w:rsid w:val="000D1FBE"/>
    <w:rsid w:val="000D22F3"/>
    <w:rsid w:val="000D283B"/>
    <w:rsid w:val="000D2A0D"/>
    <w:rsid w:val="000D2AD4"/>
    <w:rsid w:val="000D2C1D"/>
    <w:rsid w:val="000D2CD0"/>
    <w:rsid w:val="000D2CE2"/>
    <w:rsid w:val="000D2D5C"/>
    <w:rsid w:val="000D2F15"/>
    <w:rsid w:val="000D30F5"/>
    <w:rsid w:val="000D33C3"/>
    <w:rsid w:val="000D37D9"/>
    <w:rsid w:val="000D3CED"/>
    <w:rsid w:val="000D3E9E"/>
    <w:rsid w:val="000D3EE1"/>
    <w:rsid w:val="000D3F05"/>
    <w:rsid w:val="000D4047"/>
    <w:rsid w:val="000D41BA"/>
    <w:rsid w:val="000D4248"/>
    <w:rsid w:val="000D43EA"/>
    <w:rsid w:val="000D461F"/>
    <w:rsid w:val="000D478F"/>
    <w:rsid w:val="000D47FA"/>
    <w:rsid w:val="000D4851"/>
    <w:rsid w:val="000D4912"/>
    <w:rsid w:val="000D4921"/>
    <w:rsid w:val="000D4ACC"/>
    <w:rsid w:val="000D4D6B"/>
    <w:rsid w:val="000D4E03"/>
    <w:rsid w:val="000D4F95"/>
    <w:rsid w:val="000D4FBC"/>
    <w:rsid w:val="000D50AE"/>
    <w:rsid w:val="000D5133"/>
    <w:rsid w:val="000D521E"/>
    <w:rsid w:val="000D5431"/>
    <w:rsid w:val="000D58A6"/>
    <w:rsid w:val="000D5E36"/>
    <w:rsid w:val="000D5E3F"/>
    <w:rsid w:val="000D5EBB"/>
    <w:rsid w:val="000D6191"/>
    <w:rsid w:val="000D641B"/>
    <w:rsid w:val="000D64D4"/>
    <w:rsid w:val="000D6545"/>
    <w:rsid w:val="000D671E"/>
    <w:rsid w:val="000D6738"/>
    <w:rsid w:val="000D67F3"/>
    <w:rsid w:val="000D6835"/>
    <w:rsid w:val="000D6A3D"/>
    <w:rsid w:val="000D6B17"/>
    <w:rsid w:val="000D6C37"/>
    <w:rsid w:val="000D6F2F"/>
    <w:rsid w:val="000D6FBA"/>
    <w:rsid w:val="000D7461"/>
    <w:rsid w:val="000D751F"/>
    <w:rsid w:val="000D7700"/>
    <w:rsid w:val="000D7A10"/>
    <w:rsid w:val="000D7AB3"/>
    <w:rsid w:val="000D7DAA"/>
    <w:rsid w:val="000E000C"/>
    <w:rsid w:val="000E0073"/>
    <w:rsid w:val="000E009A"/>
    <w:rsid w:val="000E00CA"/>
    <w:rsid w:val="000E00D9"/>
    <w:rsid w:val="000E03B5"/>
    <w:rsid w:val="000E04F1"/>
    <w:rsid w:val="000E051A"/>
    <w:rsid w:val="000E0528"/>
    <w:rsid w:val="000E05C8"/>
    <w:rsid w:val="000E0947"/>
    <w:rsid w:val="000E0951"/>
    <w:rsid w:val="000E09C0"/>
    <w:rsid w:val="000E0A2B"/>
    <w:rsid w:val="000E0C9C"/>
    <w:rsid w:val="000E0CC5"/>
    <w:rsid w:val="000E1022"/>
    <w:rsid w:val="000E1195"/>
    <w:rsid w:val="000E11C5"/>
    <w:rsid w:val="000E12D2"/>
    <w:rsid w:val="000E131E"/>
    <w:rsid w:val="000E1730"/>
    <w:rsid w:val="000E1740"/>
    <w:rsid w:val="000E190E"/>
    <w:rsid w:val="000E1920"/>
    <w:rsid w:val="000E1AC6"/>
    <w:rsid w:val="000E1F41"/>
    <w:rsid w:val="000E24CD"/>
    <w:rsid w:val="000E2634"/>
    <w:rsid w:val="000E26B0"/>
    <w:rsid w:val="000E28B8"/>
    <w:rsid w:val="000E2974"/>
    <w:rsid w:val="000E2AAF"/>
    <w:rsid w:val="000E2EF8"/>
    <w:rsid w:val="000E313D"/>
    <w:rsid w:val="000E3197"/>
    <w:rsid w:val="000E325A"/>
    <w:rsid w:val="000E3319"/>
    <w:rsid w:val="000E33C0"/>
    <w:rsid w:val="000E34E7"/>
    <w:rsid w:val="000E36C4"/>
    <w:rsid w:val="000E37AA"/>
    <w:rsid w:val="000E3800"/>
    <w:rsid w:val="000E3872"/>
    <w:rsid w:val="000E3972"/>
    <w:rsid w:val="000E3EFF"/>
    <w:rsid w:val="000E4188"/>
    <w:rsid w:val="000E41C3"/>
    <w:rsid w:val="000E41DA"/>
    <w:rsid w:val="000E4295"/>
    <w:rsid w:val="000E4349"/>
    <w:rsid w:val="000E436D"/>
    <w:rsid w:val="000E4394"/>
    <w:rsid w:val="000E4A90"/>
    <w:rsid w:val="000E4C9A"/>
    <w:rsid w:val="000E4D05"/>
    <w:rsid w:val="000E5013"/>
    <w:rsid w:val="000E544D"/>
    <w:rsid w:val="000E55D3"/>
    <w:rsid w:val="000E55E8"/>
    <w:rsid w:val="000E575D"/>
    <w:rsid w:val="000E5939"/>
    <w:rsid w:val="000E5ABE"/>
    <w:rsid w:val="000E5D37"/>
    <w:rsid w:val="000E6672"/>
    <w:rsid w:val="000E668C"/>
    <w:rsid w:val="000E6C98"/>
    <w:rsid w:val="000E6D90"/>
    <w:rsid w:val="000E75E0"/>
    <w:rsid w:val="000E7C73"/>
    <w:rsid w:val="000E7E9D"/>
    <w:rsid w:val="000E7F8F"/>
    <w:rsid w:val="000F021F"/>
    <w:rsid w:val="000F02F1"/>
    <w:rsid w:val="000F03CE"/>
    <w:rsid w:val="000F0467"/>
    <w:rsid w:val="000F0513"/>
    <w:rsid w:val="000F05EE"/>
    <w:rsid w:val="000F08D7"/>
    <w:rsid w:val="000F0A89"/>
    <w:rsid w:val="000F0E50"/>
    <w:rsid w:val="000F1000"/>
    <w:rsid w:val="000F1176"/>
    <w:rsid w:val="000F14C0"/>
    <w:rsid w:val="000F1993"/>
    <w:rsid w:val="000F19D3"/>
    <w:rsid w:val="000F1B61"/>
    <w:rsid w:val="000F1E1E"/>
    <w:rsid w:val="000F2003"/>
    <w:rsid w:val="000F2207"/>
    <w:rsid w:val="000F220B"/>
    <w:rsid w:val="000F226E"/>
    <w:rsid w:val="000F2541"/>
    <w:rsid w:val="000F2634"/>
    <w:rsid w:val="000F26BE"/>
    <w:rsid w:val="000F29FF"/>
    <w:rsid w:val="000F2A80"/>
    <w:rsid w:val="000F2B54"/>
    <w:rsid w:val="000F2BB1"/>
    <w:rsid w:val="000F2E18"/>
    <w:rsid w:val="000F2FA4"/>
    <w:rsid w:val="000F3312"/>
    <w:rsid w:val="000F3B05"/>
    <w:rsid w:val="000F3B13"/>
    <w:rsid w:val="000F3B97"/>
    <w:rsid w:val="000F3BF5"/>
    <w:rsid w:val="000F4386"/>
    <w:rsid w:val="000F43E7"/>
    <w:rsid w:val="000F46D5"/>
    <w:rsid w:val="000F4749"/>
    <w:rsid w:val="000F47AB"/>
    <w:rsid w:val="000F485D"/>
    <w:rsid w:val="000F4A7D"/>
    <w:rsid w:val="000F4AA3"/>
    <w:rsid w:val="000F4AC9"/>
    <w:rsid w:val="000F4C02"/>
    <w:rsid w:val="000F4C67"/>
    <w:rsid w:val="000F4E8A"/>
    <w:rsid w:val="000F522A"/>
    <w:rsid w:val="000F52BA"/>
    <w:rsid w:val="000F53FC"/>
    <w:rsid w:val="000F5572"/>
    <w:rsid w:val="000F570E"/>
    <w:rsid w:val="000F573D"/>
    <w:rsid w:val="000F58C2"/>
    <w:rsid w:val="000F598B"/>
    <w:rsid w:val="000F5A48"/>
    <w:rsid w:val="000F5A94"/>
    <w:rsid w:val="000F5AAC"/>
    <w:rsid w:val="000F5B12"/>
    <w:rsid w:val="000F5E1E"/>
    <w:rsid w:val="000F5F16"/>
    <w:rsid w:val="000F62D3"/>
    <w:rsid w:val="000F63FA"/>
    <w:rsid w:val="000F7091"/>
    <w:rsid w:val="000F72B3"/>
    <w:rsid w:val="000F774E"/>
    <w:rsid w:val="000F78D4"/>
    <w:rsid w:val="000F7BDB"/>
    <w:rsid w:val="000F7C54"/>
    <w:rsid w:val="000F7D65"/>
    <w:rsid w:val="000F7DF1"/>
    <w:rsid w:val="001000DE"/>
    <w:rsid w:val="00100445"/>
    <w:rsid w:val="001009D1"/>
    <w:rsid w:val="00100A26"/>
    <w:rsid w:val="00100D88"/>
    <w:rsid w:val="00100F7D"/>
    <w:rsid w:val="00101058"/>
    <w:rsid w:val="0010128A"/>
    <w:rsid w:val="00101BF6"/>
    <w:rsid w:val="00101D52"/>
    <w:rsid w:val="00101F18"/>
    <w:rsid w:val="00101FBE"/>
    <w:rsid w:val="00102116"/>
    <w:rsid w:val="0010215E"/>
    <w:rsid w:val="00102761"/>
    <w:rsid w:val="00102772"/>
    <w:rsid w:val="00102C9D"/>
    <w:rsid w:val="00102DE4"/>
    <w:rsid w:val="00102E8C"/>
    <w:rsid w:val="0010313B"/>
    <w:rsid w:val="001032D6"/>
    <w:rsid w:val="00103647"/>
    <w:rsid w:val="001036EE"/>
    <w:rsid w:val="0010385B"/>
    <w:rsid w:val="00103A54"/>
    <w:rsid w:val="001041F5"/>
    <w:rsid w:val="00104A87"/>
    <w:rsid w:val="00104DCC"/>
    <w:rsid w:val="00105101"/>
    <w:rsid w:val="00105213"/>
    <w:rsid w:val="00105216"/>
    <w:rsid w:val="001052DE"/>
    <w:rsid w:val="00105343"/>
    <w:rsid w:val="001053CF"/>
    <w:rsid w:val="001054F8"/>
    <w:rsid w:val="0010589F"/>
    <w:rsid w:val="001058B8"/>
    <w:rsid w:val="001059C4"/>
    <w:rsid w:val="00105A32"/>
    <w:rsid w:val="00105A83"/>
    <w:rsid w:val="00105BA2"/>
    <w:rsid w:val="00105D35"/>
    <w:rsid w:val="00105F39"/>
    <w:rsid w:val="00106589"/>
    <w:rsid w:val="001066FF"/>
    <w:rsid w:val="00106845"/>
    <w:rsid w:val="0010696C"/>
    <w:rsid w:val="00106B4E"/>
    <w:rsid w:val="00106B8E"/>
    <w:rsid w:val="00106BBC"/>
    <w:rsid w:val="00106C2A"/>
    <w:rsid w:val="00106E59"/>
    <w:rsid w:val="00106EF4"/>
    <w:rsid w:val="00106F4B"/>
    <w:rsid w:val="00107265"/>
    <w:rsid w:val="001072B1"/>
    <w:rsid w:val="001073DD"/>
    <w:rsid w:val="00107495"/>
    <w:rsid w:val="001075FF"/>
    <w:rsid w:val="00107841"/>
    <w:rsid w:val="00107B54"/>
    <w:rsid w:val="00107FB2"/>
    <w:rsid w:val="00110027"/>
    <w:rsid w:val="00110181"/>
    <w:rsid w:val="001101C1"/>
    <w:rsid w:val="00110214"/>
    <w:rsid w:val="001102C7"/>
    <w:rsid w:val="00110B7D"/>
    <w:rsid w:val="00110C0E"/>
    <w:rsid w:val="00110CC2"/>
    <w:rsid w:val="00110D7A"/>
    <w:rsid w:val="00110F96"/>
    <w:rsid w:val="001111E2"/>
    <w:rsid w:val="001111F9"/>
    <w:rsid w:val="00111677"/>
    <w:rsid w:val="0011178F"/>
    <w:rsid w:val="001117AE"/>
    <w:rsid w:val="001119F4"/>
    <w:rsid w:val="00111E2A"/>
    <w:rsid w:val="001120CB"/>
    <w:rsid w:val="00112495"/>
    <w:rsid w:val="001125D4"/>
    <w:rsid w:val="001126EB"/>
    <w:rsid w:val="00112778"/>
    <w:rsid w:val="001127C3"/>
    <w:rsid w:val="0011286B"/>
    <w:rsid w:val="00112ADB"/>
    <w:rsid w:val="0011310B"/>
    <w:rsid w:val="00113231"/>
    <w:rsid w:val="0011326A"/>
    <w:rsid w:val="00113272"/>
    <w:rsid w:val="0011344A"/>
    <w:rsid w:val="001134B3"/>
    <w:rsid w:val="001134F7"/>
    <w:rsid w:val="001134FB"/>
    <w:rsid w:val="00113666"/>
    <w:rsid w:val="00113883"/>
    <w:rsid w:val="00113D9B"/>
    <w:rsid w:val="00113F1E"/>
    <w:rsid w:val="00114098"/>
    <w:rsid w:val="00114256"/>
    <w:rsid w:val="00114564"/>
    <w:rsid w:val="00114991"/>
    <w:rsid w:val="00114A5B"/>
    <w:rsid w:val="00114AB7"/>
    <w:rsid w:val="00114BC2"/>
    <w:rsid w:val="00114C2D"/>
    <w:rsid w:val="00114EA3"/>
    <w:rsid w:val="00115400"/>
    <w:rsid w:val="00115474"/>
    <w:rsid w:val="00115590"/>
    <w:rsid w:val="00115676"/>
    <w:rsid w:val="00115ABC"/>
    <w:rsid w:val="00115EF7"/>
    <w:rsid w:val="00116037"/>
    <w:rsid w:val="00116096"/>
    <w:rsid w:val="001162F4"/>
    <w:rsid w:val="00116328"/>
    <w:rsid w:val="0011635E"/>
    <w:rsid w:val="00116604"/>
    <w:rsid w:val="00116776"/>
    <w:rsid w:val="001169A2"/>
    <w:rsid w:val="00116AC1"/>
    <w:rsid w:val="00116DC7"/>
    <w:rsid w:val="00117044"/>
    <w:rsid w:val="0011714B"/>
    <w:rsid w:val="001175D5"/>
    <w:rsid w:val="001177C5"/>
    <w:rsid w:val="00117898"/>
    <w:rsid w:val="001179CD"/>
    <w:rsid w:val="00117A2A"/>
    <w:rsid w:val="00117AAD"/>
    <w:rsid w:val="00117C75"/>
    <w:rsid w:val="00117EFE"/>
    <w:rsid w:val="00117F65"/>
    <w:rsid w:val="00117F83"/>
    <w:rsid w:val="00120171"/>
    <w:rsid w:val="001201E1"/>
    <w:rsid w:val="001201E7"/>
    <w:rsid w:val="00120279"/>
    <w:rsid w:val="00120289"/>
    <w:rsid w:val="0012036E"/>
    <w:rsid w:val="001203C5"/>
    <w:rsid w:val="00120466"/>
    <w:rsid w:val="00120555"/>
    <w:rsid w:val="00120612"/>
    <w:rsid w:val="0012072F"/>
    <w:rsid w:val="00120913"/>
    <w:rsid w:val="00120B05"/>
    <w:rsid w:val="00120BF6"/>
    <w:rsid w:val="00120D60"/>
    <w:rsid w:val="00120E1B"/>
    <w:rsid w:val="00121270"/>
    <w:rsid w:val="001215F8"/>
    <w:rsid w:val="00121655"/>
    <w:rsid w:val="001216A1"/>
    <w:rsid w:val="001217D0"/>
    <w:rsid w:val="00121A83"/>
    <w:rsid w:val="00121CA5"/>
    <w:rsid w:val="00121CCA"/>
    <w:rsid w:val="00121E18"/>
    <w:rsid w:val="0012200D"/>
    <w:rsid w:val="0012205D"/>
    <w:rsid w:val="001223B4"/>
    <w:rsid w:val="00122691"/>
    <w:rsid w:val="0012288C"/>
    <w:rsid w:val="001229C6"/>
    <w:rsid w:val="00122BE1"/>
    <w:rsid w:val="00122C11"/>
    <w:rsid w:val="00122E2E"/>
    <w:rsid w:val="00122E4D"/>
    <w:rsid w:val="00122EA3"/>
    <w:rsid w:val="001231C9"/>
    <w:rsid w:val="001231D7"/>
    <w:rsid w:val="001231DF"/>
    <w:rsid w:val="00123231"/>
    <w:rsid w:val="001232B2"/>
    <w:rsid w:val="001232C4"/>
    <w:rsid w:val="001233BE"/>
    <w:rsid w:val="001235AB"/>
    <w:rsid w:val="001236C8"/>
    <w:rsid w:val="001237E5"/>
    <w:rsid w:val="00123C0B"/>
    <w:rsid w:val="00123D3A"/>
    <w:rsid w:val="00123D78"/>
    <w:rsid w:val="00123E58"/>
    <w:rsid w:val="00123F5C"/>
    <w:rsid w:val="0012447E"/>
    <w:rsid w:val="001245F6"/>
    <w:rsid w:val="0012471B"/>
    <w:rsid w:val="00124746"/>
    <w:rsid w:val="00124770"/>
    <w:rsid w:val="0012483E"/>
    <w:rsid w:val="001248F4"/>
    <w:rsid w:val="00124D71"/>
    <w:rsid w:val="001250A2"/>
    <w:rsid w:val="001252E6"/>
    <w:rsid w:val="00125414"/>
    <w:rsid w:val="001256F7"/>
    <w:rsid w:val="00125A99"/>
    <w:rsid w:val="00125E22"/>
    <w:rsid w:val="00125ECB"/>
    <w:rsid w:val="001260E2"/>
    <w:rsid w:val="00126157"/>
    <w:rsid w:val="001264A4"/>
    <w:rsid w:val="001265A5"/>
    <w:rsid w:val="0012668E"/>
    <w:rsid w:val="00126B6B"/>
    <w:rsid w:val="00126D95"/>
    <w:rsid w:val="00126EF9"/>
    <w:rsid w:val="00126FF9"/>
    <w:rsid w:val="001272F7"/>
    <w:rsid w:val="001276B2"/>
    <w:rsid w:val="001277DD"/>
    <w:rsid w:val="001279DB"/>
    <w:rsid w:val="00127D27"/>
    <w:rsid w:val="00127DD2"/>
    <w:rsid w:val="00127E07"/>
    <w:rsid w:val="00127FB1"/>
    <w:rsid w:val="001308A4"/>
    <w:rsid w:val="00130AF3"/>
    <w:rsid w:val="00130CF0"/>
    <w:rsid w:val="00130E57"/>
    <w:rsid w:val="00130F32"/>
    <w:rsid w:val="00130F99"/>
    <w:rsid w:val="00131016"/>
    <w:rsid w:val="00131223"/>
    <w:rsid w:val="00131303"/>
    <w:rsid w:val="001313D9"/>
    <w:rsid w:val="00131541"/>
    <w:rsid w:val="001317F1"/>
    <w:rsid w:val="001318D1"/>
    <w:rsid w:val="001319F9"/>
    <w:rsid w:val="00131AF8"/>
    <w:rsid w:val="00131CA2"/>
    <w:rsid w:val="001320EF"/>
    <w:rsid w:val="00132197"/>
    <w:rsid w:val="0013230B"/>
    <w:rsid w:val="001323CD"/>
    <w:rsid w:val="001328B3"/>
    <w:rsid w:val="00132A6C"/>
    <w:rsid w:val="00132ABA"/>
    <w:rsid w:val="00132AFD"/>
    <w:rsid w:val="00132B51"/>
    <w:rsid w:val="00132BF3"/>
    <w:rsid w:val="00132D9A"/>
    <w:rsid w:val="00132DA9"/>
    <w:rsid w:val="00132F1C"/>
    <w:rsid w:val="00132F2F"/>
    <w:rsid w:val="001331D7"/>
    <w:rsid w:val="00133329"/>
    <w:rsid w:val="00133340"/>
    <w:rsid w:val="0013342A"/>
    <w:rsid w:val="00133598"/>
    <w:rsid w:val="00133696"/>
    <w:rsid w:val="00133CE6"/>
    <w:rsid w:val="00133DEF"/>
    <w:rsid w:val="00134056"/>
    <w:rsid w:val="00134156"/>
    <w:rsid w:val="0013465A"/>
    <w:rsid w:val="001347DA"/>
    <w:rsid w:val="0013495B"/>
    <w:rsid w:val="00134A2E"/>
    <w:rsid w:val="00134A67"/>
    <w:rsid w:val="00134BA2"/>
    <w:rsid w:val="00134D3C"/>
    <w:rsid w:val="00134EE2"/>
    <w:rsid w:val="00134F97"/>
    <w:rsid w:val="0013503A"/>
    <w:rsid w:val="001350AE"/>
    <w:rsid w:val="00135239"/>
    <w:rsid w:val="00135553"/>
    <w:rsid w:val="001356F5"/>
    <w:rsid w:val="00135DB1"/>
    <w:rsid w:val="00135E41"/>
    <w:rsid w:val="00135F8F"/>
    <w:rsid w:val="00136004"/>
    <w:rsid w:val="0013621B"/>
    <w:rsid w:val="0013625A"/>
    <w:rsid w:val="001364F4"/>
    <w:rsid w:val="0013652B"/>
    <w:rsid w:val="001367F0"/>
    <w:rsid w:val="0013686B"/>
    <w:rsid w:val="001368D9"/>
    <w:rsid w:val="001369B6"/>
    <w:rsid w:val="00136A5F"/>
    <w:rsid w:val="00136F62"/>
    <w:rsid w:val="001370C6"/>
    <w:rsid w:val="0013725A"/>
    <w:rsid w:val="0013755B"/>
    <w:rsid w:val="001379AA"/>
    <w:rsid w:val="00137D2A"/>
    <w:rsid w:val="001400F6"/>
    <w:rsid w:val="0014013B"/>
    <w:rsid w:val="00140675"/>
    <w:rsid w:val="0014069C"/>
    <w:rsid w:val="001408E6"/>
    <w:rsid w:val="00140A2A"/>
    <w:rsid w:val="00140AAA"/>
    <w:rsid w:val="00140B6F"/>
    <w:rsid w:val="001414B4"/>
    <w:rsid w:val="001418B1"/>
    <w:rsid w:val="001418D1"/>
    <w:rsid w:val="00141A18"/>
    <w:rsid w:val="00141BA6"/>
    <w:rsid w:val="00141C14"/>
    <w:rsid w:val="00141F24"/>
    <w:rsid w:val="00141F84"/>
    <w:rsid w:val="0014218D"/>
    <w:rsid w:val="0014230F"/>
    <w:rsid w:val="00142432"/>
    <w:rsid w:val="001424A4"/>
    <w:rsid w:val="00142556"/>
    <w:rsid w:val="001426F6"/>
    <w:rsid w:val="00142734"/>
    <w:rsid w:val="00142807"/>
    <w:rsid w:val="00142930"/>
    <w:rsid w:val="00142AD6"/>
    <w:rsid w:val="00142B98"/>
    <w:rsid w:val="00142D43"/>
    <w:rsid w:val="00142F54"/>
    <w:rsid w:val="00143002"/>
    <w:rsid w:val="00143049"/>
    <w:rsid w:val="00143228"/>
    <w:rsid w:val="0014325C"/>
    <w:rsid w:val="001432E0"/>
    <w:rsid w:val="001432FA"/>
    <w:rsid w:val="00143511"/>
    <w:rsid w:val="00143626"/>
    <w:rsid w:val="00143A72"/>
    <w:rsid w:val="00143B07"/>
    <w:rsid w:val="00143DAA"/>
    <w:rsid w:val="001441FC"/>
    <w:rsid w:val="00144308"/>
    <w:rsid w:val="001444A0"/>
    <w:rsid w:val="001444C0"/>
    <w:rsid w:val="00144987"/>
    <w:rsid w:val="00144BA5"/>
    <w:rsid w:val="00144BEF"/>
    <w:rsid w:val="00144C32"/>
    <w:rsid w:val="00144EF6"/>
    <w:rsid w:val="00144F4C"/>
    <w:rsid w:val="00144FFC"/>
    <w:rsid w:val="0014501E"/>
    <w:rsid w:val="001452CC"/>
    <w:rsid w:val="0014533E"/>
    <w:rsid w:val="001454A1"/>
    <w:rsid w:val="001455E9"/>
    <w:rsid w:val="00145A19"/>
    <w:rsid w:val="00145B23"/>
    <w:rsid w:val="00145BCB"/>
    <w:rsid w:val="00146040"/>
    <w:rsid w:val="0014606D"/>
    <w:rsid w:val="00146372"/>
    <w:rsid w:val="00146584"/>
    <w:rsid w:val="00146656"/>
    <w:rsid w:val="00146B4A"/>
    <w:rsid w:val="00146B9D"/>
    <w:rsid w:val="00146D3C"/>
    <w:rsid w:val="00146EAC"/>
    <w:rsid w:val="00146F37"/>
    <w:rsid w:val="00146FD0"/>
    <w:rsid w:val="001472A9"/>
    <w:rsid w:val="00147CC4"/>
    <w:rsid w:val="00150099"/>
    <w:rsid w:val="001500E0"/>
    <w:rsid w:val="00150141"/>
    <w:rsid w:val="001501CF"/>
    <w:rsid w:val="00150252"/>
    <w:rsid w:val="00150352"/>
    <w:rsid w:val="001505BB"/>
    <w:rsid w:val="001506B8"/>
    <w:rsid w:val="00150CD2"/>
    <w:rsid w:val="00150DEC"/>
    <w:rsid w:val="001510B4"/>
    <w:rsid w:val="001514B2"/>
    <w:rsid w:val="00151596"/>
    <w:rsid w:val="001515C9"/>
    <w:rsid w:val="00151B45"/>
    <w:rsid w:val="00151D3C"/>
    <w:rsid w:val="00151DA4"/>
    <w:rsid w:val="00151E63"/>
    <w:rsid w:val="00151F5B"/>
    <w:rsid w:val="001526B9"/>
    <w:rsid w:val="00152B7F"/>
    <w:rsid w:val="00152BBC"/>
    <w:rsid w:val="00152BE2"/>
    <w:rsid w:val="00152D24"/>
    <w:rsid w:val="00152E7B"/>
    <w:rsid w:val="00152F16"/>
    <w:rsid w:val="00153107"/>
    <w:rsid w:val="001532E3"/>
    <w:rsid w:val="00153357"/>
    <w:rsid w:val="0015335F"/>
    <w:rsid w:val="00153993"/>
    <w:rsid w:val="00153A20"/>
    <w:rsid w:val="00153AC8"/>
    <w:rsid w:val="00153ACB"/>
    <w:rsid w:val="00153B5A"/>
    <w:rsid w:val="00153C67"/>
    <w:rsid w:val="00153E69"/>
    <w:rsid w:val="0015406A"/>
    <w:rsid w:val="0015420D"/>
    <w:rsid w:val="00154387"/>
    <w:rsid w:val="00154397"/>
    <w:rsid w:val="001543D3"/>
    <w:rsid w:val="001545DA"/>
    <w:rsid w:val="00154795"/>
    <w:rsid w:val="0015493A"/>
    <w:rsid w:val="00154974"/>
    <w:rsid w:val="001549EC"/>
    <w:rsid w:val="00154B74"/>
    <w:rsid w:val="00154CCF"/>
    <w:rsid w:val="00154E23"/>
    <w:rsid w:val="00154F4A"/>
    <w:rsid w:val="00154FC1"/>
    <w:rsid w:val="00155041"/>
    <w:rsid w:val="00155133"/>
    <w:rsid w:val="00155542"/>
    <w:rsid w:val="00155625"/>
    <w:rsid w:val="00155658"/>
    <w:rsid w:val="001558CC"/>
    <w:rsid w:val="00155923"/>
    <w:rsid w:val="001559FA"/>
    <w:rsid w:val="00155B89"/>
    <w:rsid w:val="00155BEB"/>
    <w:rsid w:val="00155C01"/>
    <w:rsid w:val="00155C16"/>
    <w:rsid w:val="00155C8B"/>
    <w:rsid w:val="00155D4C"/>
    <w:rsid w:val="00155E2F"/>
    <w:rsid w:val="00155F23"/>
    <w:rsid w:val="00156047"/>
    <w:rsid w:val="001560A9"/>
    <w:rsid w:val="0015624D"/>
    <w:rsid w:val="00156274"/>
    <w:rsid w:val="0015632E"/>
    <w:rsid w:val="00156384"/>
    <w:rsid w:val="001564AC"/>
    <w:rsid w:val="001567E7"/>
    <w:rsid w:val="0015689B"/>
    <w:rsid w:val="00156912"/>
    <w:rsid w:val="00156928"/>
    <w:rsid w:val="00156F11"/>
    <w:rsid w:val="00156F37"/>
    <w:rsid w:val="001570D3"/>
    <w:rsid w:val="001572EB"/>
    <w:rsid w:val="001573B6"/>
    <w:rsid w:val="00157524"/>
    <w:rsid w:val="001577B1"/>
    <w:rsid w:val="001577FD"/>
    <w:rsid w:val="0015783E"/>
    <w:rsid w:val="00157A38"/>
    <w:rsid w:val="00160169"/>
    <w:rsid w:val="001610CE"/>
    <w:rsid w:val="0016110E"/>
    <w:rsid w:val="00161145"/>
    <w:rsid w:val="0016119E"/>
    <w:rsid w:val="00161232"/>
    <w:rsid w:val="001613B7"/>
    <w:rsid w:val="00161414"/>
    <w:rsid w:val="00161617"/>
    <w:rsid w:val="001616EB"/>
    <w:rsid w:val="00161733"/>
    <w:rsid w:val="001617A5"/>
    <w:rsid w:val="001617A7"/>
    <w:rsid w:val="00161981"/>
    <w:rsid w:val="00161A8D"/>
    <w:rsid w:val="00161C0A"/>
    <w:rsid w:val="00161C71"/>
    <w:rsid w:val="0016209D"/>
    <w:rsid w:val="0016217B"/>
    <w:rsid w:val="00162228"/>
    <w:rsid w:val="0016237B"/>
    <w:rsid w:val="00162477"/>
    <w:rsid w:val="001624E0"/>
    <w:rsid w:val="001627AE"/>
    <w:rsid w:val="001627C4"/>
    <w:rsid w:val="001628DC"/>
    <w:rsid w:val="0016293C"/>
    <w:rsid w:val="00162A0B"/>
    <w:rsid w:val="00162C5C"/>
    <w:rsid w:val="00162D02"/>
    <w:rsid w:val="00162D14"/>
    <w:rsid w:val="00162EC7"/>
    <w:rsid w:val="00163662"/>
    <w:rsid w:val="0016370B"/>
    <w:rsid w:val="001639E3"/>
    <w:rsid w:val="00163B7A"/>
    <w:rsid w:val="00163E3C"/>
    <w:rsid w:val="00163F2F"/>
    <w:rsid w:val="0016402F"/>
    <w:rsid w:val="001640DF"/>
    <w:rsid w:val="0016421D"/>
    <w:rsid w:val="00164350"/>
    <w:rsid w:val="00164355"/>
    <w:rsid w:val="0016437C"/>
    <w:rsid w:val="00164434"/>
    <w:rsid w:val="0016455B"/>
    <w:rsid w:val="00164820"/>
    <w:rsid w:val="0016486A"/>
    <w:rsid w:val="00164905"/>
    <w:rsid w:val="001649EF"/>
    <w:rsid w:val="00164AFE"/>
    <w:rsid w:val="00164B09"/>
    <w:rsid w:val="00164C7A"/>
    <w:rsid w:val="00164D5E"/>
    <w:rsid w:val="00165092"/>
    <w:rsid w:val="00165282"/>
    <w:rsid w:val="001654B6"/>
    <w:rsid w:val="001654FF"/>
    <w:rsid w:val="00165527"/>
    <w:rsid w:val="00165534"/>
    <w:rsid w:val="0016560E"/>
    <w:rsid w:val="00165C9C"/>
    <w:rsid w:val="00165D17"/>
    <w:rsid w:val="00166015"/>
    <w:rsid w:val="001665C7"/>
    <w:rsid w:val="00166620"/>
    <w:rsid w:val="0016678B"/>
    <w:rsid w:val="001667BA"/>
    <w:rsid w:val="00166964"/>
    <w:rsid w:val="001669A8"/>
    <w:rsid w:val="00166A02"/>
    <w:rsid w:val="00166A3C"/>
    <w:rsid w:val="00166A5D"/>
    <w:rsid w:val="00166C0F"/>
    <w:rsid w:val="00166E2F"/>
    <w:rsid w:val="00166F44"/>
    <w:rsid w:val="00167057"/>
    <w:rsid w:val="00167454"/>
    <w:rsid w:val="001675F1"/>
    <w:rsid w:val="001677B9"/>
    <w:rsid w:val="001677C3"/>
    <w:rsid w:val="001678B5"/>
    <w:rsid w:val="00167964"/>
    <w:rsid w:val="00167A0E"/>
    <w:rsid w:val="00167CD1"/>
    <w:rsid w:val="00167D8F"/>
    <w:rsid w:val="00170046"/>
    <w:rsid w:val="001700E5"/>
    <w:rsid w:val="001703BB"/>
    <w:rsid w:val="001705EF"/>
    <w:rsid w:val="00170731"/>
    <w:rsid w:val="00170737"/>
    <w:rsid w:val="00170891"/>
    <w:rsid w:val="0017093E"/>
    <w:rsid w:val="00170BAF"/>
    <w:rsid w:val="00170BB0"/>
    <w:rsid w:val="00170ED6"/>
    <w:rsid w:val="001710A0"/>
    <w:rsid w:val="00171117"/>
    <w:rsid w:val="00171136"/>
    <w:rsid w:val="00171139"/>
    <w:rsid w:val="0017132A"/>
    <w:rsid w:val="001714C8"/>
    <w:rsid w:val="001718B2"/>
    <w:rsid w:val="00171963"/>
    <w:rsid w:val="001719F4"/>
    <w:rsid w:val="00171BE7"/>
    <w:rsid w:val="00171CED"/>
    <w:rsid w:val="00171D82"/>
    <w:rsid w:val="00172504"/>
    <w:rsid w:val="00172524"/>
    <w:rsid w:val="001728A5"/>
    <w:rsid w:val="001728B9"/>
    <w:rsid w:val="00172932"/>
    <w:rsid w:val="00172A27"/>
    <w:rsid w:val="00172E2D"/>
    <w:rsid w:val="00172FC5"/>
    <w:rsid w:val="00173316"/>
    <w:rsid w:val="00173390"/>
    <w:rsid w:val="001734C7"/>
    <w:rsid w:val="001735DC"/>
    <w:rsid w:val="00173769"/>
    <w:rsid w:val="001738EF"/>
    <w:rsid w:val="00173907"/>
    <w:rsid w:val="00173A8D"/>
    <w:rsid w:val="00173B3F"/>
    <w:rsid w:val="00173F51"/>
    <w:rsid w:val="00174649"/>
    <w:rsid w:val="001747A4"/>
    <w:rsid w:val="001749AB"/>
    <w:rsid w:val="00174A3A"/>
    <w:rsid w:val="00174AAB"/>
    <w:rsid w:val="00174DE9"/>
    <w:rsid w:val="00174E45"/>
    <w:rsid w:val="00175027"/>
    <w:rsid w:val="00175049"/>
    <w:rsid w:val="00175050"/>
    <w:rsid w:val="0017531A"/>
    <w:rsid w:val="00175376"/>
    <w:rsid w:val="00175646"/>
    <w:rsid w:val="00175778"/>
    <w:rsid w:val="0017584B"/>
    <w:rsid w:val="00175B89"/>
    <w:rsid w:val="00175DE7"/>
    <w:rsid w:val="00175DE9"/>
    <w:rsid w:val="00176163"/>
    <w:rsid w:val="00176262"/>
    <w:rsid w:val="001762D1"/>
    <w:rsid w:val="00176548"/>
    <w:rsid w:val="00176776"/>
    <w:rsid w:val="0017678B"/>
    <w:rsid w:val="00176793"/>
    <w:rsid w:val="00176C27"/>
    <w:rsid w:val="00176E37"/>
    <w:rsid w:val="00176F85"/>
    <w:rsid w:val="001772B3"/>
    <w:rsid w:val="001778C0"/>
    <w:rsid w:val="00177908"/>
    <w:rsid w:val="00177D86"/>
    <w:rsid w:val="00177DA6"/>
    <w:rsid w:val="00177DD6"/>
    <w:rsid w:val="0018000A"/>
    <w:rsid w:val="00180372"/>
    <w:rsid w:val="001804DC"/>
    <w:rsid w:val="0018063D"/>
    <w:rsid w:val="00180640"/>
    <w:rsid w:val="001806AD"/>
    <w:rsid w:val="00180924"/>
    <w:rsid w:val="001809F0"/>
    <w:rsid w:val="00180C2F"/>
    <w:rsid w:val="00181009"/>
    <w:rsid w:val="00181012"/>
    <w:rsid w:val="001811BD"/>
    <w:rsid w:val="00181284"/>
    <w:rsid w:val="00181370"/>
    <w:rsid w:val="001813D8"/>
    <w:rsid w:val="0018156A"/>
    <w:rsid w:val="0018168A"/>
    <w:rsid w:val="00181A98"/>
    <w:rsid w:val="00181D48"/>
    <w:rsid w:val="00181D73"/>
    <w:rsid w:val="00182194"/>
    <w:rsid w:val="001821A5"/>
    <w:rsid w:val="0018222E"/>
    <w:rsid w:val="0018243C"/>
    <w:rsid w:val="0018246A"/>
    <w:rsid w:val="001824D6"/>
    <w:rsid w:val="00182556"/>
    <w:rsid w:val="001825F9"/>
    <w:rsid w:val="00182736"/>
    <w:rsid w:val="0018283F"/>
    <w:rsid w:val="0018290D"/>
    <w:rsid w:val="0018294A"/>
    <w:rsid w:val="00182A02"/>
    <w:rsid w:val="00182A49"/>
    <w:rsid w:val="00182D0B"/>
    <w:rsid w:val="001830FF"/>
    <w:rsid w:val="00183154"/>
    <w:rsid w:val="001832BA"/>
    <w:rsid w:val="001835F6"/>
    <w:rsid w:val="00183659"/>
    <w:rsid w:val="00183664"/>
    <w:rsid w:val="00183841"/>
    <w:rsid w:val="00183ABE"/>
    <w:rsid w:val="00183E04"/>
    <w:rsid w:val="00183E6F"/>
    <w:rsid w:val="00183FEA"/>
    <w:rsid w:val="0018401E"/>
    <w:rsid w:val="0018427C"/>
    <w:rsid w:val="0018479A"/>
    <w:rsid w:val="0018484C"/>
    <w:rsid w:val="00184C9E"/>
    <w:rsid w:val="00184CE0"/>
    <w:rsid w:val="00184DD2"/>
    <w:rsid w:val="00184E83"/>
    <w:rsid w:val="001850A4"/>
    <w:rsid w:val="001850E1"/>
    <w:rsid w:val="001851D2"/>
    <w:rsid w:val="001851E4"/>
    <w:rsid w:val="00185381"/>
    <w:rsid w:val="001854DA"/>
    <w:rsid w:val="0018559D"/>
    <w:rsid w:val="00185660"/>
    <w:rsid w:val="00185662"/>
    <w:rsid w:val="00185756"/>
    <w:rsid w:val="0018596E"/>
    <w:rsid w:val="00185BAC"/>
    <w:rsid w:val="00185CA9"/>
    <w:rsid w:val="00185F9F"/>
    <w:rsid w:val="00186093"/>
    <w:rsid w:val="001862B0"/>
    <w:rsid w:val="0018678D"/>
    <w:rsid w:val="001867BD"/>
    <w:rsid w:val="001867E2"/>
    <w:rsid w:val="00186B28"/>
    <w:rsid w:val="00186B4C"/>
    <w:rsid w:val="00186BB3"/>
    <w:rsid w:val="00186BD2"/>
    <w:rsid w:val="00186DBA"/>
    <w:rsid w:val="00186DD8"/>
    <w:rsid w:val="001870BC"/>
    <w:rsid w:val="00187286"/>
    <w:rsid w:val="0018731E"/>
    <w:rsid w:val="00187516"/>
    <w:rsid w:val="001876E8"/>
    <w:rsid w:val="001877AB"/>
    <w:rsid w:val="00187B61"/>
    <w:rsid w:val="00187C30"/>
    <w:rsid w:val="00187C6C"/>
    <w:rsid w:val="00187DEF"/>
    <w:rsid w:val="00190006"/>
    <w:rsid w:val="001901A8"/>
    <w:rsid w:val="0019024C"/>
    <w:rsid w:val="001903AA"/>
    <w:rsid w:val="001904E1"/>
    <w:rsid w:val="001904E5"/>
    <w:rsid w:val="00190939"/>
    <w:rsid w:val="00191065"/>
    <w:rsid w:val="0019134D"/>
    <w:rsid w:val="0019139D"/>
    <w:rsid w:val="00191660"/>
    <w:rsid w:val="001916C7"/>
    <w:rsid w:val="001917F9"/>
    <w:rsid w:val="00191D2C"/>
    <w:rsid w:val="00191E6D"/>
    <w:rsid w:val="0019211A"/>
    <w:rsid w:val="001925E3"/>
    <w:rsid w:val="001926C4"/>
    <w:rsid w:val="00192B3B"/>
    <w:rsid w:val="00192D92"/>
    <w:rsid w:val="00192F0D"/>
    <w:rsid w:val="001930DC"/>
    <w:rsid w:val="001931D5"/>
    <w:rsid w:val="0019324B"/>
    <w:rsid w:val="00193285"/>
    <w:rsid w:val="00193341"/>
    <w:rsid w:val="00193644"/>
    <w:rsid w:val="00193755"/>
    <w:rsid w:val="00193846"/>
    <w:rsid w:val="001939EA"/>
    <w:rsid w:val="00193F47"/>
    <w:rsid w:val="001940CB"/>
    <w:rsid w:val="0019421C"/>
    <w:rsid w:val="00194386"/>
    <w:rsid w:val="00194408"/>
    <w:rsid w:val="0019457F"/>
    <w:rsid w:val="00194694"/>
    <w:rsid w:val="001949F6"/>
    <w:rsid w:val="00194A74"/>
    <w:rsid w:val="00194B6C"/>
    <w:rsid w:val="00194D82"/>
    <w:rsid w:val="00195245"/>
    <w:rsid w:val="00195290"/>
    <w:rsid w:val="00195299"/>
    <w:rsid w:val="001954CF"/>
    <w:rsid w:val="001954EA"/>
    <w:rsid w:val="001954FD"/>
    <w:rsid w:val="00195630"/>
    <w:rsid w:val="001957D3"/>
    <w:rsid w:val="001958FD"/>
    <w:rsid w:val="001959E3"/>
    <w:rsid w:val="00195E34"/>
    <w:rsid w:val="00195FDF"/>
    <w:rsid w:val="0019618D"/>
    <w:rsid w:val="001961C9"/>
    <w:rsid w:val="00196282"/>
    <w:rsid w:val="00196310"/>
    <w:rsid w:val="00196327"/>
    <w:rsid w:val="00196336"/>
    <w:rsid w:val="0019636A"/>
    <w:rsid w:val="00196380"/>
    <w:rsid w:val="00196723"/>
    <w:rsid w:val="001969C2"/>
    <w:rsid w:val="00196B86"/>
    <w:rsid w:val="00196BD1"/>
    <w:rsid w:val="00196C50"/>
    <w:rsid w:val="00196D7D"/>
    <w:rsid w:val="00196E11"/>
    <w:rsid w:val="00196FC7"/>
    <w:rsid w:val="0019757E"/>
    <w:rsid w:val="0019766D"/>
    <w:rsid w:val="001976A6"/>
    <w:rsid w:val="00197B6D"/>
    <w:rsid w:val="00197C17"/>
    <w:rsid w:val="00197D9A"/>
    <w:rsid w:val="00197E53"/>
    <w:rsid w:val="00197E8D"/>
    <w:rsid w:val="001A0107"/>
    <w:rsid w:val="001A02FB"/>
    <w:rsid w:val="001A036F"/>
    <w:rsid w:val="001A047C"/>
    <w:rsid w:val="001A0518"/>
    <w:rsid w:val="001A06A9"/>
    <w:rsid w:val="001A09D7"/>
    <w:rsid w:val="001A0A28"/>
    <w:rsid w:val="001A0DFE"/>
    <w:rsid w:val="001A0E43"/>
    <w:rsid w:val="001A1233"/>
    <w:rsid w:val="001A12E2"/>
    <w:rsid w:val="001A14A8"/>
    <w:rsid w:val="001A14CD"/>
    <w:rsid w:val="001A14FD"/>
    <w:rsid w:val="001A1608"/>
    <w:rsid w:val="001A1613"/>
    <w:rsid w:val="001A172D"/>
    <w:rsid w:val="001A1A84"/>
    <w:rsid w:val="001A1B24"/>
    <w:rsid w:val="001A1CE6"/>
    <w:rsid w:val="001A1D13"/>
    <w:rsid w:val="001A1EE3"/>
    <w:rsid w:val="001A204E"/>
    <w:rsid w:val="001A215A"/>
    <w:rsid w:val="001A2218"/>
    <w:rsid w:val="001A2257"/>
    <w:rsid w:val="001A238E"/>
    <w:rsid w:val="001A2566"/>
    <w:rsid w:val="001A259D"/>
    <w:rsid w:val="001A2AC9"/>
    <w:rsid w:val="001A2E94"/>
    <w:rsid w:val="001A2F2E"/>
    <w:rsid w:val="001A2F7E"/>
    <w:rsid w:val="001A331A"/>
    <w:rsid w:val="001A355F"/>
    <w:rsid w:val="001A3582"/>
    <w:rsid w:val="001A385F"/>
    <w:rsid w:val="001A3BA3"/>
    <w:rsid w:val="001A3BFC"/>
    <w:rsid w:val="001A3E3F"/>
    <w:rsid w:val="001A3F65"/>
    <w:rsid w:val="001A419B"/>
    <w:rsid w:val="001A4321"/>
    <w:rsid w:val="001A4536"/>
    <w:rsid w:val="001A460D"/>
    <w:rsid w:val="001A4657"/>
    <w:rsid w:val="001A4669"/>
    <w:rsid w:val="001A4D36"/>
    <w:rsid w:val="001A4E4F"/>
    <w:rsid w:val="001A539A"/>
    <w:rsid w:val="001A5501"/>
    <w:rsid w:val="001A5528"/>
    <w:rsid w:val="001A554D"/>
    <w:rsid w:val="001A5703"/>
    <w:rsid w:val="001A581D"/>
    <w:rsid w:val="001A5ABF"/>
    <w:rsid w:val="001A5BAD"/>
    <w:rsid w:val="001A5C2A"/>
    <w:rsid w:val="001A609B"/>
    <w:rsid w:val="001A6124"/>
    <w:rsid w:val="001A63A7"/>
    <w:rsid w:val="001A646E"/>
    <w:rsid w:val="001A6510"/>
    <w:rsid w:val="001A6668"/>
    <w:rsid w:val="001A682C"/>
    <w:rsid w:val="001A68EE"/>
    <w:rsid w:val="001A6EBF"/>
    <w:rsid w:val="001A6F31"/>
    <w:rsid w:val="001A7013"/>
    <w:rsid w:val="001A7025"/>
    <w:rsid w:val="001A70AB"/>
    <w:rsid w:val="001A7147"/>
    <w:rsid w:val="001A71EA"/>
    <w:rsid w:val="001A76CB"/>
    <w:rsid w:val="001A781E"/>
    <w:rsid w:val="001A7893"/>
    <w:rsid w:val="001A79C3"/>
    <w:rsid w:val="001A79C4"/>
    <w:rsid w:val="001A7D04"/>
    <w:rsid w:val="001A7DBC"/>
    <w:rsid w:val="001B003B"/>
    <w:rsid w:val="001B0121"/>
    <w:rsid w:val="001B025C"/>
    <w:rsid w:val="001B02A7"/>
    <w:rsid w:val="001B0357"/>
    <w:rsid w:val="001B05B8"/>
    <w:rsid w:val="001B06EE"/>
    <w:rsid w:val="001B0754"/>
    <w:rsid w:val="001B09BB"/>
    <w:rsid w:val="001B0A03"/>
    <w:rsid w:val="001B0D65"/>
    <w:rsid w:val="001B1722"/>
    <w:rsid w:val="001B17B2"/>
    <w:rsid w:val="001B1A61"/>
    <w:rsid w:val="001B1C27"/>
    <w:rsid w:val="001B1C3B"/>
    <w:rsid w:val="001B1F5E"/>
    <w:rsid w:val="001B204D"/>
    <w:rsid w:val="001B2055"/>
    <w:rsid w:val="001B209C"/>
    <w:rsid w:val="001B2168"/>
    <w:rsid w:val="001B220F"/>
    <w:rsid w:val="001B2390"/>
    <w:rsid w:val="001B2484"/>
    <w:rsid w:val="001B24F2"/>
    <w:rsid w:val="001B2552"/>
    <w:rsid w:val="001B2624"/>
    <w:rsid w:val="001B2698"/>
    <w:rsid w:val="001B275F"/>
    <w:rsid w:val="001B281B"/>
    <w:rsid w:val="001B29E5"/>
    <w:rsid w:val="001B2A73"/>
    <w:rsid w:val="001B2CEA"/>
    <w:rsid w:val="001B3019"/>
    <w:rsid w:val="001B3184"/>
    <w:rsid w:val="001B3357"/>
    <w:rsid w:val="001B3383"/>
    <w:rsid w:val="001B343C"/>
    <w:rsid w:val="001B36D8"/>
    <w:rsid w:val="001B3706"/>
    <w:rsid w:val="001B38D6"/>
    <w:rsid w:val="001B3A72"/>
    <w:rsid w:val="001B3B6D"/>
    <w:rsid w:val="001B3BA5"/>
    <w:rsid w:val="001B3BC0"/>
    <w:rsid w:val="001B3BDC"/>
    <w:rsid w:val="001B3DB9"/>
    <w:rsid w:val="001B3FD5"/>
    <w:rsid w:val="001B4015"/>
    <w:rsid w:val="001B4301"/>
    <w:rsid w:val="001B4495"/>
    <w:rsid w:val="001B44D7"/>
    <w:rsid w:val="001B4774"/>
    <w:rsid w:val="001B47DD"/>
    <w:rsid w:val="001B4D99"/>
    <w:rsid w:val="001B4E59"/>
    <w:rsid w:val="001B5180"/>
    <w:rsid w:val="001B51C9"/>
    <w:rsid w:val="001B52F7"/>
    <w:rsid w:val="001B580A"/>
    <w:rsid w:val="001B5865"/>
    <w:rsid w:val="001B5AF0"/>
    <w:rsid w:val="001B5C20"/>
    <w:rsid w:val="001B6062"/>
    <w:rsid w:val="001B689D"/>
    <w:rsid w:val="001B6AAA"/>
    <w:rsid w:val="001B6E14"/>
    <w:rsid w:val="001B6FBC"/>
    <w:rsid w:val="001B70E2"/>
    <w:rsid w:val="001B7157"/>
    <w:rsid w:val="001B71ED"/>
    <w:rsid w:val="001B7428"/>
    <w:rsid w:val="001B77C7"/>
    <w:rsid w:val="001B78F7"/>
    <w:rsid w:val="001B7953"/>
    <w:rsid w:val="001B7AAA"/>
    <w:rsid w:val="001B7BFB"/>
    <w:rsid w:val="001B7D4B"/>
    <w:rsid w:val="001B7F1D"/>
    <w:rsid w:val="001B7FB0"/>
    <w:rsid w:val="001C011C"/>
    <w:rsid w:val="001C036E"/>
    <w:rsid w:val="001C03D0"/>
    <w:rsid w:val="001C0505"/>
    <w:rsid w:val="001C07FA"/>
    <w:rsid w:val="001C0E67"/>
    <w:rsid w:val="001C10E4"/>
    <w:rsid w:val="001C11FF"/>
    <w:rsid w:val="001C1214"/>
    <w:rsid w:val="001C147D"/>
    <w:rsid w:val="001C152D"/>
    <w:rsid w:val="001C15AD"/>
    <w:rsid w:val="001C17F7"/>
    <w:rsid w:val="001C19DB"/>
    <w:rsid w:val="001C1A1B"/>
    <w:rsid w:val="001C1A1C"/>
    <w:rsid w:val="001C1C6A"/>
    <w:rsid w:val="001C247D"/>
    <w:rsid w:val="001C26F6"/>
    <w:rsid w:val="001C27E8"/>
    <w:rsid w:val="001C2A40"/>
    <w:rsid w:val="001C2C4F"/>
    <w:rsid w:val="001C2D84"/>
    <w:rsid w:val="001C2D96"/>
    <w:rsid w:val="001C3159"/>
    <w:rsid w:val="001C344F"/>
    <w:rsid w:val="001C34D6"/>
    <w:rsid w:val="001C3738"/>
    <w:rsid w:val="001C380F"/>
    <w:rsid w:val="001C3B18"/>
    <w:rsid w:val="001C4112"/>
    <w:rsid w:val="001C413B"/>
    <w:rsid w:val="001C4380"/>
    <w:rsid w:val="001C43F9"/>
    <w:rsid w:val="001C448E"/>
    <w:rsid w:val="001C455B"/>
    <w:rsid w:val="001C460C"/>
    <w:rsid w:val="001C4715"/>
    <w:rsid w:val="001C4AA8"/>
    <w:rsid w:val="001C4BF1"/>
    <w:rsid w:val="001C4CB2"/>
    <w:rsid w:val="001C4DD9"/>
    <w:rsid w:val="001C50D4"/>
    <w:rsid w:val="001C50DC"/>
    <w:rsid w:val="001C5399"/>
    <w:rsid w:val="001C5640"/>
    <w:rsid w:val="001C5BDC"/>
    <w:rsid w:val="001C5C8B"/>
    <w:rsid w:val="001C5E1A"/>
    <w:rsid w:val="001C5E98"/>
    <w:rsid w:val="001C643B"/>
    <w:rsid w:val="001C6484"/>
    <w:rsid w:val="001C661D"/>
    <w:rsid w:val="001C66E1"/>
    <w:rsid w:val="001C670C"/>
    <w:rsid w:val="001C6815"/>
    <w:rsid w:val="001C686A"/>
    <w:rsid w:val="001C6B3B"/>
    <w:rsid w:val="001C6C08"/>
    <w:rsid w:val="001C6C3A"/>
    <w:rsid w:val="001C6D01"/>
    <w:rsid w:val="001C6DE1"/>
    <w:rsid w:val="001C6F1B"/>
    <w:rsid w:val="001C707F"/>
    <w:rsid w:val="001C723E"/>
    <w:rsid w:val="001C7406"/>
    <w:rsid w:val="001C7483"/>
    <w:rsid w:val="001C77AD"/>
    <w:rsid w:val="001C7AE7"/>
    <w:rsid w:val="001C7C6E"/>
    <w:rsid w:val="001C7D17"/>
    <w:rsid w:val="001C7D70"/>
    <w:rsid w:val="001C7ECD"/>
    <w:rsid w:val="001C7F49"/>
    <w:rsid w:val="001C7F4F"/>
    <w:rsid w:val="001D0052"/>
    <w:rsid w:val="001D020E"/>
    <w:rsid w:val="001D0239"/>
    <w:rsid w:val="001D0434"/>
    <w:rsid w:val="001D0593"/>
    <w:rsid w:val="001D05C0"/>
    <w:rsid w:val="001D079F"/>
    <w:rsid w:val="001D0846"/>
    <w:rsid w:val="001D0A48"/>
    <w:rsid w:val="001D0A99"/>
    <w:rsid w:val="001D0B05"/>
    <w:rsid w:val="001D0B29"/>
    <w:rsid w:val="001D0C08"/>
    <w:rsid w:val="001D0D8F"/>
    <w:rsid w:val="001D0EB0"/>
    <w:rsid w:val="001D1138"/>
    <w:rsid w:val="001D121F"/>
    <w:rsid w:val="001D13D1"/>
    <w:rsid w:val="001D14E3"/>
    <w:rsid w:val="001D15B2"/>
    <w:rsid w:val="001D16CB"/>
    <w:rsid w:val="001D18CF"/>
    <w:rsid w:val="001D19FC"/>
    <w:rsid w:val="001D1D45"/>
    <w:rsid w:val="001D1FF3"/>
    <w:rsid w:val="001D207F"/>
    <w:rsid w:val="001D238F"/>
    <w:rsid w:val="001D2484"/>
    <w:rsid w:val="001D2886"/>
    <w:rsid w:val="001D2B61"/>
    <w:rsid w:val="001D2CFC"/>
    <w:rsid w:val="001D2D49"/>
    <w:rsid w:val="001D2E26"/>
    <w:rsid w:val="001D322A"/>
    <w:rsid w:val="001D32C3"/>
    <w:rsid w:val="001D3537"/>
    <w:rsid w:val="001D35D4"/>
    <w:rsid w:val="001D397A"/>
    <w:rsid w:val="001D3A23"/>
    <w:rsid w:val="001D3E45"/>
    <w:rsid w:val="001D3F55"/>
    <w:rsid w:val="001D42F6"/>
    <w:rsid w:val="001D442F"/>
    <w:rsid w:val="001D4686"/>
    <w:rsid w:val="001D48AC"/>
    <w:rsid w:val="001D48AF"/>
    <w:rsid w:val="001D4942"/>
    <w:rsid w:val="001D4CEB"/>
    <w:rsid w:val="001D5189"/>
    <w:rsid w:val="001D51DE"/>
    <w:rsid w:val="001D5320"/>
    <w:rsid w:val="001D532E"/>
    <w:rsid w:val="001D53F6"/>
    <w:rsid w:val="001D55A2"/>
    <w:rsid w:val="001D5891"/>
    <w:rsid w:val="001D5A02"/>
    <w:rsid w:val="001D5C76"/>
    <w:rsid w:val="001D5D5A"/>
    <w:rsid w:val="001D5DA8"/>
    <w:rsid w:val="001D5F73"/>
    <w:rsid w:val="001D643E"/>
    <w:rsid w:val="001D645D"/>
    <w:rsid w:val="001D6980"/>
    <w:rsid w:val="001D6D8C"/>
    <w:rsid w:val="001D6DC2"/>
    <w:rsid w:val="001D6E27"/>
    <w:rsid w:val="001D6EAB"/>
    <w:rsid w:val="001D719D"/>
    <w:rsid w:val="001D725D"/>
    <w:rsid w:val="001D7272"/>
    <w:rsid w:val="001D787F"/>
    <w:rsid w:val="001D79BB"/>
    <w:rsid w:val="001D7AA9"/>
    <w:rsid w:val="001D7AAE"/>
    <w:rsid w:val="001D7B29"/>
    <w:rsid w:val="001D7B69"/>
    <w:rsid w:val="001D7C5F"/>
    <w:rsid w:val="001E003B"/>
    <w:rsid w:val="001E0092"/>
    <w:rsid w:val="001E010B"/>
    <w:rsid w:val="001E015B"/>
    <w:rsid w:val="001E030D"/>
    <w:rsid w:val="001E0373"/>
    <w:rsid w:val="001E07B8"/>
    <w:rsid w:val="001E07D6"/>
    <w:rsid w:val="001E081A"/>
    <w:rsid w:val="001E0A14"/>
    <w:rsid w:val="001E0A27"/>
    <w:rsid w:val="001E1046"/>
    <w:rsid w:val="001E10FF"/>
    <w:rsid w:val="001E124B"/>
    <w:rsid w:val="001E14AC"/>
    <w:rsid w:val="001E14EB"/>
    <w:rsid w:val="001E165B"/>
    <w:rsid w:val="001E1755"/>
    <w:rsid w:val="001E17D5"/>
    <w:rsid w:val="001E18CD"/>
    <w:rsid w:val="001E19CD"/>
    <w:rsid w:val="001E1CB3"/>
    <w:rsid w:val="001E1FE8"/>
    <w:rsid w:val="001E234E"/>
    <w:rsid w:val="001E2450"/>
    <w:rsid w:val="001E25F4"/>
    <w:rsid w:val="001E2618"/>
    <w:rsid w:val="001E26BE"/>
    <w:rsid w:val="001E27A7"/>
    <w:rsid w:val="001E2A67"/>
    <w:rsid w:val="001E2A68"/>
    <w:rsid w:val="001E2AB0"/>
    <w:rsid w:val="001E2C53"/>
    <w:rsid w:val="001E2DA0"/>
    <w:rsid w:val="001E2F75"/>
    <w:rsid w:val="001E2F84"/>
    <w:rsid w:val="001E30DC"/>
    <w:rsid w:val="001E30F8"/>
    <w:rsid w:val="001E3220"/>
    <w:rsid w:val="001E32CB"/>
    <w:rsid w:val="001E33DD"/>
    <w:rsid w:val="001E370F"/>
    <w:rsid w:val="001E3960"/>
    <w:rsid w:val="001E3AA3"/>
    <w:rsid w:val="001E3B90"/>
    <w:rsid w:val="001E3D90"/>
    <w:rsid w:val="001E41C6"/>
    <w:rsid w:val="001E430A"/>
    <w:rsid w:val="001E477F"/>
    <w:rsid w:val="001E4905"/>
    <w:rsid w:val="001E491F"/>
    <w:rsid w:val="001E4A00"/>
    <w:rsid w:val="001E4A10"/>
    <w:rsid w:val="001E4B9F"/>
    <w:rsid w:val="001E4CC0"/>
    <w:rsid w:val="001E4D3B"/>
    <w:rsid w:val="001E4FF9"/>
    <w:rsid w:val="001E51A0"/>
    <w:rsid w:val="001E521A"/>
    <w:rsid w:val="001E5347"/>
    <w:rsid w:val="001E534A"/>
    <w:rsid w:val="001E536D"/>
    <w:rsid w:val="001E5406"/>
    <w:rsid w:val="001E55B3"/>
    <w:rsid w:val="001E582D"/>
    <w:rsid w:val="001E5D18"/>
    <w:rsid w:val="001E60A0"/>
    <w:rsid w:val="001E6254"/>
    <w:rsid w:val="001E62DD"/>
    <w:rsid w:val="001E63DC"/>
    <w:rsid w:val="001E6537"/>
    <w:rsid w:val="001E6608"/>
    <w:rsid w:val="001E6633"/>
    <w:rsid w:val="001E6634"/>
    <w:rsid w:val="001E69D6"/>
    <w:rsid w:val="001E6AE3"/>
    <w:rsid w:val="001E6AF6"/>
    <w:rsid w:val="001E7422"/>
    <w:rsid w:val="001E74CE"/>
    <w:rsid w:val="001E7638"/>
    <w:rsid w:val="001E769E"/>
    <w:rsid w:val="001E77E7"/>
    <w:rsid w:val="001E78F4"/>
    <w:rsid w:val="001E78F7"/>
    <w:rsid w:val="001E79BA"/>
    <w:rsid w:val="001E7ADF"/>
    <w:rsid w:val="001E7B90"/>
    <w:rsid w:val="001E7CD5"/>
    <w:rsid w:val="001E7D40"/>
    <w:rsid w:val="001E7DD4"/>
    <w:rsid w:val="001F00B8"/>
    <w:rsid w:val="001F030E"/>
    <w:rsid w:val="001F05EE"/>
    <w:rsid w:val="001F0629"/>
    <w:rsid w:val="001F076B"/>
    <w:rsid w:val="001F07A3"/>
    <w:rsid w:val="001F0AA0"/>
    <w:rsid w:val="001F0B60"/>
    <w:rsid w:val="001F0BCE"/>
    <w:rsid w:val="001F0CB3"/>
    <w:rsid w:val="001F0E1C"/>
    <w:rsid w:val="001F0E91"/>
    <w:rsid w:val="001F1087"/>
    <w:rsid w:val="001F12B9"/>
    <w:rsid w:val="001F13AC"/>
    <w:rsid w:val="001F150D"/>
    <w:rsid w:val="001F154D"/>
    <w:rsid w:val="001F16AB"/>
    <w:rsid w:val="001F1A23"/>
    <w:rsid w:val="001F2005"/>
    <w:rsid w:val="001F2267"/>
    <w:rsid w:val="001F2508"/>
    <w:rsid w:val="001F281E"/>
    <w:rsid w:val="001F28EE"/>
    <w:rsid w:val="001F2CC2"/>
    <w:rsid w:val="001F2D3E"/>
    <w:rsid w:val="001F2FAA"/>
    <w:rsid w:val="001F300E"/>
    <w:rsid w:val="001F338A"/>
    <w:rsid w:val="001F3489"/>
    <w:rsid w:val="001F34C9"/>
    <w:rsid w:val="001F3593"/>
    <w:rsid w:val="001F3658"/>
    <w:rsid w:val="001F36A7"/>
    <w:rsid w:val="001F3820"/>
    <w:rsid w:val="001F3961"/>
    <w:rsid w:val="001F39E9"/>
    <w:rsid w:val="001F3A48"/>
    <w:rsid w:val="001F4062"/>
    <w:rsid w:val="001F40E9"/>
    <w:rsid w:val="001F43E6"/>
    <w:rsid w:val="001F4423"/>
    <w:rsid w:val="001F47C7"/>
    <w:rsid w:val="001F4895"/>
    <w:rsid w:val="001F4990"/>
    <w:rsid w:val="001F4CA4"/>
    <w:rsid w:val="001F4DC8"/>
    <w:rsid w:val="001F5029"/>
    <w:rsid w:val="001F5032"/>
    <w:rsid w:val="001F523C"/>
    <w:rsid w:val="001F526D"/>
    <w:rsid w:val="001F52E9"/>
    <w:rsid w:val="001F5450"/>
    <w:rsid w:val="001F5505"/>
    <w:rsid w:val="001F5551"/>
    <w:rsid w:val="001F55EB"/>
    <w:rsid w:val="001F5787"/>
    <w:rsid w:val="001F588C"/>
    <w:rsid w:val="001F5A82"/>
    <w:rsid w:val="001F5E94"/>
    <w:rsid w:val="001F5FE5"/>
    <w:rsid w:val="001F6046"/>
    <w:rsid w:val="001F61DE"/>
    <w:rsid w:val="001F629A"/>
    <w:rsid w:val="001F6359"/>
    <w:rsid w:val="001F645D"/>
    <w:rsid w:val="001F648E"/>
    <w:rsid w:val="001F64DB"/>
    <w:rsid w:val="001F64EF"/>
    <w:rsid w:val="001F66C9"/>
    <w:rsid w:val="001F6823"/>
    <w:rsid w:val="001F694F"/>
    <w:rsid w:val="001F6ACA"/>
    <w:rsid w:val="001F6B41"/>
    <w:rsid w:val="001F6CB5"/>
    <w:rsid w:val="001F6E0C"/>
    <w:rsid w:val="001F6E95"/>
    <w:rsid w:val="001F7016"/>
    <w:rsid w:val="001F7064"/>
    <w:rsid w:val="001F7248"/>
    <w:rsid w:val="001F7589"/>
    <w:rsid w:val="001F758C"/>
    <w:rsid w:val="001F7631"/>
    <w:rsid w:val="001F7B46"/>
    <w:rsid w:val="001F7EE5"/>
    <w:rsid w:val="001F7F3C"/>
    <w:rsid w:val="00200065"/>
    <w:rsid w:val="00200078"/>
    <w:rsid w:val="002001CD"/>
    <w:rsid w:val="00200609"/>
    <w:rsid w:val="002006A4"/>
    <w:rsid w:val="00200A3F"/>
    <w:rsid w:val="00200CAC"/>
    <w:rsid w:val="0020136B"/>
    <w:rsid w:val="00201412"/>
    <w:rsid w:val="0020141D"/>
    <w:rsid w:val="00201556"/>
    <w:rsid w:val="00201651"/>
    <w:rsid w:val="00201673"/>
    <w:rsid w:val="002018FD"/>
    <w:rsid w:val="002019CA"/>
    <w:rsid w:val="00201B94"/>
    <w:rsid w:val="00201BAF"/>
    <w:rsid w:val="00202107"/>
    <w:rsid w:val="002022BD"/>
    <w:rsid w:val="00202415"/>
    <w:rsid w:val="002024BD"/>
    <w:rsid w:val="00202525"/>
    <w:rsid w:val="002028B5"/>
    <w:rsid w:val="002028EC"/>
    <w:rsid w:val="00202A24"/>
    <w:rsid w:val="00202C94"/>
    <w:rsid w:val="00202CB3"/>
    <w:rsid w:val="00202DB8"/>
    <w:rsid w:val="0020318A"/>
    <w:rsid w:val="002033D4"/>
    <w:rsid w:val="0020341A"/>
    <w:rsid w:val="00203484"/>
    <w:rsid w:val="0020365F"/>
    <w:rsid w:val="00203837"/>
    <w:rsid w:val="00203959"/>
    <w:rsid w:val="00203A23"/>
    <w:rsid w:val="00203B4A"/>
    <w:rsid w:val="00203F40"/>
    <w:rsid w:val="002040EF"/>
    <w:rsid w:val="0020432E"/>
    <w:rsid w:val="002048EF"/>
    <w:rsid w:val="00204C58"/>
    <w:rsid w:val="00204D49"/>
    <w:rsid w:val="0020507D"/>
    <w:rsid w:val="00205229"/>
    <w:rsid w:val="0020523B"/>
    <w:rsid w:val="0020523E"/>
    <w:rsid w:val="002054CF"/>
    <w:rsid w:val="0020555F"/>
    <w:rsid w:val="0020559D"/>
    <w:rsid w:val="0020559F"/>
    <w:rsid w:val="00205909"/>
    <w:rsid w:val="00205A8D"/>
    <w:rsid w:val="00205BD0"/>
    <w:rsid w:val="00205D53"/>
    <w:rsid w:val="00205E79"/>
    <w:rsid w:val="0020600E"/>
    <w:rsid w:val="00206036"/>
    <w:rsid w:val="00206140"/>
    <w:rsid w:val="002061E3"/>
    <w:rsid w:val="00206463"/>
    <w:rsid w:val="00206571"/>
    <w:rsid w:val="002067D9"/>
    <w:rsid w:val="00206858"/>
    <w:rsid w:val="00206A05"/>
    <w:rsid w:val="00206A5B"/>
    <w:rsid w:val="00206BAF"/>
    <w:rsid w:val="00206BF6"/>
    <w:rsid w:val="00207014"/>
    <w:rsid w:val="002070C5"/>
    <w:rsid w:val="0020748F"/>
    <w:rsid w:val="002074BF"/>
    <w:rsid w:val="00207540"/>
    <w:rsid w:val="002077C2"/>
    <w:rsid w:val="002079FC"/>
    <w:rsid w:val="00207D06"/>
    <w:rsid w:val="00207D5E"/>
    <w:rsid w:val="00207DAF"/>
    <w:rsid w:val="00207E28"/>
    <w:rsid w:val="00207E39"/>
    <w:rsid w:val="00207FAB"/>
    <w:rsid w:val="00207FD9"/>
    <w:rsid w:val="00207FFD"/>
    <w:rsid w:val="0021005D"/>
    <w:rsid w:val="00210490"/>
    <w:rsid w:val="002104D5"/>
    <w:rsid w:val="0021069D"/>
    <w:rsid w:val="0021069E"/>
    <w:rsid w:val="002106AA"/>
    <w:rsid w:val="00210865"/>
    <w:rsid w:val="002108EE"/>
    <w:rsid w:val="00210B02"/>
    <w:rsid w:val="00210B7A"/>
    <w:rsid w:val="00210C65"/>
    <w:rsid w:val="00210DA3"/>
    <w:rsid w:val="00210E7C"/>
    <w:rsid w:val="00210EA3"/>
    <w:rsid w:val="00210F16"/>
    <w:rsid w:val="0021101A"/>
    <w:rsid w:val="0021110E"/>
    <w:rsid w:val="00211233"/>
    <w:rsid w:val="00211308"/>
    <w:rsid w:val="00211340"/>
    <w:rsid w:val="002115FE"/>
    <w:rsid w:val="00211704"/>
    <w:rsid w:val="00211769"/>
    <w:rsid w:val="002117AF"/>
    <w:rsid w:val="002119CE"/>
    <w:rsid w:val="00211A17"/>
    <w:rsid w:val="00211AA8"/>
    <w:rsid w:val="00211D45"/>
    <w:rsid w:val="00211DEF"/>
    <w:rsid w:val="00211E40"/>
    <w:rsid w:val="00211FD8"/>
    <w:rsid w:val="0021206E"/>
    <w:rsid w:val="0021213A"/>
    <w:rsid w:val="00212213"/>
    <w:rsid w:val="00212304"/>
    <w:rsid w:val="00212387"/>
    <w:rsid w:val="00212664"/>
    <w:rsid w:val="002127B8"/>
    <w:rsid w:val="00212965"/>
    <w:rsid w:val="00212C21"/>
    <w:rsid w:val="00212EB5"/>
    <w:rsid w:val="00212F21"/>
    <w:rsid w:val="0021308E"/>
    <w:rsid w:val="00213366"/>
    <w:rsid w:val="002135F7"/>
    <w:rsid w:val="00213613"/>
    <w:rsid w:val="002137E8"/>
    <w:rsid w:val="002139CD"/>
    <w:rsid w:val="00213ECF"/>
    <w:rsid w:val="00213F4A"/>
    <w:rsid w:val="002142E4"/>
    <w:rsid w:val="0021434C"/>
    <w:rsid w:val="00214635"/>
    <w:rsid w:val="00214692"/>
    <w:rsid w:val="00214805"/>
    <w:rsid w:val="00214984"/>
    <w:rsid w:val="002149B0"/>
    <w:rsid w:val="00214A21"/>
    <w:rsid w:val="00214C25"/>
    <w:rsid w:val="00214E70"/>
    <w:rsid w:val="00214E89"/>
    <w:rsid w:val="00215017"/>
    <w:rsid w:val="00215466"/>
    <w:rsid w:val="0021548F"/>
    <w:rsid w:val="0021583F"/>
    <w:rsid w:val="002158A5"/>
    <w:rsid w:val="0021596F"/>
    <w:rsid w:val="00215D58"/>
    <w:rsid w:val="002160EB"/>
    <w:rsid w:val="00216402"/>
    <w:rsid w:val="0021697F"/>
    <w:rsid w:val="00216A06"/>
    <w:rsid w:val="00216B3B"/>
    <w:rsid w:val="00216D8A"/>
    <w:rsid w:val="00216E9C"/>
    <w:rsid w:val="00216EEC"/>
    <w:rsid w:val="00216F0F"/>
    <w:rsid w:val="00217063"/>
    <w:rsid w:val="00217106"/>
    <w:rsid w:val="00217162"/>
    <w:rsid w:val="002173A9"/>
    <w:rsid w:val="002174F3"/>
    <w:rsid w:val="00217524"/>
    <w:rsid w:val="00217691"/>
    <w:rsid w:val="00217848"/>
    <w:rsid w:val="00217A24"/>
    <w:rsid w:val="00220105"/>
    <w:rsid w:val="00220192"/>
    <w:rsid w:val="00220286"/>
    <w:rsid w:val="00220395"/>
    <w:rsid w:val="002205E5"/>
    <w:rsid w:val="00220633"/>
    <w:rsid w:val="002206F7"/>
    <w:rsid w:val="00220712"/>
    <w:rsid w:val="0022071E"/>
    <w:rsid w:val="002207DB"/>
    <w:rsid w:val="00220921"/>
    <w:rsid w:val="00220A4A"/>
    <w:rsid w:val="00220CC9"/>
    <w:rsid w:val="00220D2F"/>
    <w:rsid w:val="00220F58"/>
    <w:rsid w:val="00220FB5"/>
    <w:rsid w:val="00221007"/>
    <w:rsid w:val="00221490"/>
    <w:rsid w:val="002214AE"/>
    <w:rsid w:val="002216AE"/>
    <w:rsid w:val="002216BF"/>
    <w:rsid w:val="002217EA"/>
    <w:rsid w:val="00221931"/>
    <w:rsid w:val="002219F6"/>
    <w:rsid w:val="00221ADA"/>
    <w:rsid w:val="00221B24"/>
    <w:rsid w:val="00221B98"/>
    <w:rsid w:val="00221FEE"/>
    <w:rsid w:val="0022236B"/>
    <w:rsid w:val="002223AB"/>
    <w:rsid w:val="002226DC"/>
    <w:rsid w:val="002227F6"/>
    <w:rsid w:val="00222A94"/>
    <w:rsid w:val="00222B7D"/>
    <w:rsid w:val="00223166"/>
    <w:rsid w:val="0022318E"/>
    <w:rsid w:val="00223190"/>
    <w:rsid w:val="0022328A"/>
    <w:rsid w:val="0022347C"/>
    <w:rsid w:val="0022347D"/>
    <w:rsid w:val="00223A66"/>
    <w:rsid w:val="00223AA6"/>
    <w:rsid w:val="00223C20"/>
    <w:rsid w:val="00223E37"/>
    <w:rsid w:val="00223EF2"/>
    <w:rsid w:val="00223F8B"/>
    <w:rsid w:val="00224116"/>
    <w:rsid w:val="002241A3"/>
    <w:rsid w:val="002241EE"/>
    <w:rsid w:val="00224363"/>
    <w:rsid w:val="002243EA"/>
    <w:rsid w:val="00224461"/>
    <w:rsid w:val="00224614"/>
    <w:rsid w:val="00224651"/>
    <w:rsid w:val="00224793"/>
    <w:rsid w:val="00224853"/>
    <w:rsid w:val="002248B0"/>
    <w:rsid w:val="00224A94"/>
    <w:rsid w:val="00224D81"/>
    <w:rsid w:val="002250B4"/>
    <w:rsid w:val="00225104"/>
    <w:rsid w:val="002253B4"/>
    <w:rsid w:val="002253B9"/>
    <w:rsid w:val="0022552A"/>
    <w:rsid w:val="00225545"/>
    <w:rsid w:val="0022558B"/>
    <w:rsid w:val="00225775"/>
    <w:rsid w:val="002257E3"/>
    <w:rsid w:val="00225858"/>
    <w:rsid w:val="00225864"/>
    <w:rsid w:val="00225CEF"/>
    <w:rsid w:val="00225F48"/>
    <w:rsid w:val="002261D1"/>
    <w:rsid w:val="0022632E"/>
    <w:rsid w:val="002264E7"/>
    <w:rsid w:val="00226600"/>
    <w:rsid w:val="0022665B"/>
    <w:rsid w:val="0022675F"/>
    <w:rsid w:val="002267C2"/>
    <w:rsid w:val="0022689F"/>
    <w:rsid w:val="00226D55"/>
    <w:rsid w:val="00226FF7"/>
    <w:rsid w:val="002270CE"/>
    <w:rsid w:val="00227455"/>
    <w:rsid w:val="00227710"/>
    <w:rsid w:val="00227C53"/>
    <w:rsid w:val="00227E93"/>
    <w:rsid w:val="00227F43"/>
    <w:rsid w:val="00227F99"/>
    <w:rsid w:val="0023012D"/>
    <w:rsid w:val="002304BE"/>
    <w:rsid w:val="00230950"/>
    <w:rsid w:val="00230A6A"/>
    <w:rsid w:val="00230A97"/>
    <w:rsid w:val="00230B3B"/>
    <w:rsid w:val="00230B60"/>
    <w:rsid w:val="00230D2E"/>
    <w:rsid w:val="00230F15"/>
    <w:rsid w:val="00230F61"/>
    <w:rsid w:val="00231142"/>
    <w:rsid w:val="0023117C"/>
    <w:rsid w:val="00231553"/>
    <w:rsid w:val="0023156A"/>
    <w:rsid w:val="0023164E"/>
    <w:rsid w:val="00231734"/>
    <w:rsid w:val="00231743"/>
    <w:rsid w:val="00231856"/>
    <w:rsid w:val="002318C9"/>
    <w:rsid w:val="00231DDB"/>
    <w:rsid w:val="00231E5F"/>
    <w:rsid w:val="00231E77"/>
    <w:rsid w:val="00231F66"/>
    <w:rsid w:val="002320F7"/>
    <w:rsid w:val="002322D6"/>
    <w:rsid w:val="00232514"/>
    <w:rsid w:val="00232599"/>
    <w:rsid w:val="002327A5"/>
    <w:rsid w:val="00232A44"/>
    <w:rsid w:val="00232F81"/>
    <w:rsid w:val="00232FCC"/>
    <w:rsid w:val="002330A9"/>
    <w:rsid w:val="00233200"/>
    <w:rsid w:val="0023339B"/>
    <w:rsid w:val="0023349F"/>
    <w:rsid w:val="002336A5"/>
    <w:rsid w:val="00233AA5"/>
    <w:rsid w:val="00233BD5"/>
    <w:rsid w:val="00233C24"/>
    <w:rsid w:val="00233DE6"/>
    <w:rsid w:val="00233FF0"/>
    <w:rsid w:val="00234044"/>
    <w:rsid w:val="002342B6"/>
    <w:rsid w:val="0023450C"/>
    <w:rsid w:val="002345F5"/>
    <w:rsid w:val="002347CC"/>
    <w:rsid w:val="0023496B"/>
    <w:rsid w:val="00234CDB"/>
    <w:rsid w:val="0023541B"/>
    <w:rsid w:val="00235786"/>
    <w:rsid w:val="002359AA"/>
    <w:rsid w:val="00235FD7"/>
    <w:rsid w:val="00235FD8"/>
    <w:rsid w:val="00236132"/>
    <w:rsid w:val="002361A4"/>
    <w:rsid w:val="002362EB"/>
    <w:rsid w:val="00236552"/>
    <w:rsid w:val="002366F8"/>
    <w:rsid w:val="00236A4A"/>
    <w:rsid w:val="00236C1E"/>
    <w:rsid w:val="00236C61"/>
    <w:rsid w:val="00236E30"/>
    <w:rsid w:val="00236E6D"/>
    <w:rsid w:val="0023706D"/>
    <w:rsid w:val="0023706E"/>
    <w:rsid w:val="0023708A"/>
    <w:rsid w:val="0023732F"/>
    <w:rsid w:val="002373BE"/>
    <w:rsid w:val="00237530"/>
    <w:rsid w:val="00237582"/>
    <w:rsid w:val="00237AA1"/>
    <w:rsid w:val="00237F56"/>
    <w:rsid w:val="00237FBE"/>
    <w:rsid w:val="00240073"/>
    <w:rsid w:val="00240083"/>
    <w:rsid w:val="00240280"/>
    <w:rsid w:val="002402F5"/>
    <w:rsid w:val="002404F4"/>
    <w:rsid w:val="002408A0"/>
    <w:rsid w:val="00240A03"/>
    <w:rsid w:val="00240CC1"/>
    <w:rsid w:val="00240CC2"/>
    <w:rsid w:val="00240DE2"/>
    <w:rsid w:val="0024115A"/>
    <w:rsid w:val="00241336"/>
    <w:rsid w:val="002413DD"/>
    <w:rsid w:val="00241478"/>
    <w:rsid w:val="002417B4"/>
    <w:rsid w:val="00241858"/>
    <w:rsid w:val="00241863"/>
    <w:rsid w:val="0024195F"/>
    <w:rsid w:val="00241977"/>
    <w:rsid w:val="0024199D"/>
    <w:rsid w:val="00241B9C"/>
    <w:rsid w:val="00241C83"/>
    <w:rsid w:val="00241FCD"/>
    <w:rsid w:val="002427F9"/>
    <w:rsid w:val="00242818"/>
    <w:rsid w:val="00242843"/>
    <w:rsid w:val="002429F1"/>
    <w:rsid w:val="00242C11"/>
    <w:rsid w:val="00242CE7"/>
    <w:rsid w:val="00242E70"/>
    <w:rsid w:val="002430E8"/>
    <w:rsid w:val="00243164"/>
    <w:rsid w:val="00243315"/>
    <w:rsid w:val="002435FD"/>
    <w:rsid w:val="0024362D"/>
    <w:rsid w:val="0024386F"/>
    <w:rsid w:val="002438C0"/>
    <w:rsid w:val="00243A48"/>
    <w:rsid w:val="00243AE9"/>
    <w:rsid w:val="00243B14"/>
    <w:rsid w:val="00243B8D"/>
    <w:rsid w:val="00243C05"/>
    <w:rsid w:val="00243C98"/>
    <w:rsid w:val="00243E04"/>
    <w:rsid w:val="00243E53"/>
    <w:rsid w:val="00243E5B"/>
    <w:rsid w:val="00243EB4"/>
    <w:rsid w:val="0024422B"/>
    <w:rsid w:val="002442CE"/>
    <w:rsid w:val="002444E5"/>
    <w:rsid w:val="00244734"/>
    <w:rsid w:val="0024484B"/>
    <w:rsid w:val="0024494C"/>
    <w:rsid w:val="00244CF9"/>
    <w:rsid w:val="00244E16"/>
    <w:rsid w:val="00244E3B"/>
    <w:rsid w:val="00244E82"/>
    <w:rsid w:val="00244FD6"/>
    <w:rsid w:val="00245247"/>
    <w:rsid w:val="002452F6"/>
    <w:rsid w:val="00245431"/>
    <w:rsid w:val="00245527"/>
    <w:rsid w:val="0024559B"/>
    <w:rsid w:val="0024571E"/>
    <w:rsid w:val="00245A72"/>
    <w:rsid w:val="00245C40"/>
    <w:rsid w:val="00245CA9"/>
    <w:rsid w:val="00245E9D"/>
    <w:rsid w:val="0024605B"/>
    <w:rsid w:val="00246182"/>
    <w:rsid w:val="002462BB"/>
    <w:rsid w:val="00246683"/>
    <w:rsid w:val="002466A7"/>
    <w:rsid w:val="00246845"/>
    <w:rsid w:val="00246944"/>
    <w:rsid w:val="0024697E"/>
    <w:rsid w:val="00246A80"/>
    <w:rsid w:val="00246FAD"/>
    <w:rsid w:val="00247378"/>
    <w:rsid w:val="00247448"/>
    <w:rsid w:val="00247533"/>
    <w:rsid w:val="002478CD"/>
    <w:rsid w:val="0024794A"/>
    <w:rsid w:val="002479E3"/>
    <w:rsid w:val="00247C2C"/>
    <w:rsid w:val="00247C9F"/>
    <w:rsid w:val="00250443"/>
    <w:rsid w:val="00250602"/>
    <w:rsid w:val="00250695"/>
    <w:rsid w:val="0025090F"/>
    <w:rsid w:val="00250985"/>
    <w:rsid w:val="00250D90"/>
    <w:rsid w:val="00251047"/>
    <w:rsid w:val="002515E4"/>
    <w:rsid w:val="00251FCE"/>
    <w:rsid w:val="00252508"/>
    <w:rsid w:val="002525DA"/>
    <w:rsid w:val="002526E1"/>
    <w:rsid w:val="002526FC"/>
    <w:rsid w:val="002527E7"/>
    <w:rsid w:val="0025285C"/>
    <w:rsid w:val="0025288F"/>
    <w:rsid w:val="002529A1"/>
    <w:rsid w:val="00252D47"/>
    <w:rsid w:val="00252EE8"/>
    <w:rsid w:val="00252F99"/>
    <w:rsid w:val="002534B8"/>
    <w:rsid w:val="00253547"/>
    <w:rsid w:val="00253563"/>
    <w:rsid w:val="00253933"/>
    <w:rsid w:val="00253A51"/>
    <w:rsid w:val="00253A76"/>
    <w:rsid w:val="00253B55"/>
    <w:rsid w:val="00253DA3"/>
    <w:rsid w:val="00253E4C"/>
    <w:rsid w:val="00253FC1"/>
    <w:rsid w:val="0025408E"/>
    <w:rsid w:val="00254637"/>
    <w:rsid w:val="00254812"/>
    <w:rsid w:val="00254944"/>
    <w:rsid w:val="00254A19"/>
    <w:rsid w:val="00254B37"/>
    <w:rsid w:val="00254DF5"/>
    <w:rsid w:val="00254E04"/>
    <w:rsid w:val="0025523C"/>
    <w:rsid w:val="002552F2"/>
    <w:rsid w:val="002553CF"/>
    <w:rsid w:val="002553FF"/>
    <w:rsid w:val="00255473"/>
    <w:rsid w:val="0025548F"/>
    <w:rsid w:val="002555FE"/>
    <w:rsid w:val="00255614"/>
    <w:rsid w:val="00255D2D"/>
    <w:rsid w:val="00256305"/>
    <w:rsid w:val="00256360"/>
    <w:rsid w:val="00256404"/>
    <w:rsid w:val="00256407"/>
    <w:rsid w:val="00256512"/>
    <w:rsid w:val="00256872"/>
    <w:rsid w:val="00256887"/>
    <w:rsid w:val="00256A68"/>
    <w:rsid w:val="00256FBF"/>
    <w:rsid w:val="0025702E"/>
    <w:rsid w:val="00257183"/>
    <w:rsid w:val="0025728B"/>
    <w:rsid w:val="002572ED"/>
    <w:rsid w:val="00257460"/>
    <w:rsid w:val="002575F4"/>
    <w:rsid w:val="0025767A"/>
    <w:rsid w:val="00257841"/>
    <w:rsid w:val="0025786B"/>
    <w:rsid w:val="00257A0A"/>
    <w:rsid w:val="00257DB8"/>
    <w:rsid w:val="00257E4E"/>
    <w:rsid w:val="0026005D"/>
    <w:rsid w:val="002603D3"/>
    <w:rsid w:val="002605C6"/>
    <w:rsid w:val="002606E3"/>
    <w:rsid w:val="00260855"/>
    <w:rsid w:val="00260A33"/>
    <w:rsid w:val="00260DFC"/>
    <w:rsid w:val="00260EFC"/>
    <w:rsid w:val="00260F3F"/>
    <w:rsid w:val="00260FD1"/>
    <w:rsid w:val="002611E1"/>
    <w:rsid w:val="002612C2"/>
    <w:rsid w:val="002613D9"/>
    <w:rsid w:val="0026140C"/>
    <w:rsid w:val="00261508"/>
    <w:rsid w:val="0026150F"/>
    <w:rsid w:val="0026162D"/>
    <w:rsid w:val="00261930"/>
    <w:rsid w:val="00261A9D"/>
    <w:rsid w:val="00261AD2"/>
    <w:rsid w:val="00261F3F"/>
    <w:rsid w:val="0026238C"/>
    <w:rsid w:val="00262445"/>
    <w:rsid w:val="00262460"/>
    <w:rsid w:val="002624C4"/>
    <w:rsid w:val="0026266A"/>
    <w:rsid w:val="00262742"/>
    <w:rsid w:val="00262BFE"/>
    <w:rsid w:val="00262ED1"/>
    <w:rsid w:val="00262FC3"/>
    <w:rsid w:val="00263066"/>
    <w:rsid w:val="0026371C"/>
    <w:rsid w:val="002639FC"/>
    <w:rsid w:val="00263A6E"/>
    <w:rsid w:val="00263AD5"/>
    <w:rsid w:val="00263BA1"/>
    <w:rsid w:val="00263CA7"/>
    <w:rsid w:val="002640AA"/>
    <w:rsid w:val="002641ED"/>
    <w:rsid w:val="0026427B"/>
    <w:rsid w:val="00264744"/>
    <w:rsid w:val="002647E3"/>
    <w:rsid w:val="00264892"/>
    <w:rsid w:val="00264C7D"/>
    <w:rsid w:val="00264D1C"/>
    <w:rsid w:val="00264F37"/>
    <w:rsid w:val="00264F46"/>
    <w:rsid w:val="00265823"/>
    <w:rsid w:val="00265CBF"/>
    <w:rsid w:val="00265E9A"/>
    <w:rsid w:val="002660D7"/>
    <w:rsid w:val="00266212"/>
    <w:rsid w:val="002662DA"/>
    <w:rsid w:val="002663CB"/>
    <w:rsid w:val="0026642E"/>
    <w:rsid w:val="002664DB"/>
    <w:rsid w:val="0026650F"/>
    <w:rsid w:val="0026651A"/>
    <w:rsid w:val="002666F5"/>
    <w:rsid w:val="002668BB"/>
    <w:rsid w:val="00266C0F"/>
    <w:rsid w:val="00266C66"/>
    <w:rsid w:val="00266DD6"/>
    <w:rsid w:val="00266E01"/>
    <w:rsid w:val="00266F7E"/>
    <w:rsid w:val="00266FC7"/>
    <w:rsid w:val="0026716E"/>
    <w:rsid w:val="00267185"/>
    <w:rsid w:val="00267CFB"/>
    <w:rsid w:val="0027023A"/>
    <w:rsid w:val="002705C4"/>
    <w:rsid w:val="00270698"/>
    <w:rsid w:val="002706C9"/>
    <w:rsid w:val="0027089C"/>
    <w:rsid w:val="002709BC"/>
    <w:rsid w:val="00270DAB"/>
    <w:rsid w:val="00270E15"/>
    <w:rsid w:val="00270F26"/>
    <w:rsid w:val="0027112E"/>
    <w:rsid w:val="0027123C"/>
    <w:rsid w:val="002712C8"/>
    <w:rsid w:val="00271331"/>
    <w:rsid w:val="002713EC"/>
    <w:rsid w:val="0027157A"/>
    <w:rsid w:val="0027167F"/>
    <w:rsid w:val="00271722"/>
    <w:rsid w:val="0027172A"/>
    <w:rsid w:val="0027175C"/>
    <w:rsid w:val="002719F6"/>
    <w:rsid w:val="00271A21"/>
    <w:rsid w:val="00271B96"/>
    <w:rsid w:val="00271D79"/>
    <w:rsid w:val="00271E41"/>
    <w:rsid w:val="0027213B"/>
    <w:rsid w:val="002721A2"/>
    <w:rsid w:val="002722B2"/>
    <w:rsid w:val="00272A24"/>
    <w:rsid w:val="00272AE3"/>
    <w:rsid w:val="00272B21"/>
    <w:rsid w:val="00272C80"/>
    <w:rsid w:val="00272EA5"/>
    <w:rsid w:val="00272EE7"/>
    <w:rsid w:val="00272F24"/>
    <w:rsid w:val="00272FEA"/>
    <w:rsid w:val="00273066"/>
    <w:rsid w:val="00273077"/>
    <w:rsid w:val="002732BA"/>
    <w:rsid w:val="00273363"/>
    <w:rsid w:val="00273462"/>
    <w:rsid w:val="00273923"/>
    <w:rsid w:val="00273B5F"/>
    <w:rsid w:val="00273E13"/>
    <w:rsid w:val="00273E33"/>
    <w:rsid w:val="00274156"/>
    <w:rsid w:val="00274382"/>
    <w:rsid w:val="0027447F"/>
    <w:rsid w:val="002744F7"/>
    <w:rsid w:val="00274668"/>
    <w:rsid w:val="00274B37"/>
    <w:rsid w:val="00274CAE"/>
    <w:rsid w:val="00274E5A"/>
    <w:rsid w:val="00274E7E"/>
    <w:rsid w:val="00274F6F"/>
    <w:rsid w:val="002753C8"/>
    <w:rsid w:val="0027566E"/>
    <w:rsid w:val="00275CC3"/>
    <w:rsid w:val="0027623D"/>
    <w:rsid w:val="00276324"/>
    <w:rsid w:val="0027673C"/>
    <w:rsid w:val="0027676F"/>
    <w:rsid w:val="00276B2F"/>
    <w:rsid w:val="00276BA9"/>
    <w:rsid w:val="00276C86"/>
    <w:rsid w:val="00276E0C"/>
    <w:rsid w:val="00276E4D"/>
    <w:rsid w:val="00276EC5"/>
    <w:rsid w:val="002770CF"/>
    <w:rsid w:val="00277498"/>
    <w:rsid w:val="002774F1"/>
    <w:rsid w:val="00277B82"/>
    <w:rsid w:val="00277D01"/>
    <w:rsid w:val="00277DF4"/>
    <w:rsid w:val="00277F27"/>
    <w:rsid w:val="00280130"/>
    <w:rsid w:val="0028014E"/>
    <w:rsid w:val="00280250"/>
    <w:rsid w:val="00280347"/>
    <w:rsid w:val="0028043B"/>
    <w:rsid w:val="00280464"/>
    <w:rsid w:val="0028097D"/>
    <w:rsid w:val="00280C3A"/>
    <w:rsid w:val="00280C88"/>
    <w:rsid w:val="00280F9A"/>
    <w:rsid w:val="00281207"/>
    <w:rsid w:val="002812E0"/>
    <w:rsid w:val="00281498"/>
    <w:rsid w:val="002814AB"/>
    <w:rsid w:val="002814B7"/>
    <w:rsid w:val="002814C0"/>
    <w:rsid w:val="0028155A"/>
    <w:rsid w:val="00281677"/>
    <w:rsid w:val="002816BA"/>
    <w:rsid w:val="00281877"/>
    <w:rsid w:val="00281A53"/>
    <w:rsid w:val="00281D86"/>
    <w:rsid w:val="00281DA4"/>
    <w:rsid w:val="00281E61"/>
    <w:rsid w:val="00281F12"/>
    <w:rsid w:val="00281FAC"/>
    <w:rsid w:val="00282158"/>
    <w:rsid w:val="00282249"/>
    <w:rsid w:val="002823FC"/>
    <w:rsid w:val="00282623"/>
    <w:rsid w:val="0028277E"/>
    <w:rsid w:val="0028281B"/>
    <w:rsid w:val="00282AD1"/>
    <w:rsid w:val="00282B5D"/>
    <w:rsid w:val="00282DB5"/>
    <w:rsid w:val="00282EAC"/>
    <w:rsid w:val="00282FE6"/>
    <w:rsid w:val="00282FEB"/>
    <w:rsid w:val="002832A8"/>
    <w:rsid w:val="002834C8"/>
    <w:rsid w:val="002834D4"/>
    <w:rsid w:val="002834DC"/>
    <w:rsid w:val="002834DD"/>
    <w:rsid w:val="00283D81"/>
    <w:rsid w:val="00283DAE"/>
    <w:rsid w:val="00283E19"/>
    <w:rsid w:val="00283EEB"/>
    <w:rsid w:val="00283FE5"/>
    <w:rsid w:val="0028402E"/>
    <w:rsid w:val="002840D0"/>
    <w:rsid w:val="0028435E"/>
    <w:rsid w:val="00284491"/>
    <w:rsid w:val="002844BA"/>
    <w:rsid w:val="00284668"/>
    <w:rsid w:val="002847F4"/>
    <w:rsid w:val="0028482C"/>
    <w:rsid w:val="00284988"/>
    <w:rsid w:val="00284C27"/>
    <w:rsid w:val="00284E4A"/>
    <w:rsid w:val="00285018"/>
    <w:rsid w:val="00285129"/>
    <w:rsid w:val="00285197"/>
    <w:rsid w:val="002852A7"/>
    <w:rsid w:val="002857B3"/>
    <w:rsid w:val="002857DA"/>
    <w:rsid w:val="002857E0"/>
    <w:rsid w:val="00285A47"/>
    <w:rsid w:val="00285B3C"/>
    <w:rsid w:val="00285C6A"/>
    <w:rsid w:val="00285D75"/>
    <w:rsid w:val="00285FFE"/>
    <w:rsid w:val="00286056"/>
    <w:rsid w:val="00286111"/>
    <w:rsid w:val="0028612E"/>
    <w:rsid w:val="002861C5"/>
    <w:rsid w:val="002862BF"/>
    <w:rsid w:val="00286325"/>
    <w:rsid w:val="0028644B"/>
    <w:rsid w:val="002866F7"/>
    <w:rsid w:val="00286ED1"/>
    <w:rsid w:val="00286ED5"/>
    <w:rsid w:val="00287103"/>
    <w:rsid w:val="00287159"/>
    <w:rsid w:val="0028726C"/>
    <w:rsid w:val="00287299"/>
    <w:rsid w:val="002872B3"/>
    <w:rsid w:val="002872D8"/>
    <w:rsid w:val="002876C0"/>
    <w:rsid w:val="00287995"/>
    <w:rsid w:val="00287AA6"/>
    <w:rsid w:val="00287F8A"/>
    <w:rsid w:val="0029095D"/>
    <w:rsid w:val="00290A25"/>
    <w:rsid w:val="00290A26"/>
    <w:rsid w:val="00290A9D"/>
    <w:rsid w:val="00290C17"/>
    <w:rsid w:val="00290D5A"/>
    <w:rsid w:val="00290FEC"/>
    <w:rsid w:val="00291272"/>
    <w:rsid w:val="00291313"/>
    <w:rsid w:val="0029142A"/>
    <w:rsid w:val="00291C10"/>
    <w:rsid w:val="00291FC3"/>
    <w:rsid w:val="002920F5"/>
    <w:rsid w:val="00292292"/>
    <w:rsid w:val="002925DF"/>
    <w:rsid w:val="00292BE3"/>
    <w:rsid w:val="00292C65"/>
    <w:rsid w:val="00292C71"/>
    <w:rsid w:val="00292D33"/>
    <w:rsid w:val="00292DC3"/>
    <w:rsid w:val="002930AB"/>
    <w:rsid w:val="002930E0"/>
    <w:rsid w:val="002931A3"/>
    <w:rsid w:val="00293324"/>
    <w:rsid w:val="00293344"/>
    <w:rsid w:val="00293425"/>
    <w:rsid w:val="0029366A"/>
    <w:rsid w:val="00293778"/>
    <w:rsid w:val="00293850"/>
    <w:rsid w:val="00293916"/>
    <w:rsid w:val="00293C5A"/>
    <w:rsid w:val="00293FA8"/>
    <w:rsid w:val="00293FE0"/>
    <w:rsid w:val="0029407C"/>
    <w:rsid w:val="0029415A"/>
    <w:rsid w:val="0029417A"/>
    <w:rsid w:val="00294A6C"/>
    <w:rsid w:val="00294A9A"/>
    <w:rsid w:val="00294AEE"/>
    <w:rsid w:val="00294C6D"/>
    <w:rsid w:val="00294DBE"/>
    <w:rsid w:val="00295115"/>
    <w:rsid w:val="00295236"/>
    <w:rsid w:val="0029535E"/>
    <w:rsid w:val="0029536A"/>
    <w:rsid w:val="00295393"/>
    <w:rsid w:val="002955E5"/>
    <w:rsid w:val="00295617"/>
    <w:rsid w:val="0029564A"/>
    <w:rsid w:val="0029585E"/>
    <w:rsid w:val="00295984"/>
    <w:rsid w:val="00295BAE"/>
    <w:rsid w:val="00295DC4"/>
    <w:rsid w:val="00295E52"/>
    <w:rsid w:val="00295F01"/>
    <w:rsid w:val="00296228"/>
    <w:rsid w:val="0029624D"/>
    <w:rsid w:val="002962AA"/>
    <w:rsid w:val="00296509"/>
    <w:rsid w:val="0029682B"/>
    <w:rsid w:val="00296978"/>
    <w:rsid w:val="00296C53"/>
    <w:rsid w:val="0029701C"/>
    <w:rsid w:val="00297187"/>
    <w:rsid w:val="0029728F"/>
    <w:rsid w:val="0029781F"/>
    <w:rsid w:val="0029788C"/>
    <w:rsid w:val="0029793A"/>
    <w:rsid w:val="00297BF0"/>
    <w:rsid w:val="00297EAD"/>
    <w:rsid w:val="002A0234"/>
    <w:rsid w:val="002A0292"/>
    <w:rsid w:val="002A0298"/>
    <w:rsid w:val="002A04F4"/>
    <w:rsid w:val="002A05B2"/>
    <w:rsid w:val="002A05D0"/>
    <w:rsid w:val="002A0600"/>
    <w:rsid w:val="002A0671"/>
    <w:rsid w:val="002A0709"/>
    <w:rsid w:val="002A0727"/>
    <w:rsid w:val="002A09A7"/>
    <w:rsid w:val="002A0C43"/>
    <w:rsid w:val="002A0C54"/>
    <w:rsid w:val="002A0CFB"/>
    <w:rsid w:val="002A13B9"/>
    <w:rsid w:val="002A14AB"/>
    <w:rsid w:val="002A150C"/>
    <w:rsid w:val="002A1888"/>
    <w:rsid w:val="002A18AB"/>
    <w:rsid w:val="002A19B9"/>
    <w:rsid w:val="002A1BBB"/>
    <w:rsid w:val="002A1CA1"/>
    <w:rsid w:val="002A1E0B"/>
    <w:rsid w:val="002A1F2E"/>
    <w:rsid w:val="002A1FAF"/>
    <w:rsid w:val="002A2438"/>
    <w:rsid w:val="002A2545"/>
    <w:rsid w:val="002A260C"/>
    <w:rsid w:val="002A2BA1"/>
    <w:rsid w:val="002A2BD2"/>
    <w:rsid w:val="002A2D69"/>
    <w:rsid w:val="002A31E7"/>
    <w:rsid w:val="002A34D5"/>
    <w:rsid w:val="002A363D"/>
    <w:rsid w:val="002A388D"/>
    <w:rsid w:val="002A3956"/>
    <w:rsid w:val="002A39CA"/>
    <w:rsid w:val="002A39D3"/>
    <w:rsid w:val="002A3B54"/>
    <w:rsid w:val="002A3DE1"/>
    <w:rsid w:val="002A3DF5"/>
    <w:rsid w:val="002A3EDF"/>
    <w:rsid w:val="002A3F78"/>
    <w:rsid w:val="002A41F1"/>
    <w:rsid w:val="002A4359"/>
    <w:rsid w:val="002A436E"/>
    <w:rsid w:val="002A43FD"/>
    <w:rsid w:val="002A44A4"/>
    <w:rsid w:val="002A44F6"/>
    <w:rsid w:val="002A44FC"/>
    <w:rsid w:val="002A4534"/>
    <w:rsid w:val="002A464E"/>
    <w:rsid w:val="002A4713"/>
    <w:rsid w:val="002A497F"/>
    <w:rsid w:val="002A4997"/>
    <w:rsid w:val="002A4B4A"/>
    <w:rsid w:val="002A500C"/>
    <w:rsid w:val="002A5024"/>
    <w:rsid w:val="002A5105"/>
    <w:rsid w:val="002A52DE"/>
    <w:rsid w:val="002A5438"/>
    <w:rsid w:val="002A5878"/>
    <w:rsid w:val="002A5ADA"/>
    <w:rsid w:val="002A5E03"/>
    <w:rsid w:val="002A5FDE"/>
    <w:rsid w:val="002A6091"/>
    <w:rsid w:val="002A61A9"/>
    <w:rsid w:val="002A63B1"/>
    <w:rsid w:val="002A6539"/>
    <w:rsid w:val="002A678F"/>
    <w:rsid w:val="002A695E"/>
    <w:rsid w:val="002A6A06"/>
    <w:rsid w:val="002A6B57"/>
    <w:rsid w:val="002A6C0D"/>
    <w:rsid w:val="002A6C40"/>
    <w:rsid w:val="002A6D92"/>
    <w:rsid w:val="002A71D7"/>
    <w:rsid w:val="002A7362"/>
    <w:rsid w:val="002A7364"/>
    <w:rsid w:val="002A7557"/>
    <w:rsid w:val="002A7706"/>
    <w:rsid w:val="002A7B19"/>
    <w:rsid w:val="002A7C98"/>
    <w:rsid w:val="002A7D8D"/>
    <w:rsid w:val="002A7F9C"/>
    <w:rsid w:val="002A7FAE"/>
    <w:rsid w:val="002B008F"/>
    <w:rsid w:val="002B031A"/>
    <w:rsid w:val="002B0533"/>
    <w:rsid w:val="002B09B5"/>
    <w:rsid w:val="002B0B2D"/>
    <w:rsid w:val="002B0BC9"/>
    <w:rsid w:val="002B0C14"/>
    <w:rsid w:val="002B0C34"/>
    <w:rsid w:val="002B0CC1"/>
    <w:rsid w:val="002B0DDA"/>
    <w:rsid w:val="002B107A"/>
    <w:rsid w:val="002B11E7"/>
    <w:rsid w:val="002B15E2"/>
    <w:rsid w:val="002B1A4E"/>
    <w:rsid w:val="002B1B89"/>
    <w:rsid w:val="002B1BC8"/>
    <w:rsid w:val="002B1F69"/>
    <w:rsid w:val="002B20C8"/>
    <w:rsid w:val="002B21BF"/>
    <w:rsid w:val="002B2212"/>
    <w:rsid w:val="002B22D4"/>
    <w:rsid w:val="002B22F5"/>
    <w:rsid w:val="002B2307"/>
    <w:rsid w:val="002B25EB"/>
    <w:rsid w:val="002B27CA"/>
    <w:rsid w:val="002B2B01"/>
    <w:rsid w:val="002B3138"/>
    <w:rsid w:val="002B3166"/>
    <w:rsid w:val="002B3412"/>
    <w:rsid w:val="002B3559"/>
    <w:rsid w:val="002B360B"/>
    <w:rsid w:val="002B3702"/>
    <w:rsid w:val="002B37C7"/>
    <w:rsid w:val="002B3C22"/>
    <w:rsid w:val="002B3DC0"/>
    <w:rsid w:val="002B3E7F"/>
    <w:rsid w:val="002B3EB6"/>
    <w:rsid w:val="002B3ECD"/>
    <w:rsid w:val="002B3F0F"/>
    <w:rsid w:val="002B429D"/>
    <w:rsid w:val="002B44A4"/>
    <w:rsid w:val="002B4854"/>
    <w:rsid w:val="002B4A44"/>
    <w:rsid w:val="002B4A5F"/>
    <w:rsid w:val="002B4AFF"/>
    <w:rsid w:val="002B4B94"/>
    <w:rsid w:val="002B4CDE"/>
    <w:rsid w:val="002B4D82"/>
    <w:rsid w:val="002B4EA7"/>
    <w:rsid w:val="002B50F4"/>
    <w:rsid w:val="002B5152"/>
    <w:rsid w:val="002B516E"/>
    <w:rsid w:val="002B5280"/>
    <w:rsid w:val="002B52E9"/>
    <w:rsid w:val="002B5689"/>
    <w:rsid w:val="002B58DC"/>
    <w:rsid w:val="002B5AB0"/>
    <w:rsid w:val="002B5B15"/>
    <w:rsid w:val="002B5D99"/>
    <w:rsid w:val="002B5E83"/>
    <w:rsid w:val="002B5F7F"/>
    <w:rsid w:val="002B60E9"/>
    <w:rsid w:val="002B6165"/>
    <w:rsid w:val="002B61C0"/>
    <w:rsid w:val="002B625B"/>
    <w:rsid w:val="002B6611"/>
    <w:rsid w:val="002B66CC"/>
    <w:rsid w:val="002B682B"/>
    <w:rsid w:val="002B6C94"/>
    <w:rsid w:val="002B6D7F"/>
    <w:rsid w:val="002B6DF8"/>
    <w:rsid w:val="002B6EC5"/>
    <w:rsid w:val="002B6F56"/>
    <w:rsid w:val="002B7044"/>
    <w:rsid w:val="002B7395"/>
    <w:rsid w:val="002B74AF"/>
    <w:rsid w:val="002B76C0"/>
    <w:rsid w:val="002B7893"/>
    <w:rsid w:val="002B79F7"/>
    <w:rsid w:val="002B7B32"/>
    <w:rsid w:val="002B7C34"/>
    <w:rsid w:val="002B7C7B"/>
    <w:rsid w:val="002B7D41"/>
    <w:rsid w:val="002B7E20"/>
    <w:rsid w:val="002B7E63"/>
    <w:rsid w:val="002B7EBC"/>
    <w:rsid w:val="002C01D9"/>
    <w:rsid w:val="002C0279"/>
    <w:rsid w:val="002C0437"/>
    <w:rsid w:val="002C0523"/>
    <w:rsid w:val="002C056A"/>
    <w:rsid w:val="002C0586"/>
    <w:rsid w:val="002C061E"/>
    <w:rsid w:val="002C06E1"/>
    <w:rsid w:val="002C0A99"/>
    <w:rsid w:val="002C0CBA"/>
    <w:rsid w:val="002C0D79"/>
    <w:rsid w:val="002C0F4B"/>
    <w:rsid w:val="002C0F7A"/>
    <w:rsid w:val="002C1163"/>
    <w:rsid w:val="002C11D9"/>
    <w:rsid w:val="002C12C4"/>
    <w:rsid w:val="002C1470"/>
    <w:rsid w:val="002C1490"/>
    <w:rsid w:val="002C155B"/>
    <w:rsid w:val="002C162A"/>
    <w:rsid w:val="002C16AD"/>
    <w:rsid w:val="002C191F"/>
    <w:rsid w:val="002C1963"/>
    <w:rsid w:val="002C1CDD"/>
    <w:rsid w:val="002C1D32"/>
    <w:rsid w:val="002C1D84"/>
    <w:rsid w:val="002C1DA7"/>
    <w:rsid w:val="002C1E05"/>
    <w:rsid w:val="002C1E19"/>
    <w:rsid w:val="002C224B"/>
    <w:rsid w:val="002C2301"/>
    <w:rsid w:val="002C23B7"/>
    <w:rsid w:val="002C2413"/>
    <w:rsid w:val="002C241F"/>
    <w:rsid w:val="002C28C3"/>
    <w:rsid w:val="002C28FC"/>
    <w:rsid w:val="002C2901"/>
    <w:rsid w:val="002C2A72"/>
    <w:rsid w:val="002C2B28"/>
    <w:rsid w:val="002C2C19"/>
    <w:rsid w:val="002C2C98"/>
    <w:rsid w:val="002C2DA3"/>
    <w:rsid w:val="002C2E21"/>
    <w:rsid w:val="002C2EBA"/>
    <w:rsid w:val="002C31CB"/>
    <w:rsid w:val="002C33CF"/>
    <w:rsid w:val="002C34AE"/>
    <w:rsid w:val="002C355D"/>
    <w:rsid w:val="002C3892"/>
    <w:rsid w:val="002C3AB4"/>
    <w:rsid w:val="002C3B24"/>
    <w:rsid w:val="002C3B30"/>
    <w:rsid w:val="002C3B9E"/>
    <w:rsid w:val="002C3C5E"/>
    <w:rsid w:val="002C416F"/>
    <w:rsid w:val="002C425B"/>
    <w:rsid w:val="002C45ED"/>
    <w:rsid w:val="002C462B"/>
    <w:rsid w:val="002C475C"/>
    <w:rsid w:val="002C4902"/>
    <w:rsid w:val="002C4C45"/>
    <w:rsid w:val="002C4C5E"/>
    <w:rsid w:val="002C4DFB"/>
    <w:rsid w:val="002C4F51"/>
    <w:rsid w:val="002C50BB"/>
    <w:rsid w:val="002C51E4"/>
    <w:rsid w:val="002C54D8"/>
    <w:rsid w:val="002C5650"/>
    <w:rsid w:val="002C5736"/>
    <w:rsid w:val="002C5901"/>
    <w:rsid w:val="002C59ED"/>
    <w:rsid w:val="002C5A43"/>
    <w:rsid w:val="002C5C93"/>
    <w:rsid w:val="002C5DE4"/>
    <w:rsid w:val="002C61C2"/>
    <w:rsid w:val="002C62AD"/>
    <w:rsid w:val="002C62AE"/>
    <w:rsid w:val="002C6445"/>
    <w:rsid w:val="002C644B"/>
    <w:rsid w:val="002C649F"/>
    <w:rsid w:val="002C6514"/>
    <w:rsid w:val="002C6620"/>
    <w:rsid w:val="002C66F8"/>
    <w:rsid w:val="002C6710"/>
    <w:rsid w:val="002C69B2"/>
    <w:rsid w:val="002C6AF7"/>
    <w:rsid w:val="002C6CF7"/>
    <w:rsid w:val="002C6E91"/>
    <w:rsid w:val="002C6F3D"/>
    <w:rsid w:val="002C7092"/>
    <w:rsid w:val="002C70DE"/>
    <w:rsid w:val="002C7256"/>
    <w:rsid w:val="002C7271"/>
    <w:rsid w:val="002C72B6"/>
    <w:rsid w:val="002C741B"/>
    <w:rsid w:val="002C749B"/>
    <w:rsid w:val="002C74AF"/>
    <w:rsid w:val="002C7806"/>
    <w:rsid w:val="002C78E9"/>
    <w:rsid w:val="002C7F74"/>
    <w:rsid w:val="002D00DC"/>
    <w:rsid w:val="002D0496"/>
    <w:rsid w:val="002D04BB"/>
    <w:rsid w:val="002D04C5"/>
    <w:rsid w:val="002D0594"/>
    <w:rsid w:val="002D084B"/>
    <w:rsid w:val="002D08D6"/>
    <w:rsid w:val="002D08E1"/>
    <w:rsid w:val="002D0BC9"/>
    <w:rsid w:val="002D0BDF"/>
    <w:rsid w:val="002D0C12"/>
    <w:rsid w:val="002D0D30"/>
    <w:rsid w:val="002D0F43"/>
    <w:rsid w:val="002D0F47"/>
    <w:rsid w:val="002D1034"/>
    <w:rsid w:val="002D105A"/>
    <w:rsid w:val="002D159D"/>
    <w:rsid w:val="002D176E"/>
    <w:rsid w:val="002D17C2"/>
    <w:rsid w:val="002D194E"/>
    <w:rsid w:val="002D1C7C"/>
    <w:rsid w:val="002D2308"/>
    <w:rsid w:val="002D2311"/>
    <w:rsid w:val="002D2B78"/>
    <w:rsid w:val="002D2E35"/>
    <w:rsid w:val="002D2E83"/>
    <w:rsid w:val="002D30ED"/>
    <w:rsid w:val="002D3175"/>
    <w:rsid w:val="002D327F"/>
    <w:rsid w:val="002D35C6"/>
    <w:rsid w:val="002D35FD"/>
    <w:rsid w:val="002D383F"/>
    <w:rsid w:val="002D38BC"/>
    <w:rsid w:val="002D3988"/>
    <w:rsid w:val="002D39AC"/>
    <w:rsid w:val="002D3B31"/>
    <w:rsid w:val="002D3B34"/>
    <w:rsid w:val="002D3BF0"/>
    <w:rsid w:val="002D3EC2"/>
    <w:rsid w:val="002D3F3F"/>
    <w:rsid w:val="002D4103"/>
    <w:rsid w:val="002D4147"/>
    <w:rsid w:val="002D4203"/>
    <w:rsid w:val="002D42F8"/>
    <w:rsid w:val="002D44BD"/>
    <w:rsid w:val="002D450C"/>
    <w:rsid w:val="002D463F"/>
    <w:rsid w:val="002D4687"/>
    <w:rsid w:val="002D46FD"/>
    <w:rsid w:val="002D4753"/>
    <w:rsid w:val="002D4774"/>
    <w:rsid w:val="002D4BB5"/>
    <w:rsid w:val="002D4C4F"/>
    <w:rsid w:val="002D4CDB"/>
    <w:rsid w:val="002D4D36"/>
    <w:rsid w:val="002D5124"/>
    <w:rsid w:val="002D51EA"/>
    <w:rsid w:val="002D529E"/>
    <w:rsid w:val="002D593D"/>
    <w:rsid w:val="002D5940"/>
    <w:rsid w:val="002D5C2F"/>
    <w:rsid w:val="002D5C37"/>
    <w:rsid w:val="002D5EB5"/>
    <w:rsid w:val="002D5ED7"/>
    <w:rsid w:val="002D5EFC"/>
    <w:rsid w:val="002D5F4F"/>
    <w:rsid w:val="002D631F"/>
    <w:rsid w:val="002D6466"/>
    <w:rsid w:val="002D6482"/>
    <w:rsid w:val="002D675C"/>
    <w:rsid w:val="002D677E"/>
    <w:rsid w:val="002D67C9"/>
    <w:rsid w:val="002D68EC"/>
    <w:rsid w:val="002D6E57"/>
    <w:rsid w:val="002D70B3"/>
    <w:rsid w:val="002D74D6"/>
    <w:rsid w:val="002D757B"/>
    <w:rsid w:val="002D78EF"/>
    <w:rsid w:val="002D7CCC"/>
    <w:rsid w:val="002D7F1C"/>
    <w:rsid w:val="002E014D"/>
    <w:rsid w:val="002E01EF"/>
    <w:rsid w:val="002E0343"/>
    <w:rsid w:val="002E0665"/>
    <w:rsid w:val="002E0698"/>
    <w:rsid w:val="002E09AA"/>
    <w:rsid w:val="002E0A32"/>
    <w:rsid w:val="002E0CAC"/>
    <w:rsid w:val="002E0D85"/>
    <w:rsid w:val="002E0E0D"/>
    <w:rsid w:val="002E102C"/>
    <w:rsid w:val="002E1083"/>
    <w:rsid w:val="002E1129"/>
    <w:rsid w:val="002E11F6"/>
    <w:rsid w:val="002E145F"/>
    <w:rsid w:val="002E14D8"/>
    <w:rsid w:val="002E16F9"/>
    <w:rsid w:val="002E18B3"/>
    <w:rsid w:val="002E1B7E"/>
    <w:rsid w:val="002E1CA8"/>
    <w:rsid w:val="002E1EF0"/>
    <w:rsid w:val="002E200C"/>
    <w:rsid w:val="002E23E4"/>
    <w:rsid w:val="002E2513"/>
    <w:rsid w:val="002E2758"/>
    <w:rsid w:val="002E2775"/>
    <w:rsid w:val="002E2912"/>
    <w:rsid w:val="002E2ACA"/>
    <w:rsid w:val="002E2B9D"/>
    <w:rsid w:val="002E2CE3"/>
    <w:rsid w:val="002E2D34"/>
    <w:rsid w:val="002E2DF4"/>
    <w:rsid w:val="002E3106"/>
    <w:rsid w:val="002E3273"/>
    <w:rsid w:val="002E33A8"/>
    <w:rsid w:val="002E3678"/>
    <w:rsid w:val="002E36EA"/>
    <w:rsid w:val="002E38BA"/>
    <w:rsid w:val="002E3BF6"/>
    <w:rsid w:val="002E3C3B"/>
    <w:rsid w:val="002E3C7F"/>
    <w:rsid w:val="002E3CAA"/>
    <w:rsid w:val="002E3D12"/>
    <w:rsid w:val="002E3E02"/>
    <w:rsid w:val="002E3E84"/>
    <w:rsid w:val="002E3FAF"/>
    <w:rsid w:val="002E40E7"/>
    <w:rsid w:val="002E4280"/>
    <w:rsid w:val="002E49A8"/>
    <w:rsid w:val="002E4AF5"/>
    <w:rsid w:val="002E4C52"/>
    <w:rsid w:val="002E4C9A"/>
    <w:rsid w:val="002E50B4"/>
    <w:rsid w:val="002E518F"/>
    <w:rsid w:val="002E5540"/>
    <w:rsid w:val="002E5764"/>
    <w:rsid w:val="002E5947"/>
    <w:rsid w:val="002E613C"/>
    <w:rsid w:val="002E6196"/>
    <w:rsid w:val="002E6290"/>
    <w:rsid w:val="002E6310"/>
    <w:rsid w:val="002E63DA"/>
    <w:rsid w:val="002E645E"/>
    <w:rsid w:val="002E6535"/>
    <w:rsid w:val="002E67AB"/>
    <w:rsid w:val="002E67C6"/>
    <w:rsid w:val="002E6A83"/>
    <w:rsid w:val="002E6CEE"/>
    <w:rsid w:val="002E6E81"/>
    <w:rsid w:val="002E6F78"/>
    <w:rsid w:val="002E700E"/>
    <w:rsid w:val="002E70FD"/>
    <w:rsid w:val="002E7343"/>
    <w:rsid w:val="002E7534"/>
    <w:rsid w:val="002E7871"/>
    <w:rsid w:val="002E7AC2"/>
    <w:rsid w:val="002E7AF2"/>
    <w:rsid w:val="002E7BF1"/>
    <w:rsid w:val="002E7D47"/>
    <w:rsid w:val="002E7D72"/>
    <w:rsid w:val="002E7E09"/>
    <w:rsid w:val="002F0081"/>
    <w:rsid w:val="002F01D6"/>
    <w:rsid w:val="002F02EE"/>
    <w:rsid w:val="002F03D6"/>
    <w:rsid w:val="002F053F"/>
    <w:rsid w:val="002F05A3"/>
    <w:rsid w:val="002F0675"/>
    <w:rsid w:val="002F06BB"/>
    <w:rsid w:val="002F080D"/>
    <w:rsid w:val="002F0966"/>
    <w:rsid w:val="002F0A7D"/>
    <w:rsid w:val="002F0ECD"/>
    <w:rsid w:val="002F0F3C"/>
    <w:rsid w:val="002F103D"/>
    <w:rsid w:val="002F1304"/>
    <w:rsid w:val="002F14D9"/>
    <w:rsid w:val="002F1679"/>
    <w:rsid w:val="002F16C8"/>
    <w:rsid w:val="002F17FA"/>
    <w:rsid w:val="002F1A78"/>
    <w:rsid w:val="002F1B2F"/>
    <w:rsid w:val="002F1CB4"/>
    <w:rsid w:val="002F1EB5"/>
    <w:rsid w:val="002F216D"/>
    <w:rsid w:val="002F237B"/>
    <w:rsid w:val="002F2569"/>
    <w:rsid w:val="002F2719"/>
    <w:rsid w:val="002F27C3"/>
    <w:rsid w:val="002F2979"/>
    <w:rsid w:val="002F2E02"/>
    <w:rsid w:val="002F34C8"/>
    <w:rsid w:val="002F34D0"/>
    <w:rsid w:val="002F3586"/>
    <w:rsid w:val="002F376C"/>
    <w:rsid w:val="002F39E8"/>
    <w:rsid w:val="002F40DA"/>
    <w:rsid w:val="002F4169"/>
    <w:rsid w:val="002F4334"/>
    <w:rsid w:val="002F4480"/>
    <w:rsid w:val="002F45B1"/>
    <w:rsid w:val="002F4668"/>
    <w:rsid w:val="002F4832"/>
    <w:rsid w:val="002F4863"/>
    <w:rsid w:val="002F4888"/>
    <w:rsid w:val="002F499F"/>
    <w:rsid w:val="002F49DE"/>
    <w:rsid w:val="002F4BE5"/>
    <w:rsid w:val="002F4CC1"/>
    <w:rsid w:val="002F4D91"/>
    <w:rsid w:val="002F5144"/>
    <w:rsid w:val="002F52F0"/>
    <w:rsid w:val="002F5877"/>
    <w:rsid w:val="002F5BFC"/>
    <w:rsid w:val="002F5C0E"/>
    <w:rsid w:val="002F5D8E"/>
    <w:rsid w:val="002F6139"/>
    <w:rsid w:val="002F673E"/>
    <w:rsid w:val="002F6853"/>
    <w:rsid w:val="002F693C"/>
    <w:rsid w:val="002F69AD"/>
    <w:rsid w:val="002F6CDD"/>
    <w:rsid w:val="002F6D22"/>
    <w:rsid w:val="002F6FD6"/>
    <w:rsid w:val="002F71DE"/>
    <w:rsid w:val="002F72EC"/>
    <w:rsid w:val="002F7390"/>
    <w:rsid w:val="002F73B4"/>
    <w:rsid w:val="002F7464"/>
    <w:rsid w:val="002F7495"/>
    <w:rsid w:val="002F7633"/>
    <w:rsid w:val="002F7653"/>
    <w:rsid w:val="002F7809"/>
    <w:rsid w:val="002F79BF"/>
    <w:rsid w:val="002F7A57"/>
    <w:rsid w:val="002F7B5F"/>
    <w:rsid w:val="002F7BA8"/>
    <w:rsid w:val="002F7BAA"/>
    <w:rsid w:val="002F7E31"/>
    <w:rsid w:val="002F7EAB"/>
    <w:rsid w:val="00300104"/>
    <w:rsid w:val="00300690"/>
    <w:rsid w:val="003008AB"/>
    <w:rsid w:val="00300A7E"/>
    <w:rsid w:val="00300AD3"/>
    <w:rsid w:val="00300B43"/>
    <w:rsid w:val="00300BAF"/>
    <w:rsid w:val="00300D1F"/>
    <w:rsid w:val="00300F11"/>
    <w:rsid w:val="00300F92"/>
    <w:rsid w:val="00301191"/>
    <w:rsid w:val="0030138E"/>
    <w:rsid w:val="003013E3"/>
    <w:rsid w:val="0030151E"/>
    <w:rsid w:val="0030154A"/>
    <w:rsid w:val="003015CF"/>
    <w:rsid w:val="0030190C"/>
    <w:rsid w:val="003019FD"/>
    <w:rsid w:val="00301BAE"/>
    <w:rsid w:val="00301D58"/>
    <w:rsid w:val="00301F33"/>
    <w:rsid w:val="00301F7C"/>
    <w:rsid w:val="00302057"/>
    <w:rsid w:val="0030206C"/>
    <w:rsid w:val="00302085"/>
    <w:rsid w:val="003023DD"/>
    <w:rsid w:val="003024B5"/>
    <w:rsid w:val="00302724"/>
    <w:rsid w:val="003027E2"/>
    <w:rsid w:val="00302A03"/>
    <w:rsid w:val="00302AF4"/>
    <w:rsid w:val="00302CF2"/>
    <w:rsid w:val="00302D48"/>
    <w:rsid w:val="00302D5B"/>
    <w:rsid w:val="00302DB2"/>
    <w:rsid w:val="00302E3B"/>
    <w:rsid w:val="00302E9F"/>
    <w:rsid w:val="00302F82"/>
    <w:rsid w:val="00303192"/>
    <w:rsid w:val="003032DE"/>
    <w:rsid w:val="00303447"/>
    <w:rsid w:val="0030344D"/>
    <w:rsid w:val="0030353A"/>
    <w:rsid w:val="00303559"/>
    <w:rsid w:val="00303719"/>
    <w:rsid w:val="003038CC"/>
    <w:rsid w:val="00303D74"/>
    <w:rsid w:val="00304118"/>
    <w:rsid w:val="00304287"/>
    <w:rsid w:val="003042A1"/>
    <w:rsid w:val="003049F1"/>
    <w:rsid w:val="00304B70"/>
    <w:rsid w:val="00304D24"/>
    <w:rsid w:val="00304D8E"/>
    <w:rsid w:val="00304D95"/>
    <w:rsid w:val="00304E5B"/>
    <w:rsid w:val="00304E92"/>
    <w:rsid w:val="00304F11"/>
    <w:rsid w:val="003052A2"/>
    <w:rsid w:val="00305586"/>
    <w:rsid w:val="00305639"/>
    <w:rsid w:val="003056BD"/>
    <w:rsid w:val="0030582A"/>
    <w:rsid w:val="00305896"/>
    <w:rsid w:val="00305A15"/>
    <w:rsid w:val="00305A7E"/>
    <w:rsid w:val="00305AB7"/>
    <w:rsid w:val="00305CAC"/>
    <w:rsid w:val="00305E19"/>
    <w:rsid w:val="00305E38"/>
    <w:rsid w:val="00305E6F"/>
    <w:rsid w:val="00305ED9"/>
    <w:rsid w:val="00305F02"/>
    <w:rsid w:val="003060A5"/>
    <w:rsid w:val="00306240"/>
    <w:rsid w:val="003062EF"/>
    <w:rsid w:val="00306743"/>
    <w:rsid w:val="00306750"/>
    <w:rsid w:val="0030679B"/>
    <w:rsid w:val="003068F4"/>
    <w:rsid w:val="00307123"/>
    <w:rsid w:val="003074CB"/>
    <w:rsid w:val="00307590"/>
    <w:rsid w:val="003075AF"/>
    <w:rsid w:val="0030799A"/>
    <w:rsid w:val="003079A7"/>
    <w:rsid w:val="00307B5A"/>
    <w:rsid w:val="00307CC4"/>
    <w:rsid w:val="00307CD3"/>
    <w:rsid w:val="0031022A"/>
    <w:rsid w:val="0031037A"/>
    <w:rsid w:val="003104C4"/>
    <w:rsid w:val="003105F3"/>
    <w:rsid w:val="003108DA"/>
    <w:rsid w:val="00310A21"/>
    <w:rsid w:val="00310B90"/>
    <w:rsid w:val="00310BEF"/>
    <w:rsid w:val="00310C90"/>
    <w:rsid w:val="00310CF0"/>
    <w:rsid w:val="00310E1F"/>
    <w:rsid w:val="00310FE4"/>
    <w:rsid w:val="0031103F"/>
    <w:rsid w:val="003112ED"/>
    <w:rsid w:val="00311348"/>
    <w:rsid w:val="003116EB"/>
    <w:rsid w:val="00311851"/>
    <w:rsid w:val="003118F5"/>
    <w:rsid w:val="00311AAC"/>
    <w:rsid w:val="00311D6D"/>
    <w:rsid w:val="00311F08"/>
    <w:rsid w:val="00311FF7"/>
    <w:rsid w:val="00312102"/>
    <w:rsid w:val="00312162"/>
    <w:rsid w:val="003121F8"/>
    <w:rsid w:val="00312227"/>
    <w:rsid w:val="0031229F"/>
    <w:rsid w:val="0031273C"/>
    <w:rsid w:val="00312CA7"/>
    <w:rsid w:val="00312DAE"/>
    <w:rsid w:val="00312E54"/>
    <w:rsid w:val="0031305A"/>
    <w:rsid w:val="0031332C"/>
    <w:rsid w:val="00313658"/>
    <w:rsid w:val="003137F0"/>
    <w:rsid w:val="003139BB"/>
    <w:rsid w:val="00313AFD"/>
    <w:rsid w:val="00313CBE"/>
    <w:rsid w:val="00313D36"/>
    <w:rsid w:val="00313F65"/>
    <w:rsid w:val="00314040"/>
    <w:rsid w:val="00314082"/>
    <w:rsid w:val="00314208"/>
    <w:rsid w:val="00314292"/>
    <w:rsid w:val="0031459C"/>
    <w:rsid w:val="0031459F"/>
    <w:rsid w:val="003146ED"/>
    <w:rsid w:val="0031482F"/>
    <w:rsid w:val="00314D7C"/>
    <w:rsid w:val="00314E58"/>
    <w:rsid w:val="003150F0"/>
    <w:rsid w:val="003150FC"/>
    <w:rsid w:val="00315194"/>
    <w:rsid w:val="00315282"/>
    <w:rsid w:val="003154ED"/>
    <w:rsid w:val="00315571"/>
    <w:rsid w:val="0031562E"/>
    <w:rsid w:val="00315779"/>
    <w:rsid w:val="00315947"/>
    <w:rsid w:val="00315AD6"/>
    <w:rsid w:val="00315E23"/>
    <w:rsid w:val="0031623C"/>
    <w:rsid w:val="003162DA"/>
    <w:rsid w:val="003165C8"/>
    <w:rsid w:val="0031661B"/>
    <w:rsid w:val="003167DD"/>
    <w:rsid w:val="003167EF"/>
    <w:rsid w:val="00316876"/>
    <w:rsid w:val="00316CCB"/>
    <w:rsid w:val="00316F56"/>
    <w:rsid w:val="00316FC0"/>
    <w:rsid w:val="0031717A"/>
    <w:rsid w:val="003173B6"/>
    <w:rsid w:val="00317582"/>
    <w:rsid w:val="00317682"/>
    <w:rsid w:val="00317712"/>
    <w:rsid w:val="003177F8"/>
    <w:rsid w:val="00317A1D"/>
    <w:rsid w:val="00317D4C"/>
    <w:rsid w:val="003200B7"/>
    <w:rsid w:val="003201F1"/>
    <w:rsid w:val="0032020F"/>
    <w:rsid w:val="003204B3"/>
    <w:rsid w:val="00320642"/>
    <w:rsid w:val="0032078A"/>
    <w:rsid w:val="00320A52"/>
    <w:rsid w:val="00320A95"/>
    <w:rsid w:val="00320ACC"/>
    <w:rsid w:val="00320BA2"/>
    <w:rsid w:val="00320EC8"/>
    <w:rsid w:val="00320ED5"/>
    <w:rsid w:val="00320F33"/>
    <w:rsid w:val="003210B3"/>
    <w:rsid w:val="00321148"/>
    <w:rsid w:val="0032122B"/>
    <w:rsid w:val="00321319"/>
    <w:rsid w:val="003214C9"/>
    <w:rsid w:val="00321596"/>
    <w:rsid w:val="003216C3"/>
    <w:rsid w:val="003217D9"/>
    <w:rsid w:val="003217F5"/>
    <w:rsid w:val="00321858"/>
    <w:rsid w:val="00321ADA"/>
    <w:rsid w:val="00321CAE"/>
    <w:rsid w:val="00321D05"/>
    <w:rsid w:val="00321DEF"/>
    <w:rsid w:val="00321FC4"/>
    <w:rsid w:val="003220D6"/>
    <w:rsid w:val="00322169"/>
    <w:rsid w:val="00322283"/>
    <w:rsid w:val="003225C7"/>
    <w:rsid w:val="0032289A"/>
    <w:rsid w:val="00322948"/>
    <w:rsid w:val="003229F5"/>
    <w:rsid w:val="00322ABB"/>
    <w:rsid w:val="00322F26"/>
    <w:rsid w:val="00322FF1"/>
    <w:rsid w:val="00323037"/>
    <w:rsid w:val="0032310E"/>
    <w:rsid w:val="00323184"/>
    <w:rsid w:val="00323372"/>
    <w:rsid w:val="003233B3"/>
    <w:rsid w:val="003233CE"/>
    <w:rsid w:val="0032340A"/>
    <w:rsid w:val="00323759"/>
    <w:rsid w:val="00323946"/>
    <w:rsid w:val="003239CE"/>
    <w:rsid w:val="00323A96"/>
    <w:rsid w:val="00323AE5"/>
    <w:rsid w:val="00323BD7"/>
    <w:rsid w:val="00323C4F"/>
    <w:rsid w:val="00323E56"/>
    <w:rsid w:val="00323F2A"/>
    <w:rsid w:val="00324000"/>
    <w:rsid w:val="0032443E"/>
    <w:rsid w:val="00324570"/>
    <w:rsid w:val="00324692"/>
    <w:rsid w:val="0032476E"/>
    <w:rsid w:val="0032491F"/>
    <w:rsid w:val="00324968"/>
    <w:rsid w:val="00324B3F"/>
    <w:rsid w:val="003250A4"/>
    <w:rsid w:val="003256EA"/>
    <w:rsid w:val="003258F8"/>
    <w:rsid w:val="003259BA"/>
    <w:rsid w:val="00325BAA"/>
    <w:rsid w:val="00325D81"/>
    <w:rsid w:val="00325EBF"/>
    <w:rsid w:val="00325F80"/>
    <w:rsid w:val="00326078"/>
    <w:rsid w:val="0032626D"/>
    <w:rsid w:val="00326330"/>
    <w:rsid w:val="00326411"/>
    <w:rsid w:val="003264CC"/>
    <w:rsid w:val="0032659A"/>
    <w:rsid w:val="003265C7"/>
    <w:rsid w:val="00326669"/>
    <w:rsid w:val="003269D3"/>
    <w:rsid w:val="00326D3E"/>
    <w:rsid w:val="00326D8B"/>
    <w:rsid w:val="00326F14"/>
    <w:rsid w:val="00326F5D"/>
    <w:rsid w:val="00326F99"/>
    <w:rsid w:val="003270DB"/>
    <w:rsid w:val="0032712E"/>
    <w:rsid w:val="003271AC"/>
    <w:rsid w:val="003279D4"/>
    <w:rsid w:val="00327AA8"/>
    <w:rsid w:val="00327C3E"/>
    <w:rsid w:val="00327CC0"/>
    <w:rsid w:val="00327EF3"/>
    <w:rsid w:val="00327F99"/>
    <w:rsid w:val="003308F8"/>
    <w:rsid w:val="00330995"/>
    <w:rsid w:val="00330A33"/>
    <w:rsid w:val="00330AF5"/>
    <w:rsid w:val="00330CCA"/>
    <w:rsid w:val="00330D04"/>
    <w:rsid w:val="00330DC1"/>
    <w:rsid w:val="00330E53"/>
    <w:rsid w:val="00330EAB"/>
    <w:rsid w:val="003313EF"/>
    <w:rsid w:val="003317BB"/>
    <w:rsid w:val="003318B3"/>
    <w:rsid w:val="00331938"/>
    <w:rsid w:val="00331C79"/>
    <w:rsid w:val="00331D99"/>
    <w:rsid w:val="00331F37"/>
    <w:rsid w:val="003320E6"/>
    <w:rsid w:val="003321FC"/>
    <w:rsid w:val="0033222D"/>
    <w:rsid w:val="00332477"/>
    <w:rsid w:val="003325EA"/>
    <w:rsid w:val="003327B7"/>
    <w:rsid w:val="00332CAB"/>
    <w:rsid w:val="00332D54"/>
    <w:rsid w:val="00332D79"/>
    <w:rsid w:val="00332E0B"/>
    <w:rsid w:val="00332F05"/>
    <w:rsid w:val="00332F23"/>
    <w:rsid w:val="00332F4C"/>
    <w:rsid w:val="0033347A"/>
    <w:rsid w:val="003335EF"/>
    <w:rsid w:val="00333BF9"/>
    <w:rsid w:val="00333C6D"/>
    <w:rsid w:val="00333D3D"/>
    <w:rsid w:val="00333E61"/>
    <w:rsid w:val="00333E8A"/>
    <w:rsid w:val="00333EF0"/>
    <w:rsid w:val="00333F6F"/>
    <w:rsid w:val="003341C3"/>
    <w:rsid w:val="003344CA"/>
    <w:rsid w:val="0033452B"/>
    <w:rsid w:val="003345F0"/>
    <w:rsid w:val="00334784"/>
    <w:rsid w:val="00334DF0"/>
    <w:rsid w:val="00334F3D"/>
    <w:rsid w:val="00335480"/>
    <w:rsid w:val="003355B9"/>
    <w:rsid w:val="003355C2"/>
    <w:rsid w:val="00335855"/>
    <w:rsid w:val="00335930"/>
    <w:rsid w:val="0033596F"/>
    <w:rsid w:val="00335AF7"/>
    <w:rsid w:val="00335C6E"/>
    <w:rsid w:val="00335C9A"/>
    <w:rsid w:val="00335D34"/>
    <w:rsid w:val="00335D81"/>
    <w:rsid w:val="00336003"/>
    <w:rsid w:val="00336067"/>
    <w:rsid w:val="00336078"/>
    <w:rsid w:val="00336166"/>
    <w:rsid w:val="0033654E"/>
    <w:rsid w:val="0033688A"/>
    <w:rsid w:val="0033696D"/>
    <w:rsid w:val="00336CC6"/>
    <w:rsid w:val="00336CFA"/>
    <w:rsid w:val="00336F97"/>
    <w:rsid w:val="0033749E"/>
    <w:rsid w:val="0033764E"/>
    <w:rsid w:val="0033769E"/>
    <w:rsid w:val="003379AC"/>
    <w:rsid w:val="00337D93"/>
    <w:rsid w:val="00337E89"/>
    <w:rsid w:val="0034010D"/>
    <w:rsid w:val="00340111"/>
    <w:rsid w:val="0034015D"/>
    <w:rsid w:val="0034026D"/>
    <w:rsid w:val="00340275"/>
    <w:rsid w:val="003402DF"/>
    <w:rsid w:val="00340904"/>
    <w:rsid w:val="0034125C"/>
    <w:rsid w:val="003412CC"/>
    <w:rsid w:val="003415FB"/>
    <w:rsid w:val="003417D4"/>
    <w:rsid w:val="00341924"/>
    <w:rsid w:val="00341A4C"/>
    <w:rsid w:val="00341B41"/>
    <w:rsid w:val="00341B63"/>
    <w:rsid w:val="00341C4B"/>
    <w:rsid w:val="0034215B"/>
    <w:rsid w:val="00342215"/>
    <w:rsid w:val="003422D8"/>
    <w:rsid w:val="00342383"/>
    <w:rsid w:val="003423C1"/>
    <w:rsid w:val="003423E7"/>
    <w:rsid w:val="003424E3"/>
    <w:rsid w:val="00342562"/>
    <w:rsid w:val="0034264D"/>
    <w:rsid w:val="003427FE"/>
    <w:rsid w:val="00342967"/>
    <w:rsid w:val="00342B68"/>
    <w:rsid w:val="00342BA8"/>
    <w:rsid w:val="00342D03"/>
    <w:rsid w:val="00342D4D"/>
    <w:rsid w:val="00342D71"/>
    <w:rsid w:val="00342D8D"/>
    <w:rsid w:val="00342EA9"/>
    <w:rsid w:val="00342FE6"/>
    <w:rsid w:val="003430C8"/>
    <w:rsid w:val="003431B0"/>
    <w:rsid w:val="003434AA"/>
    <w:rsid w:val="00343583"/>
    <w:rsid w:val="003436DD"/>
    <w:rsid w:val="003437CD"/>
    <w:rsid w:val="00343921"/>
    <w:rsid w:val="00343A25"/>
    <w:rsid w:val="00343F75"/>
    <w:rsid w:val="00343F7F"/>
    <w:rsid w:val="00343FE8"/>
    <w:rsid w:val="003442C9"/>
    <w:rsid w:val="00344591"/>
    <w:rsid w:val="00344887"/>
    <w:rsid w:val="00344989"/>
    <w:rsid w:val="00344B2E"/>
    <w:rsid w:val="00344C06"/>
    <w:rsid w:val="00344C29"/>
    <w:rsid w:val="00344DF6"/>
    <w:rsid w:val="00344EB2"/>
    <w:rsid w:val="00345507"/>
    <w:rsid w:val="00345565"/>
    <w:rsid w:val="00345C09"/>
    <w:rsid w:val="00345C77"/>
    <w:rsid w:val="003461A4"/>
    <w:rsid w:val="00346231"/>
    <w:rsid w:val="00346372"/>
    <w:rsid w:val="00346599"/>
    <w:rsid w:val="003465FD"/>
    <w:rsid w:val="003466F9"/>
    <w:rsid w:val="003467E4"/>
    <w:rsid w:val="003469A0"/>
    <w:rsid w:val="00346B92"/>
    <w:rsid w:val="00346C10"/>
    <w:rsid w:val="00346D28"/>
    <w:rsid w:val="00347127"/>
    <w:rsid w:val="0034736B"/>
    <w:rsid w:val="0034760D"/>
    <w:rsid w:val="003477F5"/>
    <w:rsid w:val="0034783F"/>
    <w:rsid w:val="00347A45"/>
    <w:rsid w:val="00347C4B"/>
    <w:rsid w:val="00347C61"/>
    <w:rsid w:val="00347C6D"/>
    <w:rsid w:val="00347CB5"/>
    <w:rsid w:val="00347EC8"/>
    <w:rsid w:val="00347EF0"/>
    <w:rsid w:val="00350044"/>
    <w:rsid w:val="00350159"/>
    <w:rsid w:val="00350288"/>
    <w:rsid w:val="003504AB"/>
    <w:rsid w:val="003504C8"/>
    <w:rsid w:val="003505E7"/>
    <w:rsid w:val="003508CD"/>
    <w:rsid w:val="00350A4A"/>
    <w:rsid w:val="00350B00"/>
    <w:rsid w:val="00350D87"/>
    <w:rsid w:val="00350F97"/>
    <w:rsid w:val="00351338"/>
    <w:rsid w:val="00351394"/>
    <w:rsid w:val="0035151E"/>
    <w:rsid w:val="00351626"/>
    <w:rsid w:val="0035179F"/>
    <w:rsid w:val="003518B8"/>
    <w:rsid w:val="003519D8"/>
    <w:rsid w:val="00351A67"/>
    <w:rsid w:val="00351B7D"/>
    <w:rsid w:val="00351B9F"/>
    <w:rsid w:val="00351C26"/>
    <w:rsid w:val="00351D1B"/>
    <w:rsid w:val="003522A7"/>
    <w:rsid w:val="00352341"/>
    <w:rsid w:val="00352355"/>
    <w:rsid w:val="00352378"/>
    <w:rsid w:val="003523B8"/>
    <w:rsid w:val="0035244B"/>
    <w:rsid w:val="0035256F"/>
    <w:rsid w:val="00352989"/>
    <w:rsid w:val="00352BE2"/>
    <w:rsid w:val="00352C12"/>
    <w:rsid w:val="00352CBA"/>
    <w:rsid w:val="003531DA"/>
    <w:rsid w:val="00353816"/>
    <w:rsid w:val="00353A1B"/>
    <w:rsid w:val="00353D8B"/>
    <w:rsid w:val="0035408D"/>
    <w:rsid w:val="0035422E"/>
    <w:rsid w:val="0035454D"/>
    <w:rsid w:val="00354891"/>
    <w:rsid w:val="00354C73"/>
    <w:rsid w:val="00354D58"/>
    <w:rsid w:val="00354F69"/>
    <w:rsid w:val="00354F6B"/>
    <w:rsid w:val="003550DC"/>
    <w:rsid w:val="003552DE"/>
    <w:rsid w:val="0035575C"/>
    <w:rsid w:val="0035579C"/>
    <w:rsid w:val="00355A21"/>
    <w:rsid w:val="00355ABB"/>
    <w:rsid w:val="00355B17"/>
    <w:rsid w:val="00355C15"/>
    <w:rsid w:val="00355D9E"/>
    <w:rsid w:val="00355E55"/>
    <w:rsid w:val="00355E6E"/>
    <w:rsid w:val="00355FDD"/>
    <w:rsid w:val="00356004"/>
    <w:rsid w:val="003560E1"/>
    <w:rsid w:val="00356106"/>
    <w:rsid w:val="00356120"/>
    <w:rsid w:val="00356268"/>
    <w:rsid w:val="003564E3"/>
    <w:rsid w:val="00356635"/>
    <w:rsid w:val="0035696C"/>
    <w:rsid w:val="0035698D"/>
    <w:rsid w:val="00356B73"/>
    <w:rsid w:val="00356E01"/>
    <w:rsid w:val="0035729E"/>
    <w:rsid w:val="003572FC"/>
    <w:rsid w:val="00357A10"/>
    <w:rsid w:val="00357D7C"/>
    <w:rsid w:val="00357E5B"/>
    <w:rsid w:val="00357FB6"/>
    <w:rsid w:val="00360004"/>
    <w:rsid w:val="00360157"/>
    <w:rsid w:val="003601A3"/>
    <w:rsid w:val="00360387"/>
    <w:rsid w:val="0036074D"/>
    <w:rsid w:val="00360761"/>
    <w:rsid w:val="0036091E"/>
    <w:rsid w:val="003609CE"/>
    <w:rsid w:val="00360E15"/>
    <w:rsid w:val="00360F18"/>
    <w:rsid w:val="00361000"/>
    <w:rsid w:val="00361151"/>
    <w:rsid w:val="00361313"/>
    <w:rsid w:val="00361632"/>
    <w:rsid w:val="003618B8"/>
    <w:rsid w:val="00361AF1"/>
    <w:rsid w:val="00361B94"/>
    <w:rsid w:val="00361BB5"/>
    <w:rsid w:val="00361BDD"/>
    <w:rsid w:val="00361C25"/>
    <w:rsid w:val="00362255"/>
    <w:rsid w:val="0036250B"/>
    <w:rsid w:val="003629DF"/>
    <w:rsid w:val="00362B87"/>
    <w:rsid w:val="00362C84"/>
    <w:rsid w:val="00362CC9"/>
    <w:rsid w:val="00363010"/>
    <w:rsid w:val="003634FD"/>
    <w:rsid w:val="003636F2"/>
    <w:rsid w:val="0036384C"/>
    <w:rsid w:val="00363980"/>
    <w:rsid w:val="00363A39"/>
    <w:rsid w:val="00363CC6"/>
    <w:rsid w:val="00363D06"/>
    <w:rsid w:val="00363E53"/>
    <w:rsid w:val="00364241"/>
    <w:rsid w:val="003642F0"/>
    <w:rsid w:val="003644FF"/>
    <w:rsid w:val="00364761"/>
    <w:rsid w:val="00364775"/>
    <w:rsid w:val="00364898"/>
    <w:rsid w:val="003649E2"/>
    <w:rsid w:val="00364D08"/>
    <w:rsid w:val="00364E7B"/>
    <w:rsid w:val="00364F67"/>
    <w:rsid w:val="0036506F"/>
    <w:rsid w:val="00365241"/>
    <w:rsid w:val="003652CE"/>
    <w:rsid w:val="0036538B"/>
    <w:rsid w:val="003655FC"/>
    <w:rsid w:val="003657D9"/>
    <w:rsid w:val="003659BB"/>
    <w:rsid w:val="00365B1B"/>
    <w:rsid w:val="00365D9F"/>
    <w:rsid w:val="00365DFD"/>
    <w:rsid w:val="00365E8D"/>
    <w:rsid w:val="00366131"/>
    <w:rsid w:val="003661AC"/>
    <w:rsid w:val="0036641A"/>
    <w:rsid w:val="003665EA"/>
    <w:rsid w:val="00366D1D"/>
    <w:rsid w:val="00367220"/>
    <w:rsid w:val="0036761D"/>
    <w:rsid w:val="00367B7E"/>
    <w:rsid w:val="0037011D"/>
    <w:rsid w:val="003701B0"/>
    <w:rsid w:val="0037021C"/>
    <w:rsid w:val="00370461"/>
    <w:rsid w:val="003704E9"/>
    <w:rsid w:val="003705DC"/>
    <w:rsid w:val="00370783"/>
    <w:rsid w:val="003707A6"/>
    <w:rsid w:val="0037082C"/>
    <w:rsid w:val="003709FA"/>
    <w:rsid w:val="0037104D"/>
    <w:rsid w:val="00371098"/>
    <w:rsid w:val="0037129E"/>
    <w:rsid w:val="0037149D"/>
    <w:rsid w:val="003714F2"/>
    <w:rsid w:val="003716AD"/>
    <w:rsid w:val="003716BC"/>
    <w:rsid w:val="00371755"/>
    <w:rsid w:val="0037182B"/>
    <w:rsid w:val="00371922"/>
    <w:rsid w:val="00371BB9"/>
    <w:rsid w:val="00371FDE"/>
    <w:rsid w:val="003720A5"/>
    <w:rsid w:val="00372180"/>
    <w:rsid w:val="00372226"/>
    <w:rsid w:val="003726D9"/>
    <w:rsid w:val="0037275D"/>
    <w:rsid w:val="0037287A"/>
    <w:rsid w:val="0037289B"/>
    <w:rsid w:val="00372C16"/>
    <w:rsid w:val="00372C1D"/>
    <w:rsid w:val="00373113"/>
    <w:rsid w:val="0037318A"/>
    <w:rsid w:val="0037329C"/>
    <w:rsid w:val="0037333E"/>
    <w:rsid w:val="00373494"/>
    <w:rsid w:val="0037360E"/>
    <w:rsid w:val="0037364A"/>
    <w:rsid w:val="00373750"/>
    <w:rsid w:val="00373861"/>
    <w:rsid w:val="00373A39"/>
    <w:rsid w:val="00373B5A"/>
    <w:rsid w:val="00373B77"/>
    <w:rsid w:val="00373EC6"/>
    <w:rsid w:val="003740DB"/>
    <w:rsid w:val="00374218"/>
    <w:rsid w:val="0037426A"/>
    <w:rsid w:val="0037440C"/>
    <w:rsid w:val="00374782"/>
    <w:rsid w:val="0037480F"/>
    <w:rsid w:val="00374BCF"/>
    <w:rsid w:val="00374C32"/>
    <w:rsid w:val="00374DE2"/>
    <w:rsid w:val="00374FE0"/>
    <w:rsid w:val="003750A3"/>
    <w:rsid w:val="003750F7"/>
    <w:rsid w:val="0037511C"/>
    <w:rsid w:val="003755BF"/>
    <w:rsid w:val="003756ED"/>
    <w:rsid w:val="003757F2"/>
    <w:rsid w:val="0037599B"/>
    <w:rsid w:val="003759BB"/>
    <w:rsid w:val="00375A8F"/>
    <w:rsid w:val="00375B23"/>
    <w:rsid w:val="00375DC5"/>
    <w:rsid w:val="00375DD4"/>
    <w:rsid w:val="00375DE0"/>
    <w:rsid w:val="00375F7B"/>
    <w:rsid w:val="003763C6"/>
    <w:rsid w:val="00376435"/>
    <w:rsid w:val="00376509"/>
    <w:rsid w:val="0037668F"/>
    <w:rsid w:val="00376725"/>
    <w:rsid w:val="00376CCA"/>
    <w:rsid w:val="00376CE2"/>
    <w:rsid w:val="00376CE3"/>
    <w:rsid w:val="003772B9"/>
    <w:rsid w:val="0037740D"/>
    <w:rsid w:val="003778CD"/>
    <w:rsid w:val="00377BCA"/>
    <w:rsid w:val="00377D73"/>
    <w:rsid w:val="00377EB0"/>
    <w:rsid w:val="00377F00"/>
    <w:rsid w:val="00377F03"/>
    <w:rsid w:val="00377F05"/>
    <w:rsid w:val="0038015E"/>
    <w:rsid w:val="0038023B"/>
    <w:rsid w:val="003803AA"/>
    <w:rsid w:val="00380522"/>
    <w:rsid w:val="00380536"/>
    <w:rsid w:val="003807E5"/>
    <w:rsid w:val="003807FC"/>
    <w:rsid w:val="0038084E"/>
    <w:rsid w:val="0038087B"/>
    <w:rsid w:val="003808C2"/>
    <w:rsid w:val="00380ADA"/>
    <w:rsid w:val="00380B62"/>
    <w:rsid w:val="00380C0A"/>
    <w:rsid w:val="00380D39"/>
    <w:rsid w:val="00380F45"/>
    <w:rsid w:val="00381139"/>
    <w:rsid w:val="003811A8"/>
    <w:rsid w:val="00381316"/>
    <w:rsid w:val="003813D1"/>
    <w:rsid w:val="00381594"/>
    <w:rsid w:val="00381722"/>
    <w:rsid w:val="00381811"/>
    <w:rsid w:val="0038190A"/>
    <w:rsid w:val="00381A7E"/>
    <w:rsid w:val="00381C07"/>
    <w:rsid w:val="00381D5C"/>
    <w:rsid w:val="00381D84"/>
    <w:rsid w:val="00381FFB"/>
    <w:rsid w:val="00382354"/>
    <w:rsid w:val="003823D5"/>
    <w:rsid w:val="00382401"/>
    <w:rsid w:val="0038242F"/>
    <w:rsid w:val="00382894"/>
    <w:rsid w:val="003828FB"/>
    <w:rsid w:val="0038295A"/>
    <w:rsid w:val="00382A1D"/>
    <w:rsid w:val="00382C39"/>
    <w:rsid w:val="00382D20"/>
    <w:rsid w:val="00382DF7"/>
    <w:rsid w:val="00382E5B"/>
    <w:rsid w:val="00382F1E"/>
    <w:rsid w:val="00382F77"/>
    <w:rsid w:val="0038324E"/>
    <w:rsid w:val="003832B8"/>
    <w:rsid w:val="00383401"/>
    <w:rsid w:val="00383967"/>
    <w:rsid w:val="00383CA9"/>
    <w:rsid w:val="00383DDD"/>
    <w:rsid w:val="00383E44"/>
    <w:rsid w:val="00383EBF"/>
    <w:rsid w:val="0038426B"/>
    <w:rsid w:val="00384341"/>
    <w:rsid w:val="003843DB"/>
    <w:rsid w:val="00384498"/>
    <w:rsid w:val="003845B9"/>
    <w:rsid w:val="003847B4"/>
    <w:rsid w:val="00384985"/>
    <w:rsid w:val="003849AC"/>
    <w:rsid w:val="00384ECF"/>
    <w:rsid w:val="00385009"/>
    <w:rsid w:val="00385048"/>
    <w:rsid w:val="003850D7"/>
    <w:rsid w:val="003850FC"/>
    <w:rsid w:val="00385234"/>
    <w:rsid w:val="003852D7"/>
    <w:rsid w:val="00385439"/>
    <w:rsid w:val="003855CD"/>
    <w:rsid w:val="003857EC"/>
    <w:rsid w:val="00385815"/>
    <w:rsid w:val="00385878"/>
    <w:rsid w:val="003858DC"/>
    <w:rsid w:val="003859CF"/>
    <w:rsid w:val="00385C9C"/>
    <w:rsid w:val="00386141"/>
    <w:rsid w:val="00386177"/>
    <w:rsid w:val="0038631B"/>
    <w:rsid w:val="00386581"/>
    <w:rsid w:val="003865DF"/>
    <w:rsid w:val="00386648"/>
    <w:rsid w:val="003867F4"/>
    <w:rsid w:val="003868CF"/>
    <w:rsid w:val="00386A5A"/>
    <w:rsid w:val="00386C79"/>
    <w:rsid w:val="00386D38"/>
    <w:rsid w:val="00386F83"/>
    <w:rsid w:val="00387160"/>
    <w:rsid w:val="00387305"/>
    <w:rsid w:val="0038742E"/>
    <w:rsid w:val="003874AA"/>
    <w:rsid w:val="003875E9"/>
    <w:rsid w:val="0038783E"/>
    <w:rsid w:val="0038795C"/>
    <w:rsid w:val="00387A08"/>
    <w:rsid w:val="00387A22"/>
    <w:rsid w:val="00387A50"/>
    <w:rsid w:val="00387AFE"/>
    <w:rsid w:val="00387DAB"/>
    <w:rsid w:val="00387E06"/>
    <w:rsid w:val="00387E35"/>
    <w:rsid w:val="00390136"/>
    <w:rsid w:val="00390204"/>
    <w:rsid w:val="003902BC"/>
    <w:rsid w:val="003903A5"/>
    <w:rsid w:val="0039067D"/>
    <w:rsid w:val="0039080D"/>
    <w:rsid w:val="00390848"/>
    <w:rsid w:val="00390863"/>
    <w:rsid w:val="003908F6"/>
    <w:rsid w:val="00390A50"/>
    <w:rsid w:val="00390AF2"/>
    <w:rsid w:val="00390B4E"/>
    <w:rsid w:val="00390E9F"/>
    <w:rsid w:val="00390EF1"/>
    <w:rsid w:val="0039107D"/>
    <w:rsid w:val="003910F4"/>
    <w:rsid w:val="00391146"/>
    <w:rsid w:val="0039141F"/>
    <w:rsid w:val="00391458"/>
    <w:rsid w:val="003914EC"/>
    <w:rsid w:val="00391599"/>
    <w:rsid w:val="003915C7"/>
    <w:rsid w:val="00391913"/>
    <w:rsid w:val="0039193E"/>
    <w:rsid w:val="0039195C"/>
    <w:rsid w:val="00391A9A"/>
    <w:rsid w:val="00391AE2"/>
    <w:rsid w:val="00391CE2"/>
    <w:rsid w:val="00391DEC"/>
    <w:rsid w:val="00391EC7"/>
    <w:rsid w:val="003924D8"/>
    <w:rsid w:val="0039276D"/>
    <w:rsid w:val="00392785"/>
    <w:rsid w:val="003928A9"/>
    <w:rsid w:val="00392BAE"/>
    <w:rsid w:val="00392BE7"/>
    <w:rsid w:val="00392CAF"/>
    <w:rsid w:val="00392D9A"/>
    <w:rsid w:val="00392E12"/>
    <w:rsid w:val="00392F13"/>
    <w:rsid w:val="003937AA"/>
    <w:rsid w:val="00393949"/>
    <w:rsid w:val="003939ED"/>
    <w:rsid w:val="00393A10"/>
    <w:rsid w:val="00393B29"/>
    <w:rsid w:val="00393C1C"/>
    <w:rsid w:val="00393C25"/>
    <w:rsid w:val="00393CC9"/>
    <w:rsid w:val="00393D96"/>
    <w:rsid w:val="00393F0B"/>
    <w:rsid w:val="00393FA9"/>
    <w:rsid w:val="00394107"/>
    <w:rsid w:val="003944B6"/>
    <w:rsid w:val="003944F4"/>
    <w:rsid w:val="003945DA"/>
    <w:rsid w:val="003948BE"/>
    <w:rsid w:val="00394970"/>
    <w:rsid w:val="00394B30"/>
    <w:rsid w:val="00394BA5"/>
    <w:rsid w:val="00394E32"/>
    <w:rsid w:val="003953FE"/>
    <w:rsid w:val="00395427"/>
    <w:rsid w:val="00395459"/>
    <w:rsid w:val="0039551B"/>
    <w:rsid w:val="00395574"/>
    <w:rsid w:val="00395603"/>
    <w:rsid w:val="00395717"/>
    <w:rsid w:val="00395B02"/>
    <w:rsid w:val="00395C5A"/>
    <w:rsid w:val="00395D80"/>
    <w:rsid w:val="00395FB5"/>
    <w:rsid w:val="0039629E"/>
    <w:rsid w:val="003962D9"/>
    <w:rsid w:val="00396422"/>
    <w:rsid w:val="0039680E"/>
    <w:rsid w:val="00396853"/>
    <w:rsid w:val="00396986"/>
    <w:rsid w:val="00396BE6"/>
    <w:rsid w:val="00396FB4"/>
    <w:rsid w:val="0039724E"/>
    <w:rsid w:val="0039760F"/>
    <w:rsid w:val="003976AC"/>
    <w:rsid w:val="003976C8"/>
    <w:rsid w:val="0039798D"/>
    <w:rsid w:val="003979B7"/>
    <w:rsid w:val="00397A50"/>
    <w:rsid w:val="00397AA0"/>
    <w:rsid w:val="00397B74"/>
    <w:rsid w:val="00397D46"/>
    <w:rsid w:val="00397E42"/>
    <w:rsid w:val="00397E67"/>
    <w:rsid w:val="00397ED0"/>
    <w:rsid w:val="00397F37"/>
    <w:rsid w:val="00397F67"/>
    <w:rsid w:val="00397F8F"/>
    <w:rsid w:val="003A005B"/>
    <w:rsid w:val="003A01A0"/>
    <w:rsid w:val="003A06BC"/>
    <w:rsid w:val="003A0A78"/>
    <w:rsid w:val="003A0C2B"/>
    <w:rsid w:val="003A0C8E"/>
    <w:rsid w:val="003A1336"/>
    <w:rsid w:val="003A15D3"/>
    <w:rsid w:val="003A174A"/>
    <w:rsid w:val="003A17CB"/>
    <w:rsid w:val="003A1829"/>
    <w:rsid w:val="003A1845"/>
    <w:rsid w:val="003A188A"/>
    <w:rsid w:val="003A1A17"/>
    <w:rsid w:val="003A1D68"/>
    <w:rsid w:val="003A1E54"/>
    <w:rsid w:val="003A1F5C"/>
    <w:rsid w:val="003A21F4"/>
    <w:rsid w:val="003A223C"/>
    <w:rsid w:val="003A27B9"/>
    <w:rsid w:val="003A28FA"/>
    <w:rsid w:val="003A2BCC"/>
    <w:rsid w:val="003A2F46"/>
    <w:rsid w:val="003A2FA8"/>
    <w:rsid w:val="003A2FE5"/>
    <w:rsid w:val="003A349C"/>
    <w:rsid w:val="003A385D"/>
    <w:rsid w:val="003A3A49"/>
    <w:rsid w:val="003A3C4B"/>
    <w:rsid w:val="003A3EE4"/>
    <w:rsid w:val="003A40FD"/>
    <w:rsid w:val="003A41FF"/>
    <w:rsid w:val="003A429C"/>
    <w:rsid w:val="003A42D4"/>
    <w:rsid w:val="003A45E1"/>
    <w:rsid w:val="003A46FC"/>
    <w:rsid w:val="003A4B0D"/>
    <w:rsid w:val="003A4FDD"/>
    <w:rsid w:val="003A5180"/>
    <w:rsid w:val="003A5505"/>
    <w:rsid w:val="003A59D7"/>
    <w:rsid w:val="003A5ADF"/>
    <w:rsid w:val="003A639D"/>
    <w:rsid w:val="003A6695"/>
    <w:rsid w:val="003A67F7"/>
    <w:rsid w:val="003A682E"/>
    <w:rsid w:val="003A69E5"/>
    <w:rsid w:val="003A6B7D"/>
    <w:rsid w:val="003A6EF1"/>
    <w:rsid w:val="003A6F16"/>
    <w:rsid w:val="003A70A0"/>
    <w:rsid w:val="003A70A5"/>
    <w:rsid w:val="003A7226"/>
    <w:rsid w:val="003A7336"/>
    <w:rsid w:val="003A73EF"/>
    <w:rsid w:val="003A7820"/>
    <w:rsid w:val="003A7905"/>
    <w:rsid w:val="003A7C09"/>
    <w:rsid w:val="003B0754"/>
    <w:rsid w:val="003B0D42"/>
    <w:rsid w:val="003B0D9D"/>
    <w:rsid w:val="003B0FD2"/>
    <w:rsid w:val="003B132E"/>
    <w:rsid w:val="003B15C4"/>
    <w:rsid w:val="003B16E5"/>
    <w:rsid w:val="003B18B3"/>
    <w:rsid w:val="003B1C5E"/>
    <w:rsid w:val="003B1CCE"/>
    <w:rsid w:val="003B1EEA"/>
    <w:rsid w:val="003B2231"/>
    <w:rsid w:val="003B260B"/>
    <w:rsid w:val="003B2865"/>
    <w:rsid w:val="003B29EA"/>
    <w:rsid w:val="003B2A02"/>
    <w:rsid w:val="003B2AE1"/>
    <w:rsid w:val="003B2D09"/>
    <w:rsid w:val="003B2D8C"/>
    <w:rsid w:val="003B30C1"/>
    <w:rsid w:val="003B329C"/>
    <w:rsid w:val="003B32EB"/>
    <w:rsid w:val="003B3321"/>
    <w:rsid w:val="003B351C"/>
    <w:rsid w:val="003B3652"/>
    <w:rsid w:val="003B36CB"/>
    <w:rsid w:val="003B374A"/>
    <w:rsid w:val="003B39CC"/>
    <w:rsid w:val="003B3A82"/>
    <w:rsid w:val="003B3D3F"/>
    <w:rsid w:val="003B40FE"/>
    <w:rsid w:val="003B4298"/>
    <w:rsid w:val="003B42AB"/>
    <w:rsid w:val="003B4405"/>
    <w:rsid w:val="003B4407"/>
    <w:rsid w:val="003B44B6"/>
    <w:rsid w:val="003B44F9"/>
    <w:rsid w:val="003B4571"/>
    <w:rsid w:val="003B46E0"/>
    <w:rsid w:val="003B49D9"/>
    <w:rsid w:val="003B4B8A"/>
    <w:rsid w:val="003B4C9A"/>
    <w:rsid w:val="003B4EA2"/>
    <w:rsid w:val="003B4F13"/>
    <w:rsid w:val="003B4F19"/>
    <w:rsid w:val="003B4F20"/>
    <w:rsid w:val="003B4F81"/>
    <w:rsid w:val="003B50DE"/>
    <w:rsid w:val="003B5363"/>
    <w:rsid w:val="003B547C"/>
    <w:rsid w:val="003B54C6"/>
    <w:rsid w:val="003B5723"/>
    <w:rsid w:val="003B5950"/>
    <w:rsid w:val="003B5A07"/>
    <w:rsid w:val="003B5A6D"/>
    <w:rsid w:val="003B5C6C"/>
    <w:rsid w:val="003B5DD9"/>
    <w:rsid w:val="003B5EFE"/>
    <w:rsid w:val="003B5F5A"/>
    <w:rsid w:val="003B6197"/>
    <w:rsid w:val="003B6288"/>
    <w:rsid w:val="003B63EB"/>
    <w:rsid w:val="003B680D"/>
    <w:rsid w:val="003B6A93"/>
    <w:rsid w:val="003B6E1A"/>
    <w:rsid w:val="003B6E1D"/>
    <w:rsid w:val="003B6FDB"/>
    <w:rsid w:val="003B7054"/>
    <w:rsid w:val="003B719E"/>
    <w:rsid w:val="003B7319"/>
    <w:rsid w:val="003B733C"/>
    <w:rsid w:val="003B76EA"/>
    <w:rsid w:val="003B77C2"/>
    <w:rsid w:val="003B77D0"/>
    <w:rsid w:val="003B7891"/>
    <w:rsid w:val="003B79B2"/>
    <w:rsid w:val="003B7C4C"/>
    <w:rsid w:val="003B7C56"/>
    <w:rsid w:val="003C0026"/>
    <w:rsid w:val="003C03A9"/>
    <w:rsid w:val="003C0481"/>
    <w:rsid w:val="003C0784"/>
    <w:rsid w:val="003C09F8"/>
    <w:rsid w:val="003C09FA"/>
    <w:rsid w:val="003C0F0E"/>
    <w:rsid w:val="003C1071"/>
    <w:rsid w:val="003C1142"/>
    <w:rsid w:val="003C13FF"/>
    <w:rsid w:val="003C158D"/>
    <w:rsid w:val="003C164D"/>
    <w:rsid w:val="003C1C1C"/>
    <w:rsid w:val="003C1C43"/>
    <w:rsid w:val="003C1D28"/>
    <w:rsid w:val="003C1D3E"/>
    <w:rsid w:val="003C1E46"/>
    <w:rsid w:val="003C1F97"/>
    <w:rsid w:val="003C2104"/>
    <w:rsid w:val="003C211B"/>
    <w:rsid w:val="003C2295"/>
    <w:rsid w:val="003C23FE"/>
    <w:rsid w:val="003C242F"/>
    <w:rsid w:val="003C256D"/>
    <w:rsid w:val="003C263E"/>
    <w:rsid w:val="003C278E"/>
    <w:rsid w:val="003C2876"/>
    <w:rsid w:val="003C294F"/>
    <w:rsid w:val="003C2C0C"/>
    <w:rsid w:val="003C2CFC"/>
    <w:rsid w:val="003C31F9"/>
    <w:rsid w:val="003C3261"/>
    <w:rsid w:val="003C32B7"/>
    <w:rsid w:val="003C3768"/>
    <w:rsid w:val="003C37C0"/>
    <w:rsid w:val="003C3AA1"/>
    <w:rsid w:val="003C3D5E"/>
    <w:rsid w:val="003C3D68"/>
    <w:rsid w:val="003C3D69"/>
    <w:rsid w:val="003C3D89"/>
    <w:rsid w:val="003C3E3A"/>
    <w:rsid w:val="003C3EFE"/>
    <w:rsid w:val="003C3F27"/>
    <w:rsid w:val="003C4364"/>
    <w:rsid w:val="003C4393"/>
    <w:rsid w:val="003C4408"/>
    <w:rsid w:val="003C446F"/>
    <w:rsid w:val="003C46AB"/>
    <w:rsid w:val="003C48BB"/>
    <w:rsid w:val="003C4B66"/>
    <w:rsid w:val="003C4CB0"/>
    <w:rsid w:val="003C4E80"/>
    <w:rsid w:val="003C50F4"/>
    <w:rsid w:val="003C51BF"/>
    <w:rsid w:val="003C522E"/>
    <w:rsid w:val="003C52EF"/>
    <w:rsid w:val="003C53B7"/>
    <w:rsid w:val="003C550B"/>
    <w:rsid w:val="003C577B"/>
    <w:rsid w:val="003C5791"/>
    <w:rsid w:val="003C57B8"/>
    <w:rsid w:val="003C5841"/>
    <w:rsid w:val="003C5D06"/>
    <w:rsid w:val="003C5EFA"/>
    <w:rsid w:val="003C600E"/>
    <w:rsid w:val="003C62BF"/>
    <w:rsid w:val="003C6609"/>
    <w:rsid w:val="003C67A8"/>
    <w:rsid w:val="003C68EB"/>
    <w:rsid w:val="003C6934"/>
    <w:rsid w:val="003C69CC"/>
    <w:rsid w:val="003C6A59"/>
    <w:rsid w:val="003C6BD9"/>
    <w:rsid w:val="003C6C01"/>
    <w:rsid w:val="003C6D40"/>
    <w:rsid w:val="003C6D80"/>
    <w:rsid w:val="003C6DF7"/>
    <w:rsid w:val="003C6E98"/>
    <w:rsid w:val="003C71E8"/>
    <w:rsid w:val="003C71E9"/>
    <w:rsid w:val="003C723D"/>
    <w:rsid w:val="003C7297"/>
    <w:rsid w:val="003C755F"/>
    <w:rsid w:val="003C7684"/>
    <w:rsid w:val="003C76A1"/>
    <w:rsid w:val="003C77D6"/>
    <w:rsid w:val="003C7909"/>
    <w:rsid w:val="003C7AA4"/>
    <w:rsid w:val="003C7BB1"/>
    <w:rsid w:val="003C7BFA"/>
    <w:rsid w:val="003C7E62"/>
    <w:rsid w:val="003C7E77"/>
    <w:rsid w:val="003C7F5F"/>
    <w:rsid w:val="003D0047"/>
    <w:rsid w:val="003D00B0"/>
    <w:rsid w:val="003D00CC"/>
    <w:rsid w:val="003D02A9"/>
    <w:rsid w:val="003D0335"/>
    <w:rsid w:val="003D06C0"/>
    <w:rsid w:val="003D089F"/>
    <w:rsid w:val="003D095D"/>
    <w:rsid w:val="003D09DB"/>
    <w:rsid w:val="003D0ADD"/>
    <w:rsid w:val="003D0B85"/>
    <w:rsid w:val="003D0CB4"/>
    <w:rsid w:val="003D0EE0"/>
    <w:rsid w:val="003D141C"/>
    <w:rsid w:val="003D14BB"/>
    <w:rsid w:val="003D163A"/>
    <w:rsid w:val="003D1687"/>
    <w:rsid w:val="003D1C26"/>
    <w:rsid w:val="003D1C9F"/>
    <w:rsid w:val="003D1D1B"/>
    <w:rsid w:val="003D1D95"/>
    <w:rsid w:val="003D1F54"/>
    <w:rsid w:val="003D2014"/>
    <w:rsid w:val="003D2331"/>
    <w:rsid w:val="003D240C"/>
    <w:rsid w:val="003D2487"/>
    <w:rsid w:val="003D24D5"/>
    <w:rsid w:val="003D26F4"/>
    <w:rsid w:val="003D27C1"/>
    <w:rsid w:val="003D290F"/>
    <w:rsid w:val="003D2A2C"/>
    <w:rsid w:val="003D2BF2"/>
    <w:rsid w:val="003D2DDA"/>
    <w:rsid w:val="003D2EBB"/>
    <w:rsid w:val="003D2FEF"/>
    <w:rsid w:val="003D3100"/>
    <w:rsid w:val="003D3214"/>
    <w:rsid w:val="003D3423"/>
    <w:rsid w:val="003D34F6"/>
    <w:rsid w:val="003D366E"/>
    <w:rsid w:val="003D36F3"/>
    <w:rsid w:val="003D37B6"/>
    <w:rsid w:val="003D3A1D"/>
    <w:rsid w:val="003D3AA8"/>
    <w:rsid w:val="003D3C21"/>
    <w:rsid w:val="003D3D59"/>
    <w:rsid w:val="003D3D92"/>
    <w:rsid w:val="003D3DE6"/>
    <w:rsid w:val="003D3F7C"/>
    <w:rsid w:val="003D40BF"/>
    <w:rsid w:val="003D413F"/>
    <w:rsid w:val="003D47FF"/>
    <w:rsid w:val="003D484A"/>
    <w:rsid w:val="003D49A5"/>
    <w:rsid w:val="003D4A77"/>
    <w:rsid w:val="003D4B05"/>
    <w:rsid w:val="003D4CF9"/>
    <w:rsid w:val="003D4E8A"/>
    <w:rsid w:val="003D5239"/>
    <w:rsid w:val="003D5305"/>
    <w:rsid w:val="003D53F9"/>
    <w:rsid w:val="003D541A"/>
    <w:rsid w:val="003D572A"/>
    <w:rsid w:val="003D5800"/>
    <w:rsid w:val="003D58D3"/>
    <w:rsid w:val="003D5965"/>
    <w:rsid w:val="003D5A04"/>
    <w:rsid w:val="003D5A71"/>
    <w:rsid w:val="003D5BE8"/>
    <w:rsid w:val="003D6038"/>
    <w:rsid w:val="003D605A"/>
    <w:rsid w:val="003D62C0"/>
    <w:rsid w:val="003D64D6"/>
    <w:rsid w:val="003D6626"/>
    <w:rsid w:val="003D67B3"/>
    <w:rsid w:val="003D67DF"/>
    <w:rsid w:val="003D68F3"/>
    <w:rsid w:val="003D6971"/>
    <w:rsid w:val="003D6A48"/>
    <w:rsid w:val="003D6A49"/>
    <w:rsid w:val="003D6A87"/>
    <w:rsid w:val="003D6C77"/>
    <w:rsid w:val="003D6CC0"/>
    <w:rsid w:val="003D6CF4"/>
    <w:rsid w:val="003D6CFB"/>
    <w:rsid w:val="003D6D11"/>
    <w:rsid w:val="003D6D5A"/>
    <w:rsid w:val="003D7183"/>
    <w:rsid w:val="003D7190"/>
    <w:rsid w:val="003D71EA"/>
    <w:rsid w:val="003D72C5"/>
    <w:rsid w:val="003D7817"/>
    <w:rsid w:val="003D7A1C"/>
    <w:rsid w:val="003D7CCC"/>
    <w:rsid w:val="003D7E04"/>
    <w:rsid w:val="003D7E33"/>
    <w:rsid w:val="003E013D"/>
    <w:rsid w:val="003E0232"/>
    <w:rsid w:val="003E0319"/>
    <w:rsid w:val="003E0322"/>
    <w:rsid w:val="003E0323"/>
    <w:rsid w:val="003E04D2"/>
    <w:rsid w:val="003E055D"/>
    <w:rsid w:val="003E0754"/>
    <w:rsid w:val="003E097F"/>
    <w:rsid w:val="003E0BAB"/>
    <w:rsid w:val="003E10AF"/>
    <w:rsid w:val="003E135E"/>
    <w:rsid w:val="003E1365"/>
    <w:rsid w:val="003E13D5"/>
    <w:rsid w:val="003E140D"/>
    <w:rsid w:val="003E1417"/>
    <w:rsid w:val="003E14F9"/>
    <w:rsid w:val="003E15F2"/>
    <w:rsid w:val="003E19CC"/>
    <w:rsid w:val="003E19DC"/>
    <w:rsid w:val="003E1DE0"/>
    <w:rsid w:val="003E1F41"/>
    <w:rsid w:val="003E1FA0"/>
    <w:rsid w:val="003E1FD3"/>
    <w:rsid w:val="003E21C9"/>
    <w:rsid w:val="003E21D0"/>
    <w:rsid w:val="003E2338"/>
    <w:rsid w:val="003E238E"/>
    <w:rsid w:val="003E239E"/>
    <w:rsid w:val="003E29E7"/>
    <w:rsid w:val="003E2B14"/>
    <w:rsid w:val="003E2E6F"/>
    <w:rsid w:val="003E2F78"/>
    <w:rsid w:val="003E30A7"/>
    <w:rsid w:val="003E31B4"/>
    <w:rsid w:val="003E32DA"/>
    <w:rsid w:val="003E3368"/>
    <w:rsid w:val="003E347A"/>
    <w:rsid w:val="003E34EF"/>
    <w:rsid w:val="003E3886"/>
    <w:rsid w:val="003E3A55"/>
    <w:rsid w:val="003E3D34"/>
    <w:rsid w:val="003E3E2C"/>
    <w:rsid w:val="003E450C"/>
    <w:rsid w:val="003E4767"/>
    <w:rsid w:val="003E4836"/>
    <w:rsid w:val="003E4992"/>
    <w:rsid w:val="003E4A16"/>
    <w:rsid w:val="003E4C0A"/>
    <w:rsid w:val="003E4CDB"/>
    <w:rsid w:val="003E4DB8"/>
    <w:rsid w:val="003E4E91"/>
    <w:rsid w:val="003E50D5"/>
    <w:rsid w:val="003E51DD"/>
    <w:rsid w:val="003E52EA"/>
    <w:rsid w:val="003E52FF"/>
    <w:rsid w:val="003E537A"/>
    <w:rsid w:val="003E5674"/>
    <w:rsid w:val="003E5703"/>
    <w:rsid w:val="003E5891"/>
    <w:rsid w:val="003E5A6E"/>
    <w:rsid w:val="003E5A79"/>
    <w:rsid w:val="003E5C11"/>
    <w:rsid w:val="003E60C0"/>
    <w:rsid w:val="003E66E6"/>
    <w:rsid w:val="003E675F"/>
    <w:rsid w:val="003E690F"/>
    <w:rsid w:val="003E6971"/>
    <w:rsid w:val="003E6E17"/>
    <w:rsid w:val="003E6FCE"/>
    <w:rsid w:val="003E708A"/>
    <w:rsid w:val="003E71E5"/>
    <w:rsid w:val="003E733E"/>
    <w:rsid w:val="003E7613"/>
    <w:rsid w:val="003E7954"/>
    <w:rsid w:val="003E79AB"/>
    <w:rsid w:val="003E79B5"/>
    <w:rsid w:val="003E7D10"/>
    <w:rsid w:val="003E7D39"/>
    <w:rsid w:val="003F00B4"/>
    <w:rsid w:val="003F0545"/>
    <w:rsid w:val="003F0686"/>
    <w:rsid w:val="003F0817"/>
    <w:rsid w:val="003F0FE8"/>
    <w:rsid w:val="003F145B"/>
    <w:rsid w:val="003F15A1"/>
    <w:rsid w:val="003F15FB"/>
    <w:rsid w:val="003F1770"/>
    <w:rsid w:val="003F1933"/>
    <w:rsid w:val="003F198E"/>
    <w:rsid w:val="003F1B4D"/>
    <w:rsid w:val="003F1BF9"/>
    <w:rsid w:val="003F1DD9"/>
    <w:rsid w:val="003F1E20"/>
    <w:rsid w:val="003F1F03"/>
    <w:rsid w:val="003F20F9"/>
    <w:rsid w:val="003F2276"/>
    <w:rsid w:val="003F2499"/>
    <w:rsid w:val="003F274A"/>
    <w:rsid w:val="003F278C"/>
    <w:rsid w:val="003F28ED"/>
    <w:rsid w:val="003F2925"/>
    <w:rsid w:val="003F2B0D"/>
    <w:rsid w:val="003F2C50"/>
    <w:rsid w:val="003F2C51"/>
    <w:rsid w:val="003F2CD6"/>
    <w:rsid w:val="003F31AB"/>
    <w:rsid w:val="003F31C0"/>
    <w:rsid w:val="003F34EC"/>
    <w:rsid w:val="003F360D"/>
    <w:rsid w:val="003F3649"/>
    <w:rsid w:val="003F391D"/>
    <w:rsid w:val="003F3A3E"/>
    <w:rsid w:val="003F3B81"/>
    <w:rsid w:val="003F3C99"/>
    <w:rsid w:val="003F3CFB"/>
    <w:rsid w:val="003F4317"/>
    <w:rsid w:val="003F4343"/>
    <w:rsid w:val="003F4773"/>
    <w:rsid w:val="003F4B25"/>
    <w:rsid w:val="003F4B76"/>
    <w:rsid w:val="003F4BC3"/>
    <w:rsid w:val="003F4F94"/>
    <w:rsid w:val="003F5206"/>
    <w:rsid w:val="003F5468"/>
    <w:rsid w:val="003F56E4"/>
    <w:rsid w:val="003F58E6"/>
    <w:rsid w:val="003F599F"/>
    <w:rsid w:val="003F5ADF"/>
    <w:rsid w:val="003F5D48"/>
    <w:rsid w:val="003F5E77"/>
    <w:rsid w:val="003F60DD"/>
    <w:rsid w:val="003F6177"/>
    <w:rsid w:val="003F62F4"/>
    <w:rsid w:val="003F6368"/>
    <w:rsid w:val="003F64F1"/>
    <w:rsid w:val="003F6572"/>
    <w:rsid w:val="003F6581"/>
    <w:rsid w:val="003F683F"/>
    <w:rsid w:val="003F68EB"/>
    <w:rsid w:val="003F6A2D"/>
    <w:rsid w:val="003F6D5D"/>
    <w:rsid w:val="003F6EE0"/>
    <w:rsid w:val="003F6EEF"/>
    <w:rsid w:val="003F706C"/>
    <w:rsid w:val="003F718C"/>
    <w:rsid w:val="003F71F3"/>
    <w:rsid w:val="003F7220"/>
    <w:rsid w:val="003F7245"/>
    <w:rsid w:val="003F73F5"/>
    <w:rsid w:val="003F753F"/>
    <w:rsid w:val="003F7692"/>
    <w:rsid w:val="003F78AC"/>
    <w:rsid w:val="003F7AA7"/>
    <w:rsid w:val="003F7AB3"/>
    <w:rsid w:val="003F7BAC"/>
    <w:rsid w:val="003F7C68"/>
    <w:rsid w:val="003F7D11"/>
    <w:rsid w:val="003F7DCF"/>
    <w:rsid w:val="003F7FB5"/>
    <w:rsid w:val="00400149"/>
    <w:rsid w:val="0040021F"/>
    <w:rsid w:val="0040032C"/>
    <w:rsid w:val="0040053B"/>
    <w:rsid w:val="00400930"/>
    <w:rsid w:val="00400ABA"/>
    <w:rsid w:val="00400D6A"/>
    <w:rsid w:val="00400E1F"/>
    <w:rsid w:val="00400E8F"/>
    <w:rsid w:val="004012CA"/>
    <w:rsid w:val="0040140B"/>
    <w:rsid w:val="00401414"/>
    <w:rsid w:val="00401585"/>
    <w:rsid w:val="00401675"/>
    <w:rsid w:val="00401844"/>
    <w:rsid w:val="00401895"/>
    <w:rsid w:val="0040194B"/>
    <w:rsid w:val="00401C35"/>
    <w:rsid w:val="00401EB5"/>
    <w:rsid w:val="00402186"/>
    <w:rsid w:val="00402213"/>
    <w:rsid w:val="00402563"/>
    <w:rsid w:val="00402D06"/>
    <w:rsid w:val="00402E26"/>
    <w:rsid w:val="00403167"/>
    <w:rsid w:val="0040323F"/>
    <w:rsid w:val="0040350D"/>
    <w:rsid w:val="00403604"/>
    <w:rsid w:val="0040361A"/>
    <w:rsid w:val="004037F7"/>
    <w:rsid w:val="004039EA"/>
    <w:rsid w:val="00403EEB"/>
    <w:rsid w:val="00404081"/>
    <w:rsid w:val="0040476E"/>
    <w:rsid w:val="004048A6"/>
    <w:rsid w:val="00404962"/>
    <w:rsid w:val="0040496C"/>
    <w:rsid w:val="00404AAA"/>
    <w:rsid w:val="00404B8B"/>
    <w:rsid w:val="00404D58"/>
    <w:rsid w:val="00404F95"/>
    <w:rsid w:val="0040507E"/>
    <w:rsid w:val="004050DB"/>
    <w:rsid w:val="0040526A"/>
    <w:rsid w:val="0040534A"/>
    <w:rsid w:val="004053F8"/>
    <w:rsid w:val="0040543F"/>
    <w:rsid w:val="004057E2"/>
    <w:rsid w:val="0040582F"/>
    <w:rsid w:val="00405845"/>
    <w:rsid w:val="00405F1B"/>
    <w:rsid w:val="00406130"/>
    <w:rsid w:val="00406140"/>
    <w:rsid w:val="00406377"/>
    <w:rsid w:val="0040659E"/>
    <w:rsid w:val="00406803"/>
    <w:rsid w:val="00406AF9"/>
    <w:rsid w:val="00406B34"/>
    <w:rsid w:val="00406BB2"/>
    <w:rsid w:val="00406D27"/>
    <w:rsid w:val="00406D2D"/>
    <w:rsid w:val="00406EE7"/>
    <w:rsid w:val="00407090"/>
    <w:rsid w:val="00407251"/>
    <w:rsid w:val="00407289"/>
    <w:rsid w:val="004072E0"/>
    <w:rsid w:val="00407420"/>
    <w:rsid w:val="004074BC"/>
    <w:rsid w:val="00407711"/>
    <w:rsid w:val="004077A7"/>
    <w:rsid w:val="00407891"/>
    <w:rsid w:val="0040793D"/>
    <w:rsid w:val="00407D05"/>
    <w:rsid w:val="00407F03"/>
    <w:rsid w:val="00407F12"/>
    <w:rsid w:val="00407F53"/>
    <w:rsid w:val="00410178"/>
    <w:rsid w:val="00410520"/>
    <w:rsid w:val="0041053B"/>
    <w:rsid w:val="00410582"/>
    <w:rsid w:val="004106F2"/>
    <w:rsid w:val="00410A5D"/>
    <w:rsid w:val="00410B67"/>
    <w:rsid w:val="00410CFA"/>
    <w:rsid w:val="00410F87"/>
    <w:rsid w:val="0041122F"/>
    <w:rsid w:val="004113C5"/>
    <w:rsid w:val="004113D1"/>
    <w:rsid w:val="00411756"/>
    <w:rsid w:val="00411830"/>
    <w:rsid w:val="0041183C"/>
    <w:rsid w:val="0041197A"/>
    <w:rsid w:val="004119A3"/>
    <w:rsid w:val="00411A5D"/>
    <w:rsid w:val="00411D08"/>
    <w:rsid w:val="00411F43"/>
    <w:rsid w:val="004120CC"/>
    <w:rsid w:val="004120ED"/>
    <w:rsid w:val="004129AC"/>
    <w:rsid w:val="004129CA"/>
    <w:rsid w:val="00412B87"/>
    <w:rsid w:val="00412C8C"/>
    <w:rsid w:val="00412D33"/>
    <w:rsid w:val="00412E08"/>
    <w:rsid w:val="004132E5"/>
    <w:rsid w:val="00413325"/>
    <w:rsid w:val="00413897"/>
    <w:rsid w:val="0041392B"/>
    <w:rsid w:val="00413BFC"/>
    <w:rsid w:val="00413E3B"/>
    <w:rsid w:val="00413F61"/>
    <w:rsid w:val="0041401E"/>
    <w:rsid w:val="00414057"/>
    <w:rsid w:val="004140B6"/>
    <w:rsid w:val="004140F1"/>
    <w:rsid w:val="00414157"/>
    <w:rsid w:val="0041433B"/>
    <w:rsid w:val="00414380"/>
    <w:rsid w:val="00414564"/>
    <w:rsid w:val="004146FB"/>
    <w:rsid w:val="0041474B"/>
    <w:rsid w:val="004148D3"/>
    <w:rsid w:val="00414A65"/>
    <w:rsid w:val="00414B93"/>
    <w:rsid w:val="00414DA2"/>
    <w:rsid w:val="00414E69"/>
    <w:rsid w:val="00414EDA"/>
    <w:rsid w:val="004152BC"/>
    <w:rsid w:val="0041531C"/>
    <w:rsid w:val="00415512"/>
    <w:rsid w:val="00415622"/>
    <w:rsid w:val="0041585F"/>
    <w:rsid w:val="004159ED"/>
    <w:rsid w:val="004159EF"/>
    <w:rsid w:val="00415A00"/>
    <w:rsid w:val="00415BA5"/>
    <w:rsid w:val="0041609B"/>
    <w:rsid w:val="004160C4"/>
    <w:rsid w:val="0041625F"/>
    <w:rsid w:val="0041645C"/>
    <w:rsid w:val="0041671D"/>
    <w:rsid w:val="00416A3D"/>
    <w:rsid w:val="00416A4F"/>
    <w:rsid w:val="00416B7D"/>
    <w:rsid w:val="00416C07"/>
    <w:rsid w:val="00416C57"/>
    <w:rsid w:val="00416C59"/>
    <w:rsid w:val="00416EA5"/>
    <w:rsid w:val="00416F4B"/>
    <w:rsid w:val="0041726B"/>
    <w:rsid w:val="004172B3"/>
    <w:rsid w:val="0041743E"/>
    <w:rsid w:val="004174A1"/>
    <w:rsid w:val="004176B6"/>
    <w:rsid w:val="00417969"/>
    <w:rsid w:val="004179CC"/>
    <w:rsid w:val="00417AB9"/>
    <w:rsid w:val="00417F11"/>
    <w:rsid w:val="0042031D"/>
    <w:rsid w:val="0042035A"/>
    <w:rsid w:val="00420493"/>
    <w:rsid w:val="004205AB"/>
    <w:rsid w:val="0042070D"/>
    <w:rsid w:val="004207B7"/>
    <w:rsid w:val="004207F2"/>
    <w:rsid w:val="00420842"/>
    <w:rsid w:val="00420844"/>
    <w:rsid w:val="004209FF"/>
    <w:rsid w:val="00420B02"/>
    <w:rsid w:val="00420BA1"/>
    <w:rsid w:val="00420DEB"/>
    <w:rsid w:val="00420E75"/>
    <w:rsid w:val="00420F53"/>
    <w:rsid w:val="00420F84"/>
    <w:rsid w:val="0042104B"/>
    <w:rsid w:val="004210AB"/>
    <w:rsid w:val="00421265"/>
    <w:rsid w:val="004213AA"/>
    <w:rsid w:val="00421833"/>
    <w:rsid w:val="00421D33"/>
    <w:rsid w:val="00421EDA"/>
    <w:rsid w:val="00421FE2"/>
    <w:rsid w:val="004221C7"/>
    <w:rsid w:val="00422237"/>
    <w:rsid w:val="00422254"/>
    <w:rsid w:val="00422321"/>
    <w:rsid w:val="00422521"/>
    <w:rsid w:val="00422632"/>
    <w:rsid w:val="0042275B"/>
    <w:rsid w:val="0042282F"/>
    <w:rsid w:val="004229E1"/>
    <w:rsid w:val="00422B63"/>
    <w:rsid w:val="00422B8D"/>
    <w:rsid w:val="00422EA1"/>
    <w:rsid w:val="00422ED4"/>
    <w:rsid w:val="00423118"/>
    <w:rsid w:val="004239A4"/>
    <w:rsid w:val="00423AB7"/>
    <w:rsid w:val="00423ADD"/>
    <w:rsid w:val="00423B32"/>
    <w:rsid w:val="00423D14"/>
    <w:rsid w:val="00423DAB"/>
    <w:rsid w:val="00423EB0"/>
    <w:rsid w:val="004241A5"/>
    <w:rsid w:val="004243DE"/>
    <w:rsid w:val="00424454"/>
    <w:rsid w:val="004244EF"/>
    <w:rsid w:val="0042462E"/>
    <w:rsid w:val="004246FB"/>
    <w:rsid w:val="00424812"/>
    <w:rsid w:val="00424894"/>
    <w:rsid w:val="00424AE9"/>
    <w:rsid w:val="00424B1A"/>
    <w:rsid w:val="00424B4A"/>
    <w:rsid w:val="00424DD4"/>
    <w:rsid w:val="00425117"/>
    <w:rsid w:val="004251CD"/>
    <w:rsid w:val="004251CE"/>
    <w:rsid w:val="0042560F"/>
    <w:rsid w:val="0042585A"/>
    <w:rsid w:val="00425BA4"/>
    <w:rsid w:val="00425C03"/>
    <w:rsid w:val="00425C8F"/>
    <w:rsid w:val="00425F16"/>
    <w:rsid w:val="00425F3F"/>
    <w:rsid w:val="004260E4"/>
    <w:rsid w:val="0042620F"/>
    <w:rsid w:val="0042633A"/>
    <w:rsid w:val="004263F7"/>
    <w:rsid w:val="00426673"/>
    <w:rsid w:val="00426771"/>
    <w:rsid w:val="00426774"/>
    <w:rsid w:val="0042691E"/>
    <w:rsid w:val="004269CE"/>
    <w:rsid w:val="00426A4C"/>
    <w:rsid w:val="00426A57"/>
    <w:rsid w:val="00426AC5"/>
    <w:rsid w:val="00426E3A"/>
    <w:rsid w:val="00426E78"/>
    <w:rsid w:val="00427043"/>
    <w:rsid w:val="0042714A"/>
    <w:rsid w:val="004273A3"/>
    <w:rsid w:val="0042753D"/>
    <w:rsid w:val="00427642"/>
    <w:rsid w:val="00427687"/>
    <w:rsid w:val="004276FD"/>
    <w:rsid w:val="00427849"/>
    <w:rsid w:val="00427877"/>
    <w:rsid w:val="00427A54"/>
    <w:rsid w:val="00427CCA"/>
    <w:rsid w:val="00427D33"/>
    <w:rsid w:val="004300B1"/>
    <w:rsid w:val="00430273"/>
    <w:rsid w:val="0043071F"/>
    <w:rsid w:val="00430788"/>
    <w:rsid w:val="0043092A"/>
    <w:rsid w:val="004309C8"/>
    <w:rsid w:val="00430BAC"/>
    <w:rsid w:val="00430C2B"/>
    <w:rsid w:val="00430DB9"/>
    <w:rsid w:val="00430E53"/>
    <w:rsid w:val="00430F08"/>
    <w:rsid w:val="00431050"/>
    <w:rsid w:val="00431424"/>
    <w:rsid w:val="004316A5"/>
    <w:rsid w:val="00431849"/>
    <w:rsid w:val="004319E1"/>
    <w:rsid w:val="00431AD2"/>
    <w:rsid w:val="00431DB9"/>
    <w:rsid w:val="00431DCB"/>
    <w:rsid w:val="00431DDA"/>
    <w:rsid w:val="00431FD3"/>
    <w:rsid w:val="004321D0"/>
    <w:rsid w:val="004322D7"/>
    <w:rsid w:val="004323EE"/>
    <w:rsid w:val="0043250A"/>
    <w:rsid w:val="00432513"/>
    <w:rsid w:val="00432929"/>
    <w:rsid w:val="004329A0"/>
    <w:rsid w:val="00432A6D"/>
    <w:rsid w:val="00432BA8"/>
    <w:rsid w:val="00432C3C"/>
    <w:rsid w:val="00432D4B"/>
    <w:rsid w:val="00432E97"/>
    <w:rsid w:val="00432F49"/>
    <w:rsid w:val="00432FA6"/>
    <w:rsid w:val="004333FE"/>
    <w:rsid w:val="00433447"/>
    <w:rsid w:val="00433461"/>
    <w:rsid w:val="004335F2"/>
    <w:rsid w:val="004338C3"/>
    <w:rsid w:val="004339D9"/>
    <w:rsid w:val="00433B14"/>
    <w:rsid w:val="00433C06"/>
    <w:rsid w:val="00434308"/>
    <w:rsid w:val="00434433"/>
    <w:rsid w:val="004348A1"/>
    <w:rsid w:val="00434D97"/>
    <w:rsid w:val="00435095"/>
    <w:rsid w:val="004350D7"/>
    <w:rsid w:val="00435115"/>
    <w:rsid w:val="00435212"/>
    <w:rsid w:val="00435243"/>
    <w:rsid w:val="00435294"/>
    <w:rsid w:val="00435309"/>
    <w:rsid w:val="0043557D"/>
    <w:rsid w:val="00435A4C"/>
    <w:rsid w:val="00435C43"/>
    <w:rsid w:val="00436187"/>
    <w:rsid w:val="00436275"/>
    <w:rsid w:val="004362B0"/>
    <w:rsid w:val="004363B5"/>
    <w:rsid w:val="004363FE"/>
    <w:rsid w:val="00436431"/>
    <w:rsid w:val="00436684"/>
    <w:rsid w:val="004367C5"/>
    <w:rsid w:val="004367EE"/>
    <w:rsid w:val="00436937"/>
    <w:rsid w:val="0043697D"/>
    <w:rsid w:val="0043699D"/>
    <w:rsid w:val="004369AE"/>
    <w:rsid w:val="00436A6C"/>
    <w:rsid w:val="00436AE0"/>
    <w:rsid w:val="00436B53"/>
    <w:rsid w:val="00436DA3"/>
    <w:rsid w:val="00436DEE"/>
    <w:rsid w:val="00437114"/>
    <w:rsid w:val="00437197"/>
    <w:rsid w:val="004372BF"/>
    <w:rsid w:val="0043747E"/>
    <w:rsid w:val="0043758C"/>
    <w:rsid w:val="00437705"/>
    <w:rsid w:val="0043787E"/>
    <w:rsid w:val="00437A2B"/>
    <w:rsid w:val="00437DB6"/>
    <w:rsid w:val="00437EB4"/>
    <w:rsid w:val="00440082"/>
    <w:rsid w:val="0044025D"/>
    <w:rsid w:val="00440786"/>
    <w:rsid w:val="004407CE"/>
    <w:rsid w:val="0044089A"/>
    <w:rsid w:val="004408ED"/>
    <w:rsid w:val="00440B83"/>
    <w:rsid w:val="00441233"/>
    <w:rsid w:val="0044134C"/>
    <w:rsid w:val="0044154D"/>
    <w:rsid w:val="0044176B"/>
    <w:rsid w:val="004417C8"/>
    <w:rsid w:val="00441868"/>
    <w:rsid w:val="00441894"/>
    <w:rsid w:val="00441E9D"/>
    <w:rsid w:val="00441F0F"/>
    <w:rsid w:val="00441FE2"/>
    <w:rsid w:val="00442172"/>
    <w:rsid w:val="004424BA"/>
    <w:rsid w:val="004427CD"/>
    <w:rsid w:val="0044292B"/>
    <w:rsid w:val="00442A7A"/>
    <w:rsid w:val="00442CE8"/>
    <w:rsid w:val="00442EC3"/>
    <w:rsid w:val="00442EEB"/>
    <w:rsid w:val="00442FC4"/>
    <w:rsid w:val="00443176"/>
    <w:rsid w:val="004431A8"/>
    <w:rsid w:val="004432BF"/>
    <w:rsid w:val="00443AE7"/>
    <w:rsid w:val="00443B16"/>
    <w:rsid w:val="00443B86"/>
    <w:rsid w:val="00443BA3"/>
    <w:rsid w:val="00443CB8"/>
    <w:rsid w:val="00443D0C"/>
    <w:rsid w:val="00443D8F"/>
    <w:rsid w:val="00443FE4"/>
    <w:rsid w:val="0044401B"/>
    <w:rsid w:val="0044406C"/>
    <w:rsid w:val="004440A4"/>
    <w:rsid w:val="00444593"/>
    <w:rsid w:val="00444674"/>
    <w:rsid w:val="00444A65"/>
    <w:rsid w:val="00444B73"/>
    <w:rsid w:val="00444D9D"/>
    <w:rsid w:val="00444E01"/>
    <w:rsid w:val="00444E0D"/>
    <w:rsid w:val="00444FAC"/>
    <w:rsid w:val="00444FB8"/>
    <w:rsid w:val="0044501A"/>
    <w:rsid w:val="00445265"/>
    <w:rsid w:val="00445351"/>
    <w:rsid w:val="00445377"/>
    <w:rsid w:val="0044538E"/>
    <w:rsid w:val="00445483"/>
    <w:rsid w:val="004455FD"/>
    <w:rsid w:val="00445709"/>
    <w:rsid w:val="00445A22"/>
    <w:rsid w:val="0044624F"/>
    <w:rsid w:val="004462FD"/>
    <w:rsid w:val="0044630D"/>
    <w:rsid w:val="00446381"/>
    <w:rsid w:val="004466DE"/>
    <w:rsid w:val="00446767"/>
    <w:rsid w:val="0044709D"/>
    <w:rsid w:val="004471DA"/>
    <w:rsid w:val="004471FD"/>
    <w:rsid w:val="00447372"/>
    <w:rsid w:val="00447451"/>
    <w:rsid w:val="00447598"/>
    <w:rsid w:val="00447765"/>
    <w:rsid w:val="004478BF"/>
    <w:rsid w:val="00447A12"/>
    <w:rsid w:val="00447C01"/>
    <w:rsid w:val="00447D3D"/>
    <w:rsid w:val="00447E16"/>
    <w:rsid w:val="00447E71"/>
    <w:rsid w:val="00447EA1"/>
    <w:rsid w:val="004500D1"/>
    <w:rsid w:val="004501E8"/>
    <w:rsid w:val="00450217"/>
    <w:rsid w:val="00450278"/>
    <w:rsid w:val="0045038F"/>
    <w:rsid w:val="0045040C"/>
    <w:rsid w:val="00450D42"/>
    <w:rsid w:val="00451175"/>
    <w:rsid w:val="004513D8"/>
    <w:rsid w:val="00451CF8"/>
    <w:rsid w:val="004520F8"/>
    <w:rsid w:val="0045217B"/>
    <w:rsid w:val="004521B5"/>
    <w:rsid w:val="004523C3"/>
    <w:rsid w:val="004523F1"/>
    <w:rsid w:val="0045256B"/>
    <w:rsid w:val="004525A0"/>
    <w:rsid w:val="004526A9"/>
    <w:rsid w:val="00452AF0"/>
    <w:rsid w:val="00453385"/>
    <w:rsid w:val="00453557"/>
    <w:rsid w:val="004538E8"/>
    <w:rsid w:val="00453C9E"/>
    <w:rsid w:val="00453D02"/>
    <w:rsid w:val="00453DDA"/>
    <w:rsid w:val="00453E4C"/>
    <w:rsid w:val="00453FBE"/>
    <w:rsid w:val="00454094"/>
    <w:rsid w:val="00454118"/>
    <w:rsid w:val="0045423F"/>
    <w:rsid w:val="004542F4"/>
    <w:rsid w:val="00454386"/>
    <w:rsid w:val="00454510"/>
    <w:rsid w:val="00454701"/>
    <w:rsid w:val="0045487F"/>
    <w:rsid w:val="004548F1"/>
    <w:rsid w:val="00454C90"/>
    <w:rsid w:val="00454DA8"/>
    <w:rsid w:val="00454E73"/>
    <w:rsid w:val="004550BA"/>
    <w:rsid w:val="004551A8"/>
    <w:rsid w:val="00455249"/>
    <w:rsid w:val="00455279"/>
    <w:rsid w:val="00455318"/>
    <w:rsid w:val="0045556C"/>
    <w:rsid w:val="004555E2"/>
    <w:rsid w:val="00455AF4"/>
    <w:rsid w:val="00455B2C"/>
    <w:rsid w:val="00455B8E"/>
    <w:rsid w:val="00456034"/>
    <w:rsid w:val="0045633D"/>
    <w:rsid w:val="00456590"/>
    <w:rsid w:val="00456605"/>
    <w:rsid w:val="00456636"/>
    <w:rsid w:val="0045679E"/>
    <w:rsid w:val="00456890"/>
    <w:rsid w:val="00456D66"/>
    <w:rsid w:val="00456FAC"/>
    <w:rsid w:val="0045700A"/>
    <w:rsid w:val="004570E3"/>
    <w:rsid w:val="00457206"/>
    <w:rsid w:val="00457359"/>
    <w:rsid w:val="004573F1"/>
    <w:rsid w:val="0045744F"/>
    <w:rsid w:val="0045750E"/>
    <w:rsid w:val="004575DE"/>
    <w:rsid w:val="004575FA"/>
    <w:rsid w:val="00457678"/>
    <w:rsid w:val="004576A3"/>
    <w:rsid w:val="00457DFD"/>
    <w:rsid w:val="00457F82"/>
    <w:rsid w:val="00457F9C"/>
    <w:rsid w:val="004601B1"/>
    <w:rsid w:val="00460230"/>
    <w:rsid w:val="00460499"/>
    <w:rsid w:val="00460642"/>
    <w:rsid w:val="004606E7"/>
    <w:rsid w:val="00460A0B"/>
    <w:rsid w:val="00460B1A"/>
    <w:rsid w:val="00460BFD"/>
    <w:rsid w:val="0046100D"/>
    <w:rsid w:val="00461200"/>
    <w:rsid w:val="004614C4"/>
    <w:rsid w:val="004615EC"/>
    <w:rsid w:val="00461776"/>
    <w:rsid w:val="0046177E"/>
    <w:rsid w:val="00461883"/>
    <w:rsid w:val="004618A2"/>
    <w:rsid w:val="004618DD"/>
    <w:rsid w:val="004619AD"/>
    <w:rsid w:val="00461A35"/>
    <w:rsid w:val="00461B78"/>
    <w:rsid w:val="00461B92"/>
    <w:rsid w:val="00461C7B"/>
    <w:rsid w:val="00461C8B"/>
    <w:rsid w:val="00461D4F"/>
    <w:rsid w:val="0046205C"/>
    <w:rsid w:val="00462068"/>
    <w:rsid w:val="004628B8"/>
    <w:rsid w:val="004628ED"/>
    <w:rsid w:val="00462981"/>
    <w:rsid w:val="004629F6"/>
    <w:rsid w:val="00462AC9"/>
    <w:rsid w:val="00462C2F"/>
    <w:rsid w:val="00462DE3"/>
    <w:rsid w:val="00462EC1"/>
    <w:rsid w:val="00462F0E"/>
    <w:rsid w:val="00463062"/>
    <w:rsid w:val="00463104"/>
    <w:rsid w:val="0046339D"/>
    <w:rsid w:val="0046377E"/>
    <w:rsid w:val="004638C6"/>
    <w:rsid w:val="00463963"/>
    <w:rsid w:val="00463A06"/>
    <w:rsid w:val="00463D92"/>
    <w:rsid w:val="00463F65"/>
    <w:rsid w:val="00464137"/>
    <w:rsid w:val="00464338"/>
    <w:rsid w:val="0046438A"/>
    <w:rsid w:val="0046446E"/>
    <w:rsid w:val="00464561"/>
    <w:rsid w:val="0046456C"/>
    <w:rsid w:val="00464907"/>
    <w:rsid w:val="00464A64"/>
    <w:rsid w:val="00464C20"/>
    <w:rsid w:val="00464E86"/>
    <w:rsid w:val="00465259"/>
    <w:rsid w:val="00465372"/>
    <w:rsid w:val="004653F9"/>
    <w:rsid w:val="0046547E"/>
    <w:rsid w:val="00465804"/>
    <w:rsid w:val="004658C3"/>
    <w:rsid w:val="00465A0A"/>
    <w:rsid w:val="00465DD7"/>
    <w:rsid w:val="00465DFB"/>
    <w:rsid w:val="00465E7C"/>
    <w:rsid w:val="00465FE4"/>
    <w:rsid w:val="0046609A"/>
    <w:rsid w:val="00466779"/>
    <w:rsid w:val="00466799"/>
    <w:rsid w:val="00466A8A"/>
    <w:rsid w:val="00466B0C"/>
    <w:rsid w:val="004671A4"/>
    <w:rsid w:val="004672B0"/>
    <w:rsid w:val="004672E0"/>
    <w:rsid w:val="004675EA"/>
    <w:rsid w:val="00467601"/>
    <w:rsid w:val="00467614"/>
    <w:rsid w:val="0046793B"/>
    <w:rsid w:val="00467ACF"/>
    <w:rsid w:val="00467B62"/>
    <w:rsid w:val="00467E1D"/>
    <w:rsid w:val="00467F84"/>
    <w:rsid w:val="00467FA3"/>
    <w:rsid w:val="00467FC1"/>
    <w:rsid w:val="004703D6"/>
    <w:rsid w:val="00470401"/>
    <w:rsid w:val="004705AC"/>
    <w:rsid w:val="00470D97"/>
    <w:rsid w:val="00470DD4"/>
    <w:rsid w:val="0047130F"/>
    <w:rsid w:val="0047132E"/>
    <w:rsid w:val="00471413"/>
    <w:rsid w:val="00471479"/>
    <w:rsid w:val="0047194C"/>
    <w:rsid w:val="00471955"/>
    <w:rsid w:val="00471988"/>
    <w:rsid w:val="00471C30"/>
    <w:rsid w:val="00471DBA"/>
    <w:rsid w:val="00471E58"/>
    <w:rsid w:val="00471F22"/>
    <w:rsid w:val="00471F90"/>
    <w:rsid w:val="00471FCE"/>
    <w:rsid w:val="004721E3"/>
    <w:rsid w:val="00472617"/>
    <w:rsid w:val="00472830"/>
    <w:rsid w:val="00472D47"/>
    <w:rsid w:val="00472E6A"/>
    <w:rsid w:val="004730EE"/>
    <w:rsid w:val="004730F1"/>
    <w:rsid w:val="00473136"/>
    <w:rsid w:val="00473246"/>
    <w:rsid w:val="0047336E"/>
    <w:rsid w:val="004734D9"/>
    <w:rsid w:val="00473D04"/>
    <w:rsid w:val="00473F54"/>
    <w:rsid w:val="00473F56"/>
    <w:rsid w:val="00473FE2"/>
    <w:rsid w:val="004740F3"/>
    <w:rsid w:val="0047411D"/>
    <w:rsid w:val="004741A8"/>
    <w:rsid w:val="00474293"/>
    <w:rsid w:val="004742A3"/>
    <w:rsid w:val="004742B5"/>
    <w:rsid w:val="004747A7"/>
    <w:rsid w:val="00474B47"/>
    <w:rsid w:val="0047506A"/>
    <w:rsid w:val="004750D6"/>
    <w:rsid w:val="00475188"/>
    <w:rsid w:val="00475189"/>
    <w:rsid w:val="00475200"/>
    <w:rsid w:val="00475381"/>
    <w:rsid w:val="0047557B"/>
    <w:rsid w:val="00475A5D"/>
    <w:rsid w:val="00475A5E"/>
    <w:rsid w:val="00475A9F"/>
    <w:rsid w:val="00475ABC"/>
    <w:rsid w:val="00476097"/>
    <w:rsid w:val="004761C5"/>
    <w:rsid w:val="0047639C"/>
    <w:rsid w:val="004763EE"/>
    <w:rsid w:val="004765D3"/>
    <w:rsid w:val="004765DF"/>
    <w:rsid w:val="0047682B"/>
    <w:rsid w:val="004768D9"/>
    <w:rsid w:val="0047699A"/>
    <w:rsid w:val="004769BB"/>
    <w:rsid w:val="00476BD2"/>
    <w:rsid w:val="00476F00"/>
    <w:rsid w:val="00476FAA"/>
    <w:rsid w:val="004776AE"/>
    <w:rsid w:val="0047774F"/>
    <w:rsid w:val="0047779F"/>
    <w:rsid w:val="004778DE"/>
    <w:rsid w:val="00477C48"/>
    <w:rsid w:val="00477CF3"/>
    <w:rsid w:val="00477D7E"/>
    <w:rsid w:val="00477E7F"/>
    <w:rsid w:val="00477E98"/>
    <w:rsid w:val="00480067"/>
    <w:rsid w:val="004800F3"/>
    <w:rsid w:val="00480110"/>
    <w:rsid w:val="00480203"/>
    <w:rsid w:val="00480224"/>
    <w:rsid w:val="0048026D"/>
    <w:rsid w:val="00480277"/>
    <w:rsid w:val="00480684"/>
    <w:rsid w:val="00480786"/>
    <w:rsid w:val="0048089D"/>
    <w:rsid w:val="00480A88"/>
    <w:rsid w:val="00480CB9"/>
    <w:rsid w:val="00480DB7"/>
    <w:rsid w:val="00480DDC"/>
    <w:rsid w:val="00481061"/>
    <w:rsid w:val="0048114A"/>
    <w:rsid w:val="004811A3"/>
    <w:rsid w:val="00481217"/>
    <w:rsid w:val="00481471"/>
    <w:rsid w:val="00481994"/>
    <w:rsid w:val="004821C8"/>
    <w:rsid w:val="00482283"/>
    <w:rsid w:val="004823B4"/>
    <w:rsid w:val="004823D3"/>
    <w:rsid w:val="0048249A"/>
    <w:rsid w:val="004826A5"/>
    <w:rsid w:val="004827EB"/>
    <w:rsid w:val="00482880"/>
    <w:rsid w:val="00482943"/>
    <w:rsid w:val="00482A49"/>
    <w:rsid w:val="00482DD1"/>
    <w:rsid w:val="00482EB3"/>
    <w:rsid w:val="00482FB2"/>
    <w:rsid w:val="004831C4"/>
    <w:rsid w:val="00483256"/>
    <w:rsid w:val="004832A4"/>
    <w:rsid w:val="004832BA"/>
    <w:rsid w:val="00483402"/>
    <w:rsid w:val="00483427"/>
    <w:rsid w:val="004838B3"/>
    <w:rsid w:val="00483B86"/>
    <w:rsid w:val="00483B9A"/>
    <w:rsid w:val="00483BB7"/>
    <w:rsid w:val="00483BF8"/>
    <w:rsid w:val="004840D0"/>
    <w:rsid w:val="0048428A"/>
    <w:rsid w:val="004844F7"/>
    <w:rsid w:val="004845B1"/>
    <w:rsid w:val="0048478B"/>
    <w:rsid w:val="004847E4"/>
    <w:rsid w:val="00484A0E"/>
    <w:rsid w:val="00484ABE"/>
    <w:rsid w:val="00484B4A"/>
    <w:rsid w:val="00484E69"/>
    <w:rsid w:val="00484E98"/>
    <w:rsid w:val="0048507F"/>
    <w:rsid w:val="004850C1"/>
    <w:rsid w:val="00485245"/>
    <w:rsid w:val="00485633"/>
    <w:rsid w:val="004856A5"/>
    <w:rsid w:val="0048590C"/>
    <w:rsid w:val="00485A6B"/>
    <w:rsid w:val="00485AA7"/>
    <w:rsid w:val="00485BCA"/>
    <w:rsid w:val="00485D4A"/>
    <w:rsid w:val="00485DE7"/>
    <w:rsid w:val="00485E9C"/>
    <w:rsid w:val="00485F81"/>
    <w:rsid w:val="004860A9"/>
    <w:rsid w:val="004860F6"/>
    <w:rsid w:val="00486509"/>
    <w:rsid w:val="0048659C"/>
    <w:rsid w:val="004865D1"/>
    <w:rsid w:val="004866DA"/>
    <w:rsid w:val="00486710"/>
    <w:rsid w:val="0048673F"/>
    <w:rsid w:val="00486812"/>
    <w:rsid w:val="00486925"/>
    <w:rsid w:val="0048692B"/>
    <w:rsid w:val="00486B96"/>
    <w:rsid w:val="00486C8E"/>
    <w:rsid w:val="00486CCE"/>
    <w:rsid w:val="00486D28"/>
    <w:rsid w:val="00486E7B"/>
    <w:rsid w:val="00486F75"/>
    <w:rsid w:val="004870D9"/>
    <w:rsid w:val="0048764F"/>
    <w:rsid w:val="004879C1"/>
    <w:rsid w:val="00487B7D"/>
    <w:rsid w:val="00487D66"/>
    <w:rsid w:val="00487F2B"/>
    <w:rsid w:val="00487F38"/>
    <w:rsid w:val="00487F69"/>
    <w:rsid w:val="004900E4"/>
    <w:rsid w:val="00490376"/>
    <w:rsid w:val="004904FC"/>
    <w:rsid w:val="0049052F"/>
    <w:rsid w:val="00490706"/>
    <w:rsid w:val="0049098C"/>
    <w:rsid w:val="004909E6"/>
    <w:rsid w:val="00490B62"/>
    <w:rsid w:val="00490BE0"/>
    <w:rsid w:val="00490CA4"/>
    <w:rsid w:val="00490E1D"/>
    <w:rsid w:val="00490EE1"/>
    <w:rsid w:val="00490F48"/>
    <w:rsid w:val="004910C0"/>
    <w:rsid w:val="00491248"/>
    <w:rsid w:val="00491383"/>
    <w:rsid w:val="00491534"/>
    <w:rsid w:val="0049173B"/>
    <w:rsid w:val="004917C8"/>
    <w:rsid w:val="00491964"/>
    <w:rsid w:val="00491A7E"/>
    <w:rsid w:val="00491BEE"/>
    <w:rsid w:val="00491ED5"/>
    <w:rsid w:val="00492019"/>
    <w:rsid w:val="004924DC"/>
    <w:rsid w:val="00492A3B"/>
    <w:rsid w:val="00492BA0"/>
    <w:rsid w:val="00492C59"/>
    <w:rsid w:val="00492C95"/>
    <w:rsid w:val="00492CA6"/>
    <w:rsid w:val="00492E07"/>
    <w:rsid w:val="004930C4"/>
    <w:rsid w:val="004930E7"/>
    <w:rsid w:val="00493251"/>
    <w:rsid w:val="00493595"/>
    <w:rsid w:val="004936BE"/>
    <w:rsid w:val="004937E2"/>
    <w:rsid w:val="0049380E"/>
    <w:rsid w:val="00493A1A"/>
    <w:rsid w:val="00493B7F"/>
    <w:rsid w:val="00493B8D"/>
    <w:rsid w:val="00493F23"/>
    <w:rsid w:val="00493F73"/>
    <w:rsid w:val="0049422D"/>
    <w:rsid w:val="0049448A"/>
    <w:rsid w:val="004945F5"/>
    <w:rsid w:val="0049468B"/>
    <w:rsid w:val="0049470B"/>
    <w:rsid w:val="0049488F"/>
    <w:rsid w:val="00494A66"/>
    <w:rsid w:val="00494BA1"/>
    <w:rsid w:val="00494C55"/>
    <w:rsid w:val="004950F1"/>
    <w:rsid w:val="0049580E"/>
    <w:rsid w:val="00495913"/>
    <w:rsid w:val="0049593F"/>
    <w:rsid w:val="00495994"/>
    <w:rsid w:val="00495AB1"/>
    <w:rsid w:val="00495B5A"/>
    <w:rsid w:val="00495DC6"/>
    <w:rsid w:val="00495F09"/>
    <w:rsid w:val="00496053"/>
    <w:rsid w:val="004962B8"/>
    <w:rsid w:val="0049652D"/>
    <w:rsid w:val="004967E2"/>
    <w:rsid w:val="00496924"/>
    <w:rsid w:val="0049698D"/>
    <w:rsid w:val="00496A2F"/>
    <w:rsid w:val="00496B16"/>
    <w:rsid w:val="00496BCA"/>
    <w:rsid w:val="00496C86"/>
    <w:rsid w:val="00496C9B"/>
    <w:rsid w:val="00496D32"/>
    <w:rsid w:val="00497446"/>
    <w:rsid w:val="004974A4"/>
    <w:rsid w:val="00497585"/>
    <w:rsid w:val="004975B5"/>
    <w:rsid w:val="0049781B"/>
    <w:rsid w:val="004979D1"/>
    <w:rsid w:val="00497B14"/>
    <w:rsid w:val="004A00FB"/>
    <w:rsid w:val="004A0384"/>
    <w:rsid w:val="004A051C"/>
    <w:rsid w:val="004A0BE1"/>
    <w:rsid w:val="004A0BF0"/>
    <w:rsid w:val="004A1169"/>
    <w:rsid w:val="004A1979"/>
    <w:rsid w:val="004A1A56"/>
    <w:rsid w:val="004A1B9C"/>
    <w:rsid w:val="004A1BC7"/>
    <w:rsid w:val="004A1BFE"/>
    <w:rsid w:val="004A1C8C"/>
    <w:rsid w:val="004A1C9A"/>
    <w:rsid w:val="004A1CC5"/>
    <w:rsid w:val="004A1F18"/>
    <w:rsid w:val="004A2075"/>
    <w:rsid w:val="004A2344"/>
    <w:rsid w:val="004A23F8"/>
    <w:rsid w:val="004A26C5"/>
    <w:rsid w:val="004A280C"/>
    <w:rsid w:val="004A2956"/>
    <w:rsid w:val="004A2975"/>
    <w:rsid w:val="004A2995"/>
    <w:rsid w:val="004A299B"/>
    <w:rsid w:val="004A2A4A"/>
    <w:rsid w:val="004A2B4F"/>
    <w:rsid w:val="004A2C02"/>
    <w:rsid w:val="004A2C1B"/>
    <w:rsid w:val="004A2CE1"/>
    <w:rsid w:val="004A2D86"/>
    <w:rsid w:val="004A2EBD"/>
    <w:rsid w:val="004A2F81"/>
    <w:rsid w:val="004A3120"/>
    <w:rsid w:val="004A314C"/>
    <w:rsid w:val="004A3162"/>
    <w:rsid w:val="004A3573"/>
    <w:rsid w:val="004A35D1"/>
    <w:rsid w:val="004A389D"/>
    <w:rsid w:val="004A3AC6"/>
    <w:rsid w:val="004A3C2C"/>
    <w:rsid w:val="004A3D6B"/>
    <w:rsid w:val="004A3DAD"/>
    <w:rsid w:val="004A4140"/>
    <w:rsid w:val="004A4151"/>
    <w:rsid w:val="004A43A4"/>
    <w:rsid w:val="004A4851"/>
    <w:rsid w:val="004A486D"/>
    <w:rsid w:val="004A4924"/>
    <w:rsid w:val="004A495A"/>
    <w:rsid w:val="004A4A01"/>
    <w:rsid w:val="004A4AC9"/>
    <w:rsid w:val="004A4C49"/>
    <w:rsid w:val="004A4CF9"/>
    <w:rsid w:val="004A4D48"/>
    <w:rsid w:val="004A4E27"/>
    <w:rsid w:val="004A4F24"/>
    <w:rsid w:val="004A4FF0"/>
    <w:rsid w:val="004A50C9"/>
    <w:rsid w:val="004A535B"/>
    <w:rsid w:val="004A542B"/>
    <w:rsid w:val="004A5614"/>
    <w:rsid w:val="004A56C3"/>
    <w:rsid w:val="004A5A91"/>
    <w:rsid w:val="004A5B0B"/>
    <w:rsid w:val="004A5B93"/>
    <w:rsid w:val="004A5BD3"/>
    <w:rsid w:val="004A5CB4"/>
    <w:rsid w:val="004A5E46"/>
    <w:rsid w:val="004A5E71"/>
    <w:rsid w:val="004A63AB"/>
    <w:rsid w:val="004A6447"/>
    <w:rsid w:val="004A6450"/>
    <w:rsid w:val="004A649C"/>
    <w:rsid w:val="004A64B0"/>
    <w:rsid w:val="004A65AA"/>
    <w:rsid w:val="004A6674"/>
    <w:rsid w:val="004A68B1"/>
    <w:rsid w:val="004A69FF"/>
    <w:rsid w:val="004A6D96"/>
    <w:rsid w:val="004A71E0"/>
    <w:rsid w:val="004A7400"/>
    <w:rsid w:val="004A75DD"/>
    <w:rsid w:val="004A767E"/>
    <w:rsid w:val="004A770E"/>
    <w:rsid w:val="004A7772"/>
    <w:rsid w:val="004A79AA"/>
    <w:rsid w:val="004A7B05"/>
    <w:rsid w:val="004A7B53"/>
    <w:rsid w:val="004A7DED"/>
    <w:rsid w:val="004A7FB2"/>
    <w:rsid w:val="004B00FA"/>
    <w:rsid w:val="004B0137"/>
    <w:rsid w:val="004B02E4"/>
    <w:rsid w:val="004B06B1"/>
    <w:rsid w:val="004B09A2"/>
    <w:rsid w:val="004B0A61"/>
    <w:rsid w:val="004B0A67"/>
    <w:rsid w:val="004B0C22"/>
    <w:rsid w:val="004B0C3E"/>
    <w:rsid w:val="004B1015"/>
    <w:rsid w:val="004B1271"/>
    <w:rsid w:val="004B12E3"/>
    <w:rsid w:val="004B1449"/>
    <w:rsid w:val="004B1521"/>
    <w:rsid w:val="004B1625"/>
    <w:rsid w:val="004B1760"/>
    <w:rsid w:val="004B1927"/>
    <w:rsid w:val="004B1981"/>
    <w:rsid w:val="004B1BDB"/>
    <w:rsid w:val="004B1D84"/>
    <w:rsid w:val="004B1DE1"/>
    <w:rsid w:val="004B1EAA"/>
    <w:rsid w:val="004B1F97"/>
    <w:rsid w:val="004B1FD2"/>
    <w:rsid w:val="004B201D"/>
    <w:rsid w:val="004B2319"/>
    <w:rsid w:val="004B2721"/>
    <w:rsid w:val="004B2844"/>
    <w:rsid w:val="004B2AE8"/>
    <w:rsid w:val="004B2BB2"/>
    <w:rsid w:val="004B2DCE"/>
    <w:rsid w:val="004B2E1E"/>
    <w:rsid w:val="004B2FBC"/>
    <w:rsid w:val="004B31E5"/>
    <w:rsid w:val="004B32D1"/>
    <w:rsid w:val="004B34D4"/>
    <w:rsid w:val="004B3523"/>
    <w:rsid w:val="004B35E0"/>
    <w:rsid w:val="004B36EA"/>
    <w:rsid w:val="004B36F5"/>
    <w:rsid w:val="004B3800"/>
    <w:rsid w:val="004B3DF2"/>
    <w:rsid w:val="004B40AC"/>
    <w:rsid w:val="004B4141"/>
    <w:rsid w:val="004B4412"/>
    <w:rsid w:val="004B442F"/>
    <w:rsid w:val="004B4432"/>
    <w:rsid w:val="004B44B9"/>
    <w:rsid w:val="004B4649"/>
    <w:rsid w:val="004B483C"/>
    <w:rsid w:val="004B48BC"/>
    <w:rsid w:val="004B4DD8"/>
    <w:rsid w:val="004B4F48"/>
    <w:rsid w:val="004B4F93"/>
    <w:rsid w:val="004B5000"/>
    <w:rsid w:val="004B52C6"/>
    <w:rsid w:val="004B551F"/>
    <w:rsid w:val="004B565C"/>
    <w:rsid w:val="004B5722"/>
    <w:rsid w:val="004B57F9"/>
    <w:rsid w:val="004B57FB"/>
    <w:rsid w:val="004B5956"/>
    <w:rsid w:val="004B5996"/>
    <w:rsid w:val="004B5B42"/>
    <w:rsid w:val="004B5BDB"/>
    <w:rsid w:val="004B5DFE"/>
    <w:rsid w:val="004B5EEB"/>
    <w:rsid w:val="004B60EB"/>
    <w:rsid w:val="004B6488"/>
    <w:rsid w:val="004B6547"/>
    <w:rsid w:val="004B654C"/>
    <w:rsid w:val="004B65E5"/>
    <w:rsid w:val="004B66B8"/>
    <w:rsid w:val="004B671E"/>
    <w:rsid w:val="004B673D"/>
    <w:rsid w:val="004B67A2"/>
    <w:rsid w:val="004B67B5"/>
    <w:rsid w:val="004B67CB"/>
    <w:rsid w:val="004B6978"/>
    <w:rsid w:val="004B69AB"/>
    <w:rsid w:val="004B69BD"/>
    <w:rsid w:val="004B6A55"/>
    <w:rsid w:val="004B6AB4"/>
    <w:rsid w:val="004B6BE6"/>
    <w:rsid w:val="004B6BE7"/>
    <w:rsid w:val="004B6C37"/>
    <w:rsid w:val="004B6FD5"/>
    <w:rsid w:val="004B6FDF"/>
    <w:rsid w:val="004B71DB"/>
    <w:rsid w:val="004B726D"/>
    <w:rsid w:val="004B7328"/>
    <w:rsid w:val="004B734C"/>
    <w:rsid w:val="004B73AC"/>
    <w:rsid w:val="004B74CE"/>
    <w:rsid w:val="004B78A6"/>
    <w:rsid w:val="004B79A7"/>
    <w:rsid w:val="004B79D0"/>
    <w:rsid w:val="004B7A48"/>
    <w:rsid w:val="004B7D19"/>
    <w:rsid w:val="004B7D3F"/>
    <w:rsid w:val="004B7E22"/>
    <w:rsid w:val="004B7FF4"/>
    <w:rsid w:val="004C02D3"/>
    <w:rsid w:val="004C04E6"/>
    <w:rsid w:val="004C05C2"/>
    <w:rsid w:val="004C071E"/>
    <w:rsid w:val="004C0F68"/>
    <w:rsid w:val="004C1257"/>
    <w:rsid w:val="004C150B"/>
    <w:rsid w:val="004C1541"/>
    <w:rsid w:val="004C1613"/>
    <w:rsid w:val="004C1698"/>
    <w:rsid w:val="004C1897"/>
    <w:rsid w:val="004C18EB"/>
    <w:rsid w:val="004C1A36"/>
    <w:rsid w:val="004C1B85"/>
    <w:rsid w:val="004C1BC7"/>
    <w:rsid w:val="004C1DCB"/>
    <w:rsid w:val="004C1E98"/>
    <w:rsid w:val="004C1F63"/>
    <w:rsid w:val="004C1F9D"/>
    <w:rsid w:val="004C2108"/>
    <w:rsid w:val="004C21DE"/>
    <w:rsid w:val="004C224C"/>
    <w:rsid w:val="004C28A5"/>
    <w:rsid w:val="004C28C5"/>
    <w:rsid w:val="004C29A8"/>
    <w:rsid w:val="004C29E2"/>
    <w:rsid w:val="004C2A41"/>
    <w:rsid w:val="004C2A58"/>
    <w:rsid w:val="004C2B78"/>
    <w:rsid w:val="004C2D2D"/>
    <w:rsid w:val="004C2E55"/>
    <w:rsid w:val="004C300F"/>
    <w:rsid w:val="004C352E"/>
    <w:rsid w:val="004C37C9"/>
    <w:rsid w:val="004C38A2"/>
    <w:rsid w:val="004C3A44"/>
    <w:rsid w:val="004C3AFA"/>
    <w:rsid w:val="004C3DAD"/>
    <w:rsid w:val="004C4076"/>
    <w:rsid w:val="004C40DB"/>
    <w:rsid w:val="004C4162"/>
    <w:rsid w:val="004C4197"/>
    <w:rsid w:val="004C41A9"/>
    <w:rsid w:val="004C41E4"/>
    <w:rsid w:val="004C421E"/>
    <w:rsid w:val="004C44ED"/>
    <w:rsid w:val="004C4530"/>
    <w:rsid w:val="004C45B6"/>
    <w:rsid w:val="004C4682"/>
    <w:rsid w:val="004C46C7"/>
    <w:rsid w:val="004C47C1"/>
    <w:rsid w:val="004C49E1"/>
    <w:rsid w:val="004C4AD7"/>
    <w:rsid w:val="004C4F50"/>
    <w:rsid w:val="004C5007"/>
    <w:rsid w:val="004C5090"/>
    <w:rsid w:val="004C50B6"/>
    <w:rsid w:val="004C52B7"/>
    <w:rsid w:val="004C52E0"/>
    <w:rsid w:val="004C535C"/>
    <w:rsid w:val="004C5743"/>
    <w:rsid w:val="004C5E86"/>
    <w:rsid w:val="004C5F13"/>
    <w:rsid w:val="004C60B6"/>
    <w:rsid w:val="004C61D2"/>
    <w:rsid w:val="004C62E9"/>
    <w:rsid w:val="004C63A1"/>
    <w:rsid w:val="004C6788"/>
    <w:rsid w:val="004C6A2F"/>
    <w:rsid w:val="004C6C27"/>
    <w:rsid w:val="004C6D87"/>
    <w:rsid w:val="004C70A2"/>
    <w:rsid w:val="004C7140"/>
    <w:rsid w:val="004C7149"/>
    <w:rsid w:val="004C780C"/>
    <w:rsid w:val="004C7900"/>
    <w:rsid w:val="004C7AA8"/>
    <w:rsid w:val="004C7BF5"/>
    <w:rsid w:val="004C7DCC"/>
    <w:rsid w:val="004C7EBC"/>
    <w:rsid w:val="004C7F26"/>
    <w:rsid w:val="004D01D3"/>
    <w:rsid w:val="004D0DD7"/>
    <w:rsid w:val="004D0F7F"/>
    <w:rsid w:val="004D104A"/>
    <w:rsid w:val="004D104B"/>
    <w:rsid w:val="004D1136"/>
    <w:rsid w:val="004D119C"/>
    <w:rsid w:val="004D12F1"/>
    <w:rsid w:val="004D1423"/>
    <w:rsid w:val="004D1659"/>
    <w:rsid w:val="004D170A"/>
    <w:rsid w:val="004D1E3F"/>
    <w:rsid w:val="004D1EFA"/>
    <w:rsid w:val="004D2086"/>
    <w:rsid w:val="004D20B4"/>
    <w:rsid w:val="004D21F4"/>
    <w:rsid w:val="004D23A2"/>
    <w:rsid w:val="004D254D"/>
    <w:rsid w:val="004D262A"/>
    <w:rsid w:val="004D2845"/>
    <w:rsid w:val="004D2FCE"/>
    <w:rsid w:val="004D3389"/>
    <w:rsid w:val="004D3469"/>
    <w:rsid w:val="004D3650"/>
    <w:rsid w:val="004D38F3"/>
    <w:rsid w:val="004D39EF"/>
    <w:rsid w:val="004D3E14"/>
    <w:rsid w:val="004D3E23"/>
    <w:rsid w:val="004D42BB"/>
    <w:rsid w:val="004D455A"/>
    <w:rsid w:val="004D457C"/>
    <w:rsid w:val="004D4719"/>
    <w:rsid w:val="004D47CA"/>
    <w:rsid w:val="004D47CD"/>
    <w:rsid w:val="004D4929"/>
    <w:rsid w:val="004D4F5B"/>
    <w:rsid w:val="004D4F7F"/>
    <w:rsid w:val="004D5032"/>
    <w:rsid w:val="004D547C"/>
    <w:rsid w:val="004D54A5"/>
    <w:rsid w:val="004D54E1"/>
    <w:rsid w:val="004D550D"/>
    <w:rsid w:val="004D5D47"/>
    <w:rsid w:val="004D6161"/>
    <w:rsid w:val="004D6171"/>
    <w:rsid w:val="004D6263"/>
    <w:rsid w:val="004D62E6"/>
    <w:rsid w:val="004D632C"/>
    <w:rsid w:val="004D636F"/>
    <w:rsid w:val="004D6842"/>
    <w:rsid w:val="004D6FBE"/>
    <w:rsid w:val="004D710F"/>
    <w:rsid w:val="004D7127"/>
    <w:rsid w:val="004D75B8"/>
    <w:rsid w:val="004D794F"/>
    <w:rsid w:val="004D7AC6"/>
    <w:rsid w:val="004D7B01"/>
    <w:rsid w:val="004D7C12"/>
    <w:rsid w:val="004D7E25"/>
    <w:rsid w:val="004E0479"/>
    <w:rsid w:val="004E0600"/>
    <w:rsid w:val="004E066E"/>
    <w:rsid w:val="004E0876"/>
    <w:rsid w:val="004E089C"/>
    <w:rsid w:val="004E0939"/>
    <w:rsid w:val="004E0A53"/>
    <w:rsid w:val="004E0BAB"/>
    <w:rsid w:val="004E0ED1"/>
    <w:rsid w:val="004E0F78"/>
    <w:rsid w:val="004E1288"/>
    <w:rsid w:val="004E1753"/>
    <w:rsid w:val="004E1964"/>
    <w:rsid w:val="004E1B5E"/>
    <w:rsid w:val="004E213B"/>
    <w:rsid w:val="004E230E"/>
    <w:rsid w:val="004E2482"/>
    <w:rsid w:val="004E26E7"/>
    <w:rsid w:val="004E2A1F"/>
    <w:rsid w:val="004E2FDF"/>
    <w:rsid w:val="004E3038"/>
    <w:rsid w:val="004E3368"/>
    <w:rsid w:val="004E3386"/>
    <w:rsid w:val="004E3450"/>
    <w:rsid w:val="004E3618"/>
    <w:rsid w:val="004E3A36"/>
    <w:rsid w:val="004E3B9B"/>
    <w:rsid w:val="004E3BCA"/>
    <w:rsid w:val="004E3E16"/>
    <w:rsid w:val="004E4175"/>
    <w:rsid w:val="004E4277"/>
    <w:rsid w:val="004E4593"/>
    <w:rsid w:val="004E49E1"/>
    <w:rsid w:val="004E4AD4"/>
    <w:rsid w:val="004E4C60"/>
    <w:rsid w:val="004E4CB6"/>
    <w:rsid w:val="004E4E2B"/>
    <w:rsid w:val="004E5AA2"/>
    <w:rsid w:val="004E5E2D"/>
    <w:rsid w:val="004E5EC2"/>
    <w:rsid w:val="004E60BF"/>
    <w:rsid w:val="004E60D2"/>
    <w:rsid w:val="004E6102"/>
    <w:rsid w:val="004E61E4"/>
    <w:rsid w:val="004E63EF"/>
    <w:rsid w:val="004E660F"/>
    <w:rsid w:val="004E674B"/>
    <w:rsid w:val="004E69F4"/>
    <w:rsid w:val="004E6A3B"/>
    <w:rsid w:val="004E6B01"/>
    <w:rsid w:val="004E6CA7"/>
    <w:rsid w:val="004E6D54"/>
    <w:rsid w:val="004E6FBC"/>
    <w:rsid w:val="004E6FCE"/>
    <w:rsid w:val="004E7062"/>
    <w:rsid w:val="004E70A2"/>
    <w:rsid w:val="004E70B0"/>
    <w:rsid w:val="004E70BF"/>
    <w:rsid w:val="004E71D7"/>
    <w:rsid w:val="004E72FA"/>
    <w:rsid w:val="004E7A12"/>
    <w:rsid w:val="004E7B5F"/>
    <w:rsid w:val="004E7D11"/>
    <w:rsid w:val="004E7DAF"/>
    <w:rsid w:val="004E7E8C"/>
    <w:rsid w:val="004E7FE3"/>
    <w:rsid w:val="004F07CE"/>
    <w:rsid w:val="004F07D6"/>
    <w:rsid w:val="004F0B73"/>
    <w:rsid w:val="004F0C01"/>
    <w:rsid w:val="004F0DEA"/>
    <w:rsid w:val="004F0F19"/>
    <w:rsid w:val="004F10FD"/>
    <w:rsid w:val="004F11BB"/>
    <w:rsid w:val="004F1452"/>
    <w:rsid w:val="004F180C"/>
    <w:rsid w:val="004F1863"/>
    <w:rsid w:val="004F1A6A"/>
    <w:rsid w:val="004F1AD0"/>
    <w:rsid w:val="004F1C0D"/>
    <w:rsid w:val="004F1D0C"/>
    <w:rsid w:val="004F1D8D"/>
    <w:rsid w:val="004F1EEF"/>
    <w:rsid w:val="004F1F3D"/>
    <w:rsid w:val="004F1F51"/>
    <w:rsid w:val="004F21B8"/>
    <w:rsid w:val="004F241B"/>
    <w:rsid w:val="004F2524"/>
    <w:rsid w:val="004F2806"/>
    <w:rsid w:val="004F28EF"/>
    <w:rsid w:val="004F2B41"/>
    <w:rsid w:val="004F2D48"/>
    <w:rsid w:val="004F2F0D"/>
    <w:rsid w:val="004F318E"/>
    <w:rsid w:val="004F3405"/>
    <w:rsid w:val="004F38D2"/>
    <w:rsid w:val="004F3937"/>
    <w:rsid w:val="004F3BF2"/>
    <w:rsid w:val="004F3C7A"/>
    <w:rsid w:val="004F4230"/>
    <w:rsid w:val="004F42F4"/>
    <w:rsid w:val="004F472B"/>
    <w:rsid w:val="004F4973"/>
    <w:rsid w:val="004F49F9"/>
    <w:rsid w:val="004F4A21"/>
    <w:rsid w:val="004F4A22"/>
    <w:rsid w:val="004F4AEC"/>
    <w:rsid w:val="004F4F62"/>
    <w:rsid w:val="004F52DC"/>
    <w:rsid w:val="004F5516"/>
    <w:rsid w:val="004F569D"/>
    <w:rsid w:val="004F574A"/>
    <w:rsid w:val="004F583D"/>
    <w:rsid w:val="004F5AAC"/>
    <w:rsid w:val="004F5B4B"/>
    <w:rsid w:val="004F5F93"/>
    <w:rsid w:val="004F6104"/>
    <w:rsid w:val="004F6172"/>
    <w:rsid w:val="004F64A3"/>
    <w:rsid w:val="004F6708"/>
    <w:rsid w:val="004F673C"/>
    <w:rsid w:val="004F687A"/>
    <w:rsid w:val="004F68DB"/>
    <w:rsid w:val="004F693A"/>
    <w:rsid w:val="004F6A10"/>
    <w:rsid w:val="004F6BD0"/>
    <w:rsid w:val="004F6EC6"/>
    <w:rsid w:val="004F7054"/>
    <w:rsid w:val="004F7147"/>
    <w:rsid w:val="004F7235"/>
    <w:rsid w:val="004F74E9"/>
    <w:rsid w:val="004F78FE"/>
    <w:rsid w:val="004F78FF"/>
    <w:rsid w:val="004F79AF"/>
    <w:rsid w:val="004F7A97"/>
    <w:rsid w:val="004F7AF2"/>
    <w:rsid w:val="004F7DCD"/>
    <w:rsid w:val="004F7EAD"/>
    <w:rsid w:val="004F7ECA"/>
    <w:rsid w:val="004F7EEF"/>
    <w:rsid w:val="004F7F75"/>
    <w:rsid w:val="0050028C"/>
    <w:rsid w:val="005005B3"/>
    <w:rsid w:val="00500723"/>
    <w:rsid w:val="005007F2"/>
    <w:rsid w:val="00500935"/>
    <w:rsid w:val="00500F25"/>
    <w:rsid w:val="00501013"/>
    <w:rsid w:val="00501096"/>
    <w:rsid w:val="00501672"/>
    <w:rsid w:val="0050183A"/>
    <w:rsid w:val="0050191C"/>
    <w:rsid w:val="00501E70"/>
    <w:rsid w:val="00501ECC"/>
    <w:rsid w:val="00501F32"/>
    <w:rsid w:val="0050201A"/>
    <w:rsid w:val="00502031"/>
    <w:rsid w:val="005020C2"/>
    <w:rsid w:val="005022BC"/>
    <w:rsid w:val="005027AD"/>
    <w:rsid w:val="0050289D"/>
    <w:rsid w:val="00502C21"/>
    <w:rsid w:val="00502E8B"/>
    <w:rsid w:val="00502FE4"/>
    <w:rsid w:val="00502FF1"/>
    <w:rsid w:val="00503009"/>
    <w:rsid w:val="00503259"/>
    <w:rsid w:val="0050352E"/>
    <w:rsid w:val="005037D6"/>
    <w:rsid w:val="00503941"/>
    <w:rsid w:val="00503959"/>
    <w:rsid w:val="00503E67"/>
    <w:rsid w:val="00503FB3"/>
    <w:rsid w:val="00504073"/>
    <w:rsid w:val="005040A1"/>
    <w:rsid w:val="00504230"/>
    <w:rsid w:val="0050432E"/>
    <w:rsid w:val="005047E2"/>
    <w:rsid w:val="00504812"/>
    <w:rsid w:val="00504F30"/>
    <w:rsid w:val="0050506C"/>
    <w:rsid w:val="005051F2"/>
    <w:rsid w:val="00505221"/>
    <w:rsid w:val="005054CA"/>
    <w:rsid w:val="005054E0"/>
    <w:rsid w:val="005054EB"/>
    <w:rsid w:val="005055BE"/>
    <w:rsid w:val="0050565B"/>
    <w:rsid w:val="0050568D"/>
    <w:rsid w:val="005058B8"/>
    <w:rsid w:val="00505AFA"/>
    <w:rsid w:val="00505B50"/>
    <w:rsid w:val="00505DB5"/>
    <w:rsid w:val="00505DD4"/>
    <w:rsid w:val="00505FA7"/>
    <w:rsid w:val="00505FB2"/>
    <w:rsid w:val="00506190"/>
    <w:rsid w:val="005061B5"/>
    <w:rsid w:val="005062A5"/>
    <w:rsid w:val="005064A8"/>
    <w:rsid w:val="005067AB"/>
    <w:rsid w:val="0050687E"/>
    <w:rsid w:val="00506912"/>
    <w:rsid w:val="00506955"/>
    <w:rsid w:val="00506BE7"/>
    <w:rsid w:val="00506CCF"/>
    <w:rsid w:val="00506CE0"/>
    <w:rsid w:val="00507275"/>
    <w:rsid w:val="00507457"/>
    <w:rsid w:val="005078DA"/>
    <w:rsid w:val="00507A4B"/>
    <w:rsid w:val="00507BE6"/>
    <w:rsid w:val="00507BEC"/>
    <w:rsid w:val="00507C61"/>
    <w:rsid w:val="00507D3A"/>
    <w:rsid w:val="00507DFB"/>
    <w:rsid w:val="00507E2B"/>
    <w:rsid w:val="00507F69"/>
    <w:rsid w:val="00510082"/>
    <w:rsid w:val="00510360"/>
    <w:rsid w:val="0051039C"/>
    <w:rsid w:val="005103A5"/>
    <w:rsid w:val="00510A7D"/>
    <w:rsid w:val="00510BD9"/>
    <w:rsid w:val="00510C7F"/>
    <w:rsid w:val="00510CFB"/>
    <w:rsid w:val="00510E82"/>
    <w:rsid w:val="00510EAA"/>
    <w:rsid w:val="00511065"/>
    <w:rsid w:val="005110B7"/>
    <w:rsid w:val="005110FA"/>
    <w:rsid w:val="00511181"/>
    <w:rsid w:val="005111C3"/>
    <w:rsid w:val="00511385"/>
    <w:rsid w:val="00511546"/>
    <w:rsid w:val="00511581"/>
    <w:rsid w:val="005115AF"/>
    <w:rsid w:val="0051192A"/>
    <w:rsid w:val="00511AF4"/>
    <w:rsid w:val="00511BF2"/>
    <w:rsid w:val="00511CB5"/>
    <w:rsid w:val="00511D82"/>
    <w:rsid w:val="00511E74"/>
    <w:rsid w:val="00511F11"/>
    <w:rsid w:val="00511F35"/>
    <w:rsid w:val="0051219E"/>
    <w:rsid w:val="0051224F"/>
    <w:rsid w:val="005122B1"/>
    <w:rsid w:val="005123FE"/>
    <w:rsid w:val="005125E4"/>
    <w:rsid w:val="005126CC"/>
    <w:rsid w:val="005128BB"/>
    <w:rsid w:val="0051291B"/>
    <w:rsid w:val="005129B3"/>
    <w:rsid w:val="00512A01"/>
    <w:rsid w:val="00512BD1"/>
    <w:rsid w:val="00512D1E"/>
    <w:rsid w:val="00512E41"/>
    <w:rsid w:val="00512F00"/>
    <w:rsid w:val="00512F27"/>
    <w:rsid w:val="00513189"/>
    <w:rsid w:val="0051337C"/>
    <w:rsid w:val="005134DC"/>
    <w:rsid w:val="00513572"/>
    <w:rsid w:val="00513688"/>
    <w:rsid w:val="005137A2"/>
    <w:rsid w:val="005137E2"/>
    <w:rsid w:val="0051382E"/>
    <w:rsid w:val="005139A8"/>
    <w:rsid w:val="00513C19"/>
    <w:rsid w:val="00513D0B"/>
    <w:rsid w:val="00513DE5"/>
    <w:rsid w:val="00513EC0"/>
    <w:rsid w:val="005144A7"/>
    <w:rsid w:val="005147FE"/>
    <w:rsid w:val="005148F7"/>
    <w:rsid w:val="00514970"/>
    <w:rsid w:val="00514973"/>
    <w:rsid w:val="00514BEE"/>
    <w:rsid w:val="00514D1A"/>
    <w:rsid w:val="005150B2"/>
    <w:rsid w:val="005152D6"/>
    <w:rsid w:val="005153F3"/>
    <w:rsid w:val="00515670"/>
    <w:rsid w:val="005159AA"/>
    <w:rsid w:val="00515EDF"/>
    <w:rsid w:val="00516274"/>
    <w:rsid w:val="005163D2"/>
    <w:rsid w:val="005165CD"/>
    <w:rsid w:val="00516633"/>
    <w:rsid w:val="00516876"/>
    <w:rsid w:val="005169A9"/>
    <w:rsid w:val="00516A81"/>
    <w:rsid w:val="00516CDD"/>
    <w:rsid w:val="00516D7A"/>
    <w:rsid w:val="00516DC8"/>
    <w:rsid w:val="00516FBF"/>
    <w:rsid w:val="005170A4"/>
    <w:rsid w:val="0051712F"/>
    <w:rsid w:val="005171AC"/>
    <w:rsid w:val="00517271"/>
    <w:rsid w:val="0051727C"/>
    <w:rsid w:val="005173F8"/>
    <w:rsid w:val="0051747B"/>
    <w:rsid w:val="00517584"/>
    <w:rsid w:val="005177BE"/>
    <w:rsid w:val="00517869"/>
    <w:rsid w:val="00517901"/>
    <w:rsid w:val="00520306"/>
    <w:rsid w:val="00520485"/>
    <w:rsid w:val="00520569"/>
    <w:rsid w:val="0052072D"/>
    <w:rsid w:val="00520A29"/>
    <w:rsid w:val="00520A4A"/>
    <w:rsid w:val="00520A5C"/>
    <w:rsid w:val="00520AB7"/>
    <w:rsid w:val="00520B9A"/>
    <w:rsid w:val="00520DB8"/>
    <w:rsid w:val="00520E5A"/>
    <w:rsid w:val="0052100D"/>
    <w:rsid w:val="0052111D"/>
    <w:rsid w:val="0052123D"/>
    <w:rsid w:val="0052131A"/>
    <w:rsid w:val="00521384"/>
    <w:rsid w:val="00521575"/>
    <w:rsid w:val="0052157E"/>
    <w:rsid w:val="0052168B"/>
    <w:rsid w:val="005217FD"/>
    <w:rsid w:val="00521C14"/>
    <w:rsid w:val="00521C6E"/>
    <w:rsid w:val="00521CA5"/>
    <w:rsid w:val="00521CD7"/>
    <w:rsid w:val="00521E30"/>
    <w:rsid w:val="00521E53"/>
    <w:rsid w:val="00521EC4"/>
    <w:rsid w:val="00521EE5"/>
    <w:rsid w:val="00521EF4"/>
    <w:rsid w:val="005221D0"/>
    <w:rsid w:val="005221DD"/>
    <w:rsid w:val="005221DE"/>
    <w:rsid w:val="00522392"/>
    <w:rsid w:val="0052250D"/>
    <w:rsid w:val="00522745"/>
    <w:rsid w:val="0052280A"/>
    <w:rsid w:val="00522CBD"/>
    <w:rsid w:val="00522DE3"/>
    <w:rsid w:val="00522E4B"/>
    <w:rsid w:val="00523148"/>
    <w:rsid w:val="005234BF"/>
    <w:rsid w:val="00523619"/>
    <w:rsid w:val="00523834"/>
    <w:rsid w:val="005238D0"/>
    <w:rsid w:val="0052396A"/>
    <w:rsid w:val="00523A03"/>
    <w:rsid w:val="00523CD5"/>
    <w:rsid w:val="00524207"/>
    <w:rsid w:val="00524249"/>
    <w:rsid w:val="00524382"/>
    <w:rsid w:val="00524590"/>
    <w:rsid w:val="005245E5"/>
    <w:rsid w:val="005248CC"/>
    <w:rsid w:val="00524E26"/>
    <w:rsid w:val="00524E8F"/>
    <w:rsid w:val="00524F6A"/>
    <w:rsid w:val="00525123"/>
    <w:rsid w:val="005253A8"/>
    <w:rsid w:val="0052564C"/>
    <w:rsid w:val="00525829"/>
    <w:rsid w:val="0052587E"/>
    <w:rsid w:val="005259F8"/>
    <w:rsid w:val="00525A64"/>
    <w:rsid w:val="00525CF7"/>
    <w:rsid w:val="00525E7A"/>
    <w:rsid w:val="00525FBB"/>
    <w:rsid w:val="00526008"/>
    <w:rsid w:val="005260A8"/>
    <w:rsid w:val="00526464"/>
    <w:rsid w:val="0052651D"/>
    <w:rsid w:val="005265CB"/>
    <w:rsid w:val="0052664D"/>
    <w:rsid w:val="0052684E"/>
    <w:rsid w:val="00526912"/>
    <w:rsid w:val="005269A6"/>
    <w:rsid w:val="005269C3"/>
    <w:rsid w:val="00526CA8"/>
    <w:rsid w:val="00526CE4"/>
    <w:rsid w:val="00526D01"/>
    <w:rsid w:val="00527117"/>
    <w:rsid w:val="0052711A"/>
    <w:rsid w:val="0052719B"/>
    <w:rsid w:val="005275B3"/>
    <w:rsid w:val="005275F4"/>
    <w:rsid w:val="00527802"/>
    <w:rsid w:val="005278D0"/>
    <w:rsid w:val="00527A4E"/>
    <w:rsid w:val="00527BA6"/>
    <w:rsid w:val="005302B8"/>
    <w:rsid w:val="005304A2"/>
    <w:rsid w:val="005304F2"/>
    <w:rsid w:val="005306DA"/>
    <w:rsid w:val="005306E7"/>
    <w:rsid w:val="0053084D"/>
    <w:rsid w:val="0053092D"/>
    <w:rsid w:val="005309CA"/>
    <w:rsid w:val="00530A7F"/>
    <w:rsid w:val="00530BEA"/>
    <w:rsid w:val="00530C66"/>
    <w:rsid w:val="00530CDB"/>
    <w:rsid w:val="00530DA8"/>
    <w:rsid w:val="00530EAD"/>
    <w:rsid w:val="005310ED"/>
    <w:rsid w:val="00531222"/>
    <w:rsid w:val="00531373"/>
    <w:rsid w:val="00531427"/>
    <w:rsid w:val="00531455"/>
    <w:rsid w:val="0053147E"/>
    <w:rsid w:val="00531535"/>
    <w:rsid w:val="005315A0"/>
    <w:rsid w:val="00531941"/>
    <w:rsid w:val="00531B11"/>
    <w:rsid w:val="00531FA4"/>
    <w:rsid w:val="00532066"/>
    <w:rsid w:val="0053219A"/>
    <w:rsid w:val="00532798"/>
    <w:rsid w:val="00532A59"/>
    <w:rsid w:val="00532B30"/>
    <w:rsid w:val="00532C37"/>
    <w:rsid w:val="00532C55"/>
    <w:rsid w:val="00532D4D"/>
    <w:rsid w:val="00532E4B"/>
    <w:rsid w:val="00532E76"/>
    <w:rsid w:val="00533044"/>
    <w:rsid w:val="005330ED"/>
    <w:rsid w:val="00533275"/>
    <w:rsid w:val="00533361"/>
    <w:rsid w:val="005335D2"/>
    <w:rsid w:val="00533684"/>
    <w:rsid w:val="00533A70"/>
    <w:rsid w:val="00533AA9"/>
    <w:rsid w:val="00533D76"/>
    <w:rsid w:val="00533E32"/>
    <w:rsid w:val="00533F77"/>
    <w:rsid w:val="00533FD0"/>
    <w:rsid w:val="005340D1"/>
    <w:rsid w:val="005342FE"/>
    <w:rsid w:val="00534399"/>
    <w:rsid w:val="005343D6"/>
    <w:rsid w:val="00534515"/>
    <w:rsid w:val="005346F5"/>
    <w:rsid w:val="00534719"/>
    <w:rsid w:val="0053472C"/>
    <w:rsid w:val="00534AA0"/>
    <w:rsid w:val="00534C9D"/>
    <w:rsid w:val="00534FF5"/>
    <w:rsid w:val="00535015"/>
    <w:rsid w:val="00535139"/>
    <w:rsid w:val="0053536D"/>
    <w:rsid w:val="00535410"/>
    <w:rsid w:val="00535488"/>
    <w:rsid w:val="00535777"/>
    <w:rsid w:val="005358F0"/>
    <w:rsid w:val="00535A25"/>
    <w:rsid w:val="00535B37"/>
    <w:rsid w:val="00535E98"/>
    <w:rsid w:val="00535F9A"/>
    <w:rsid w:val="00536055"/>
    <w:rsid w:val="005360F5"/>
    <w:rsid w:val="00536215"/>
    <w:rsid w:val="0053628A"/>
    <w:rsid w:val="0053650D"/>
    <w:rsid w:val="005365D5"/>
    <w:rsid w:val="005367A7"/>
    <w:rsid w:val="00536809"/>
    <w:rsid w:val="005368E3"/>
    <w:rsid w:val="0053698E"/>
    <w:rsid w:val="00536A43"/>
    <w:rsid w:val="00536ABE"/>
    <w:rsid w:val="00536BA5"/>
    <w:rsid w:val="00536D1C"/>
    <w:rsid w:val="00536FD6"/>
    <w:rsid w:val="00536FEC"/>
    <w:rsid w:val="0053703E"/>
    <w:rsid w:val="0053711F"/>
    <w:rsid w:val="005371BF"/>
    <w:rsid w:val="00537383"/>
    <w:rsid w:val="00537484"/>
    <w:rsid w:val="005375B1"/>
    <w:rsid w:val="005377B2"/>
    <w:rsid w:val="00537B03"/>
    <w:rsid w:val="00537B66"/>
    <w:rsid w:val="00537C25"/>
    <w:rsid w:val="00537EE6"/>
    <w:rsid w:val="00537F25"/>
    <w:rsid w:val="00537FAF"/>
    <w:rsid w:val="00537FC7"/>
    <w:rsid w:val="005401D7"/>
    <w:rsid w:val="005403EF"/>
    <w:rsid w:val="0054055A"/>
    <w:rsid w:val="00540620"/>
    <w:rsid w:val="005408D7"/>
    <w:rsid w:val="0054094D"/>
    <w:rsid w:val="00540F49"/>
    <w:rsid w:val="005411DB"/>
    <w:rsid w:val="005411FA"/>
    <w:rsid w:val="00541346"/>
    <w:rsid w:val="00541418"/>
    <w:rsid w:val="005415E2"/>
    <w:rsid w:val="005418BA"/>
    <w:rsid w:val="005419D9"/>
    <w:rsid w:val="00541A76"/>
    <w:rsid w:val="00541DFD"/>
    <w:rsid w:val="00541E46"/>
    <w:rsid w:val="00541F7C"/>
    <w:rsid w:val="00541FCF"/>
    <w:rsid w:val="0054222E"/>
    <w:rsid w:val="00542429"/>
    <w:rsid w:val="0054244C"/>
    <w:rsid w:val="00542695"/>
    <w:rsid w:val="005428CF"/>
    <w:rsid w:val="00542974"/>
    <w:rsid w:val="00542BA0"/>
    <w:rsid w:val="00542BE7"/>
    <w:rsid w:val="00542DD3"/>
    <w:rsid w:val="00542EC4"/>
    <w:rsid w:val="00542FD1"/>
    <w:rsid w:val="00543080"/>
    <w:rsid w:val="0054318B"/>
    <w:rsid w:val="0054356C"/>
    <w:rsid w:val="00543610"/>
    <w:rsid w:val="00543774"/>
    <w:rsid w:val="005437B4"/>
    <w:rsid w:val="00543853"/>
    <w:rsid w:val="00543936"/>
    <w:rsid w:val="0054393B"/>
    <w:rsid w:val="00543BB4"/>
    <w:rsid w:val="00543D15"/>
    <w:rsid w:val="00543E52"/>
    <w:rsid w:val="00544019"/>
    <w:rsid w:val="00544025"/>
    <w:rsid w:val="00544145"/>
    <w:rsid w:val="0054429A"/>
    <w:rsid w:val="005446A8"/>
    <w:rsid w:val="00544730"/>
    <w:rsid w:val="005448DF"/>
    <w:rsid w:val="00544917"/>
    <w:rsid w:val="005451D4"/>
    <w:rsid w:val="00545341"/>
    <w:rsid w:val="00545346"/>
    <w:rsid w:val="0054552F"/>
    <w:rsid w:val="005458AF"/>
    <w:rsid w:val="00545A15"/>
    <w:rsid w:val="00545C71"/>
    <w:rsid w:val="00546198"/>
    <w:rsid w:val="005461D9"/>
    <w:rsid w:val="005464B4"/>
    <w:rsid w:val="00546695"/>
    <w:rsid w:val="005466BE"/>
    <w:rsid w:val="0054671F"/>
    <w:rsid w:val="0054672E"/>
    <w:rsid w:val="005467C7"/>
    <w:rsid w:val="005468A3"/>
    <w:rsid w:val="005469CA"/>
    <w:rsid w:val="005469F9"/>
    <w:rsid w:val="00546E4E"/>
    <w:rsid w:val="00546E64"/>
    <w:rsid w:val="005471CA"/>
    <w:rsid w:val="005473AD"/>
    <w:rsid w:val="005478D4"/>
    <w:rsid w:val="00547B11"/>
    <w:rsid w:val="00547C18"/>
    <w:rsid w:val="00547C83"/>
    <w:rsid w:val="00550133"/>
    <w:rsid w:val="0055040E"/>
    <w:rsid w:val="00550605"/>
    <w:rsid w:val="005506A3"/>
    <w:rsid w:val="00550972"/>
    <w:rsid w:val="005509A2"/>
    <w:rsid w:val="00550A04"/>
    <w:rsid w:val="00550A1A"/>
    <w:rsid w:val="00550A89"/>
    <w:rsid w:val="00550CA7"/>
    <w:rsid w:val="00550CB0"/>
    <w:rsid w:val="00550CC2"/>
    <w:rsid w:val="00550E08"/>
    <w:rsid w:val="00550ED0"/>
    <w:rsid w:val="00550FBC"/>
    <w:rsid w:val="005512F6"/>
    <w:rsid w:val="005514A6"/>
    <w:rsid w:val="005514D3"/>
    <w:rsid w:val="00551603"/>
    <w:rsid w:val="0055160E"/>
    <w:rsid w:val="0055177F"/>
    <w:rsid w:val="005517D1"/>
    <w:rsid w:val="00551BDE"/>
    <w:rsid w:val="0055203B"/>
    <w:rsid w:val="005520F3"/>
    <w:rsid w:val="005525B1"/>
    <w:rsid w:val="00552612"/>
    <w:rsid w:val="0055270B"/>
    <w:rsid w:val="00552792"/>
    <w:rsid w:val="00552BB7"/>
    <w:rsid w:val="00552D70"/>
    <w:rsid w:val="00552FBC"/>
    <w:rsid w:val="00553052"/>
    <w:rsid w:val="005531EF"/>
    <w:rsid w:val="00553356"/>
    <w:rsid w:val="00553398"/>
    <w:rsid w:val="005534D8"/>
    <w:rsid w:val="0055352C"/>
    <w:rsid w:val="005535A6"/>
    <w:rsid w:val="00553A2B"/>
    <w:rsid w:val="00553E63"/>
    <w:rsid w:val="00553EC8"/>
    <w:rsid w:val="005540F7"/>
    <w:rsid w:val="005541C7"/>
    <w:rsid w:val="0055467B"/>
    <w:rsid w:val="005548E0"/>
    <w:rsid w:val="00554C4B"/>
    <w:rsid w:val="00554CF0"/>
    <w:rsid w:val="00554D53"/>
    <w:rsid w:val="00554DA2"/>
    <w:rsid w:val="00555290"/>
    <w:rsid w:val="005554C5"/>
    <w:rsid w:val="00555840"/>
    <w:rsid w:val="0055594B"/>
    <w:rsid w:val="00555A2F"/>
    <w:rsid w:val="00555A88"/>
    <w:rsid w:val="00555C9A"/>
    <w:rsid w:val="00555CF3"/>
    <w:rsid w:val="00555E18"/>
    <w:rsid w:val="00555E8A"/>
    <w:rsid w:val="00555F30"/>
    <w:rsid w:val="00555FD3"/>
    <w:rsid w:val="005561C4"/>
    <w:rsid w:val="00556326"/>
    <w:rsid w:val="00556679"/>
    <w:rsid w:val="005566ED"/>
    <w:rsid w:val="0055693C"/>
    <w:rsid w:val="00556991"/>
    <w:rsid w:val="00556B64"/>
    <w:rsid w:val="00556CD1"/>
    <w:rsid w:val="00556F52"/>
    <w:rsid w:val="0055703D"/>
    <w:rsid w:val="00557146"/>
    <w:rsid w:val="005571A1"/>
    <w:rsid w:val="005571DF"/>
    <w:rsid w:val="005572AF"/>
    <w:rsid w:val="0055738B"/>
    <w:rsid w:val="005573C6"/>
    <w:rsid w:val="0055751E"/>
    <w:rsid w:val="00557569"/>
    <w:rsid w:val="0055794F"/>
    <w:rsid w:val="00557CFD"/>
    <w:rsid w:val="00557D69"/>
    <w:rsid w:val="00557DF5"/>
    <w:rsid w:val="00560020"/>
    <w:rsid w:val="005602CC"/>
    <w:rsid w:val="005607EC"/>
    <w:rsid w:val="00560828"/>
    <w:rsid w:val="005608EE"/>
    <w:rsid w:val="00560C4D"/>
    <w:rsid w:val="00561009"/>
    <w:rsid w:val="0056103F"/>
    <w:rsid w:val="005613A5"/>
    <w:rsid w:val="00561477"/>
    <w:rsid w:val="0056157D"/>
    <w:rsid w:val="0056167F"/>
    <w:rsid w:val="005616B2"/>
    <w:rsid w:val="005617E7"/>
    <w:rsid w:val="0056185E"/>
    <w:rsid w:val="005618F2"/>
    <w:rsid w:val="00561AED"/>
    <w:rsid w:val="00561C01"/>
    <w:rsid w:val="00561EC7"/>
    <w:rsid w:val="00561FA8"/>
    <w:rsid w:val="00562089"/>
    <w:rsid w:val="00562154"/>
    <w:rsid w:val="00562216"/>
    <w:rsid w:val="0056227E"/>
    <w:rsid w:val="0056237F"/>
    <w:rsid w:val="005623C3"/>
    <w:rsid w:val="00562593"/>
    <w:rsid w:val="005625F3"/>
    <w:rsid w:val="0056277C"/>
    <w:rsid w:val="00562AC0"/>
    <w:rsid w:val="00562CB1"/>
    <w:rsid w:val="00562E43"/>
    <w:rsid w:val="00562F43"/>
    <w:rsid w:val="0056348A"/>
    <w:rsid w:val="005637D8"/>
    <w:rsid w:val="00563876"/>
    <w:rsid w:val="005638F7"/>
    <w:rsid w:val="00563A13"/>
    <w:rsid w:val="00563D05"/>
    <w:rsid w:val="00563D8B"/>
    <w:rsid w:val="00563DCC"/>
    <w:rsid w:val="00563DDA"/>
    <w:rsid w:val="00563DE3"/>
    <w:rsid w:val="0056407C"/>
    <w:rsid w:val="005640F5"/>
    <w:rsid w:val="00564252"/>
    <w:rsid w:val="0056434B"/>
    <w:rsid w:val="005648B7"/>
    <w:rsid w:val="005648CB"/>
    <w:rsid w:val="00564C89"/>
    <w:rsid w:val="005650A8"/>
    <w:rsid w:val="005651F2"/>
    <w:rsid w:val="0056527F"/>
    <w:rsid w:val="005653B3"/>
    <w:rsid w:val="005657B9"/>
    <w:rsid w:val="00565D84"/>
    <w:rsid w:val="00565E43"/>
    <w:rsid w:val="00565E9E"/>
    <w:rsid w:val="00566275"/>
    <w:rsid w:val="00566281"/>
    <w:rsid w:val="00566533"/>
    <w:rsid w:val="005666D8"/>
    <w:rsid w:val="005666E8"/>
    <w:rsid w:val="0056693D"/>
    <w:rsid w:val="00566CD9"/>
    <w:rsid w:val="00566D35"/>
    <w:rsid w:val="005670FE"/>
    <w:rsid w:val="00567141"/>
    <w:rsid w:val="00567335"/>
    <w:rsid w:val="005673DF"/>
    <w:rsid w:val="00567470"/>
    <w:rsid w:val="005674F7"/>
    <w:rsid w:val="00567A1F"/>
    <w:rsid w:val="00567AC6"/>
    <w:rsid w:val="00567B1E"/>
    <w:rsid w:val="00567FD3"/>
    <w:rsid w:val="00567FE2"/>
    <w:rsid w:val="005700FF"/>
    <w:rsid w:val="00570276"/>
    <w:rsid w:val="005702AC"/>
    <w:rsid w:val="00570499"/>
    <w:rsid w:val="005704EA"/>
    <w:rsid w:val="0057052A"/>
    <w:rsid w:val="005709E9"/>
    <w:rsid w:val="00570F1B"/>
    <w:rsid w:val="005711A1"/>
    <w:rsid w:val="005711FD"/>
    <w:rsid w:val="0057121A"/>
    <w:rsid w:val="00571359"/>
    <w:rsid w:val="005714DC"/>
    <w:rsid w:val="00571506"/>
    <w:rsid w:val="0057153A"/>
    <w:rsid w:val="00571660"/>
    <w:rsid w:val="00571664"/>
    <w:rsid w:val="005716A3"/>
    <w:rsid w:val="00571833"/>
    <w:rsid w:val="0057187B"/>
    <w:rsid w:val="00571958"/>
    <w:rsid w:val="00571DD6"/>
    <w:rsid w:val="00571E32"/>
    <w:rsid w:val="00571EC6"/>
    <w:rsid w:val="00572184"/>
    <w:rsid w:val="0057246E"/>
    <w:rsid w:val="0057248A"/>
    <w:rsid w:val="00572535"/>
    <w:rsid w:val="00572873"/>
    <w:rsid w:val="0057298C"/>
    <w:rsid w:val="00572A23"/>
    <w:rsid w:val="00572A7B"/>
    <w:rsid w:val="00572BB0"/>
    <w:rsid w:val="00572C9E"/>
    <w:rsid w:val="005730A9"/>
    <w:rsid w:val="00573154"/>
    <w:rsid w:val="005731C9"/>
    <w:rsid w:val="00573236"/>
    <w:rsid w:val="005735B8"/>
    <w:rsid w:val="0057381C"/>
    <w:rsid w:val="00573AB9"/>
    <w:rsid w:val="00573C4A"/>
    <w:rsid w:val="00573C56"/>
    <w:rsid w:val="00573CC8"/>
    <w:rsid w:val="00573E76"/>
    <w:rsid w:val="005741F7"/>
    <w:rsid w:val="005742FB"/>
    <w:rsid w:val="00574323"/>
    <w:rsid w:val="005743FB"/>
    <w:rsid w:val="0057450E"/>
    <w:rsid w:val="00574521"/>
    <w:rsid w:val="0057455A"/>
    <w:rsid w:val="0057457B"/>
    <w:rsid w:val="005746A2"/>
    <w:rsid w:val="00574709"/>
    <w:rsid w:val="00574964"/>
    <w:rsid w:val="00574998"/>
    <w:rsid w:val="00574A26"/>
    <w:rsid w:val="00574C4E"/>
    <w:rsid w:val="00574DF9"/>
    <w:rsid w:val="00574F9A"/>
    <w:rsid w:val="005755B1"/>
    <w:rsid w:val="0057564E"/>
    <w:rsid w:val="005756E6"/>
    <w:rsid w:val="005758CC"/>
    <w:rsid w:val="00575A92"/>
    <w:rsid w:val="00575AAC"/>
    <w:rsid w:val="00575D77"/>
    <w:rsid w:val="00575EB0"/>
    <w:rsid w:val="005760C5"/>
    <w:rsid w:val="00576130"/>
    <w:rsid w:val="005763FD"/>
    <w:rsid w:val="00576568"/>
    <w:rsid w:val="00576796"/>
    <w:rsid w:val="005769C6"/>
    <w:rsid w:val="00576A8D"/>
    <w:rsid w:val="00576AAC"/>
    <w:rsid w:val="00576BEB"/>
    <w:rsid w:val="00576BEE"/>
    <w:rsid w:val="00576DA8"/>
    <w:rsid w:val="00576E52"/>
    <w:rsid w:val="00576E54"/>
    <w:rsid w:val="0057726A"/>
    <w:rsid w:val="0057740B"/>
    <w:rsid w:val="005775F5"/>
    <w:rsid w:val="005776E6"/>
    <w:rsid w:val="00577ACA"/>
    <w:rsid w:val="00577C16"/>
    <w:rsid w:val="00577C1B"/>
    <w:rsid w:val="00577DFD"/>
    <w:rsid w:val="00577E24"/>
    <w:rsid w:val="00577EB3"/>
    <w:rsid w:val="00577FE8"/>
    <w:rsid w:val="00580073"/>
    <w:rsid w:val="0058012B"/>
    <w:rsid w:val="00580263"/>
    <w:rsid w:val="00580346"/>
    <w:rsid w:val="00580398"/>
    <w:rsid w:val="0058061C"/>
    <w:rsid w:val="00580645"/>
    <w:rsid w:val="00580775"/>
    <w:rsid w:val="005807E5"/>
    <w:rsid w:val="00580AE7"/>
    <w:rsid w:val="00580B9D"/>
    <w:rsid w:val="00580C71"/>
    <w:rsid w:val="00580D22"/>
    <w:rsid w:val="00580D8B"/>
    <w:rsid w:val="00580EBC"/>
    <w:rsid w:val="00581000"/>
    <w:rsid w:val="0058100C"/>
    <w:rsid w:val="00581384"/>
    <w:rsid w:val="0058166A"/>
    <w:rsid w:val="0058166F"/>
    <w:rsid w:val="005816D9"/>
    <w:rsid w:val="005818CB"/>
    <w:rsid w:val="00581AB3"/>
    <w:rsid w:val="00581BDD"/>
    <w:rsid w:val="00581E77"/>
    <w:rsid w:val="0058218B"/>
    <w:rsid w:val="00582238"/>
    <w:rsid w:val="005822CA"/>
    <w:rsid w:val="00582343"/>
    <w:rsid w:val="005824F3"/>
    <w:rsid w:val="005825DE"/>
    <w:rsid w:val="00582763"/>
    <w:rsid w:val="00582ABF"/>
    <w:rsid w:val="00582B31"/>
    <w:rsid w:val="00582BE7"/>
    <w:rsid w:val="00583003"/>
    <w:rsid w:val="0058302B"/>
    <w:rsid w:val="005830FD"/>
    <w:rsid w:val="0058318A"/>
    <w:rsid w:val="0058331A"/>
    <w:rsid w:val="0058343B"/>
    <w:rsid w:val="0058356A"/>
    <w:rsid w:val="005836BD"/>
    <w:rsid w:val="0058380A"/>
    <w:rsid w:val="00583953"/>
    <w:rsid w:val="00583BE9"/>
    <w:rsid w:val="00583D00"/>
    <w:rsid w:val="00583D8C"/>
    <w:rsid w:val="00584012"/>
    <w:rsid w:val="0058408C"/>
    <w:rsid w:val="00584148"/>
    <w:rsid w:val="00584335"/>
    <w:rsid w:val="0058434F"/>
    <w:rsid w:val="0058439B"/>
    <w:rsid w:val="0058444C"/>
    <w:rsid w:val="0058453D"/>
    <w:rsid w:val="00584605"/>
    <w:rsid w:val="00584719"/>
    <w:rsid w:val="0058478D"/>
    <w:rsid w:val="00584808"/>
    <w:rsid w:val="00584B4F"/>
    <w:rsid w:val="00584DE4"/>
    <w:rsid w:val="0058513F"/>
    <w:rsid w:val="00585307"/>
    <w:rsid w:val="0058547D"/>
    <w:rsid w:val="005855A7"/>
    <w:rsid w:val="00585640"/>
    <w:rsid w:val="005859E2"/>
    <w:rsid w:val="00585A28"/>
    <w:rsid w:val="00585D97"/>
    <w:rsid w:val="00585DC3"/>
    <w:rsid w:val="00585DCF"/>
    <w:rsid w:val="00585EEB"/>
    <w:rsid w:val="00585EF3"/>
    <w:rsid w:val="005861B8"/>
    <w:rsid w:val="005861CD"/>
    <w:rsid w:val="005863CF"/>
    <w:rsid w:val="00586742"/>
    <w:rsid w:val="005869AF"/>
    <w:rsid w:val="005869C8"/>
    <w:rsid w:val="00586B3A"/>
    <w:rsid w:val="00586D7A"/>
    <w:rsid w:val="00586F92"/>
    <w:rsid w:val="00587059"/>
    <w:rsid w:val="00587294"/>
    <w:rsid w:val="005872B0"/>
    <w:rsid w:val="00587474"/>
    <w:rsid w:val="005876AA"/>
    <w:rsid w:val="0058785D"/>
    <w:rsid w:val="00587889"/>
    <w:rsid w:val="005878EB"/>
    <w:rsid w:val="00587B8D"/>
    <w:rsid w:val="00587B91"/>
    <w:rsid w:val="00587BAE"/>
    <w:rsid w:val="00587BF2"/>
    <w:rsid w:val="00587F7B"/>
    <w:rsid w:val="005900A9"/>
    <w:rsid w:val="00590449"/>
    <w:rsid w:val="0059083C"/>
    <w:rsid w:val="00590A35"/>
    <w:rsid w:val="00590B31"/>
    <w:rsid w:val="00590B55"/>
    <w:rsid w:val="00590C7F"/>
    <w:rsid w:val="00590D0F"/>
    <w:rsid w:val="00590E23"/>
    <w:rsid w:val="00591052"/>
    <w:rsid w:val="005910F4"/>
    <w:rsid w:val="005912A4"/>
    <w:rsid w:val="005912A8"/>
    <w:rsid w:val="005914EF"/>
    <w:rsid w:val="005915AE"/>
    <w:rsid w:val="005915CF"/>
    <w:rsid w:val="005915D4"/>
    <w:rsid w:val="005916AD"/>
    <w:rsid w:val="0059176A"/>
    <w:rsid w:val="00591A1D"/>
    <w:rsid w:val="00591A93"/>
    <w:rsid w:val="00591B1F"/>
    <w:rsid w:val="00591D4D"/>
    <w:rsid w:val="00591DDD"/>
    <w:rsid w:val="00591E8B"/>
    <w:rsid w:val="00592316"/>
    <w:rsid w:val="0059235A"/>
    <w:rsid w:val="0059254C"/>
    <w:rsid w:val="005925AA"/>
    <w:rsid w:val="0059270C"/>
    <w:rsid w:val="00592725"/>
    <w:rsid w:val="00592751"/>
    <w:rsid w:val="005927C2"/>
    <w:rsid w:val="005927F2"/>
    <w:rsid w:val="0059296D"/>
    <w:rsid w:val="00592A52"/>
    <w:rsid w:val="00592B01"/>
    <w:rsid w:val="00592B83"/>
    <w:rsid w:val="00592D2A"/>
    <w:rsid w:val="00592DD3"/>
    <w:rsid w:val="00592EC9"/>
    <w:rsid w:val="00592F7C"/>
    <w:rsid w:val="0059306E"/>
    <w:rsid w:val="0059355D"/>
    <w:rsid w:val="00593579"/>
    <w:rsid w:val="005935F6"/>
    <w:rsid w:val="0059361B"/>
    <w:rsid w:val="00593779"/>
    <w:rsid w:val="005937AF"/>
    <w:rsid w:val="00593854"/>
    <w:rsid w:val="00593984"/>
    <w:rsid w:val="00593F83"/>
    <w:rsid w:val="00594221"/>
    <w:rsid w:val="005943F1"/>
    <w:rsid w:val="00594516"/>
    <w:rsid w:val="005947C8"/>
    <w:rsid w:val="00594A1E"/>
    <w:rsid w:val="00594D95"/>
    <w:rsid w:val="00594E05"/>
    <w:rsid w:val="00594F95"/>
    <w:rsid w:val="0059501D"/>
    <w:rsid w:val="00595074"/>
    <w:rsid w:val="00595493"/>
    <w:rsid w:val="0059560D"/>
    <w:rsid w:val="00595685"/>
    <w:rsid w:val="00595741"/>
    <w:rsid w:val="005957A8"/>
    <w:rsid w:val="00595992"/>
    <w:rsid w:val="00595A16"/>
    <w:rsid w:val="00595C6C"/>
    <w:rsid w:val="00595E37"/>
    <w:rsid w:val="00595E46"/>
    <w:rsid w:val="00595E8F"/>
    <w:rsid w:val="00595E92"/>
    <w:rsid w:val="00595F25"/>
    <w:rsid w:val="00596092"/>
    <w:rsid w:val="005960BC"/>
    <w:rsid w:val="00596235"/>
    <w:rsid w:val="005965C9"/>
    <w:rsid w:val="0059660B"/>
    <w:rsid w:val="0059663D"/>
    <w:rsid w:val="005966D1"/>
    <w:rsid w:val="005967AB"/>
    <w:rsid w:val="0059689A"/>
    <w:rsid w:val="00596B5A"/>
    <w:rsid w:val="00596DD9"/>
    <w:rsid w:val="00596F5C"/>
    <w:rsid w:val="00597541"/>
    <w:rsid w:val="00597694"/>
    <w:rsid w:val="005977BC"/>
    <w:rsid w:val="00597C8A"/>
    <w:rsid w:val="00597E54"/>
    <w:rsid w:val="00597E5A"/>
    <w:rsid w:val="005A022B"/>
    <w:rsid w:val="005A027B"/>
    <w:rsid w:val="005A034E"/>
    <w:rsid w:val="005A0473"/>
    <w:rsid w:val="005A088D"/>
    <w:rsid w:val="005A08B6"/>
    <w:rsid w:val="005A09E5"/>
    <w:rsid w:val="005A0AEF"/>
    <w:rsid w:val="005A0E99"/>
    <w:rsid w:val="005A0F44"/>
    <w:rsid w:val="005A1135"/>
    <w:rsid w:val="005A11A8"/>
    <w:rsid w:val="005A1276"/>
    <w:rsid w:val="005A1278"/>
    <w:rsid w:val="005A16E8"/>
    <w:rsid w:val="005A177B"/>
    <w:rsid w:val="005A1F03"/>
    <w:rsid w:val="005A1FE0"/>
    <w:rsid w:val="005A2015"/>
    <w:rsid w:val="005A2125"/>
    <w:rsid w:val="005A2980"/>
    <w:rsid w:val="005A2DBE"/>
    <w:rsid w:val="005A2E37"/>
    <w:rsid w:val="005A2E65"/>
    <w:rsid w:val="005A2F5E"/>
    <w:rsid w:val="005A303D"/>
    <w:rsid w:val="005A3070"/>
    <w:rsid w:val="005A30C3"/>
    <w:rsid w:val="005A328B"/>
    <w:rsid w:val="005A3639"/>
    <w:rsid w:val="005A3886"/>
    <w:rsid w:val="005A39F9"/>
    <w:rsid w:val="005A39FA"/>
    <w:rsid w:val="005A3A4C"/>
    <w:rsid w:val="005A3D1E"/>
    <w:rsid w:val="005A3EB6"/>
    <w:rsid w:val="005A4036"/>
    <w:rsid w:val="005A436D"/>
    <w:rsid w:val="005A4CF7"/>
    <w:rsid w:val="005A4DE5"/>
    <w:rsid w:val="005A4EEE"/>
    <w:rsid w:val="005A4F7B"/>
    <w:rsid w:val="005A4FE3"/>
    <w:rsid w:val="005A50F5"/>
    <w:rsid w:val="005A54D2"/>
    <w:rsid w:val="005A5752"/>
    <w:rsid w:val="005A5886"/>
    <w:rsid w:val="005A5E1E"/>
    <w:rsid w:val="005A5E60"/>
    <w:rsid w:val="005A601A"/>
    <w:rsid w:val="005A6046"/>
    <w:rsid w:val="005A60C5"/>
    <w:rsid w:val="005A63BD"/>
    <w:rsid w:val="005A64D7"/>
    <w:rsid w:val="005A660F"/>
    <w:rsid w:val="005A669C"/>
    <w:rsid w:val="005A6B05"/>
    <w:rsid w:val="005A6C10"/>
    <w:rsid w:val="005A6E93"/>
    <w:rsid w:val="005A6EF6"/>
    <w:rsid w:val="005A6F1A"/>
    <w:rsid w:val="005A6FCE"/>
    <w:rsid w:val="005A72AD"/>
    <w:rsid w:val="005A7831"/>
    <w:rsid w:val="005A7932"/>
    <w:rsid w:val="005A7B92"/>
    <w:rsid w:val="005A7E70"/>
    <w:rsid w:val="005A7EDB"/>
    <w:rsid w:val="005A7FB6"/>
    <w:rsid w:val="005B00F2"/>
    <w:rsid w:val="005B017E"/>
    <w:rsid w:val="005B03A9"/>
    <w:rsid w:val="005B03D9"/>
    <w:rsid w:val="005B03F7"/>
    <w:rsid w:val="005B04D7"/>
    <w:rsid w:val="005B0644"/>
    <w:rsid w:val="005B09BD"/>
    <w:rsid w:val="005B0A0A"/>
    <w:rsid w:val="005B0B61"/>
    <w:rsid w:val="005B0E4A"/>
    <w:rsid w:val="005B0F64"/>
    <w:rsid w:val="005B0F6A"/>
    <w:rsid w:val="005B0FBD"/>
    <w:rsid w:val="005B119F"/>
    <w:rsid w:val="005B12C0"/>
    <w:rsid w:val="005B13D2"/>
    <w:rsid w:val="005B14DE"/>
    <w:rsid w:val="005B158A"/>
    <w:rsid w:val="005B19C4"/>
    <w:rsid w:val="005B1A59"/>
    <w:rsid w:val="005B1A97"/>
    <w:rsid w:val="005B1D13"/>
    <w:rsid w:val="005B2019"/>
    <w:rsid w:val="005B203B"/>
    <w:rsid w:val="005B2759"/>
    <w:rsid w:val="005B29E8"/>
    <w:rsid w:val="005B2A00"/>
    <w:rsid w:val="005B2BBF"/>
    <w:rsid w:val="005B2D0F"/>
    <w:rsid w:val="005B2D36"/>
    <w:rsid w:val="005B2EE0"/>
    <w:rsid w:val="005B2FA7"/>
    <w:rsid w:val="005B300A"/>
    <w:rsid w:val="005B30F1"/>
    <w:rsid w:val="005B30F7"/>
    <w:rsid w:val="005B38B1"/>
    <w:rsid w:val="005B39E8"/>
    <w:rsid w:val="005B3A55"/>
    <w:rsid w:val="005B3A81"/>
    <w:rsid w:val="005B3AB9"/>
    <w:rsid w:val="005B3B08"/>
    <w:rsid w:val="005B3BF9"/>
    <w:rsid w:val="005B4406"/>
    <w:rsid w:val="005B4643"/>
    <w:rsid w:val="005B46D6"/>
    <w:rsid w:val="005B46EC"/>
    <w:rsid w:val="005B4804"/>
    <w:rsid w:val="005B4876"/>
    <w:rsid w:val="005B48F1"/>
    <w:rsid w:val="005B4D3F"/>
    <w:rsid w:val="005B4D76"/>
    <w:rsid w:val="005B4F97"/>
    <w:rsid w:val="005B4FE6"/>
    <w:rsid w:val="005B520E"/>
    <w:rsid w:val="005B526A"/>
    <w:rsid w:val="005B52BE"/>
    <w:rsid w:val="005B544E"/>
    <w:rsid w:val="005B54AE"/>
    <w:rsid w:val="005B54D1"/>
    <w:rsid w:val="005B5599"/>
    <w:rsid w:val="005B5657"/>
    <w:rsid w:val="005B56BA"/>
    <w:rsid w:val="005B5A96"/>
    <w:rsid w:val="005B5AB0"/>
    <w:rsid w:val="005B5B56"/>
    <w:rsid w:val="005B5BFF"/>
    <w:rsid w:val="005B5DD4"/>
    <w:rsid w:val="005B60FE"/>
    <w:rsid w:val="005B61CE"/>
    <w:rsid w:val="005B629B"/>
    <w:rsid w:val="005B655D"/>
    <w:rsid w:val="005B6566"/>
    <w:rsid w:val="005B67CE"/>
    <w:rsid w:val="005B69B9"/>
    <w:rsid w:val="005B6C85"/>
    <w:rsid w:val="005B6E40"/>
    <w:rsid w:val="005B71B2"/>
    <w:rsid w:val="005B7486"/>
    <w:rsid w:val="005B748E"/>
    <w:rsid w:val="005B7744"/>
    <w:rsid w:val="005B7F93"/>
    <w:rsid w:val="005C0083"/>
    <w:rsid w:val="005C01BA"/>
    <w:rsid w:val="005C0528"/>
    <w:rsid w:val="005C05D6"/>
    <w:rsid w:val="005C061A"/>
    <w:rsid w:val="005C0790"/>
    <w:rsid w:val="005C0953"/>
    <w:rsid w:val="005C0D69"/>
    <w:rsid w:val="005C0E4A"/>
    <w:rsid w:val="005C0E97"/>
    <w:rsid w:val="005C0ED0"/>
    <w:rsid w:val="005C0FC9"/>
    <w:rsid w:val="005C104F"/>
    <w:rsid w:val="005C10D5"/>
    <w:rsid w:val="005C1182"/>
    <w:rsid w:val="005C14C4"/>
    <w:rsid w:val="005C151C"/>
    <w:rsid w:val="005C1AA0"/>
    <w:rsid w:val="005C1B16"/>
    <w:rsid w:val="005C1B7E"/>
    <w:rsid w:val="005C1FB0"/>
    <w:rsid w:val="005C20FD"/>
    <w:rsid w:val="005C2166"/>
    <w:rsid w:val="005C22D5"/>
    <w:rsid w:val="005C2571"/>
    <w:rsid w:val="005C26C1"/>
    <w:rsid w:val="005C2819"/>
    <w:rsid w:val="005C2866"/>
    <w:rsid w:val="005C29AB"/>
    <w:rsid w:val="005C2B15"/>
    <w:rsid w:val="005C2BF6"/>
    <w:rsid w:val="005C2E4F"/>
    <w:rsid w:val="005C30B3"/>
    <w:rsid w:val="005C348C"/>
    <w:rsid w:val="005C34FA"/>
    <w:rsid w:val="005C370B"/>
    <w:rsid w:val="005C3795"/>
    <w:rsid w:val="005C37DC"/>
    <w:rsid w:val="005C3A67"/>
    <w:rsid w:val="005C3BA8"/>
    <w:rsid w:val="005C3CFD"/>
    <w:rsid w:val="005C3E3B"/>
    <w:rsid w:val="005C3EB0"/>
    <w:rsid w:val="005C40C2"/>
    <w:rsid w:val="005C4257"/>
    <w:rsid w:val="005C4308"/>
    <w:rsid w:val="005C457E"/>
    <w:rsid w:val="005C48E3"/>
    <w:rsid w:val="005C49DA"/>
    <w:rsid w:val="005C4A33"/>
    <w:rsid w:val="005C4A40"/>
    <w:rsid w:val="005C4BE1"/>
    <w:rsid w:val="005C4C6C"/>
    <w:rsid w:val="005C4D45"/>
    <w:rsid w:val="005C4D59"/>
    <w:rsid w:val="005C4D6E"/>
    <w:rsid w:val="005C4D8D"/>
    <w:rsid w:val="005C4E49"/>
    <w:rsid w:val="005C4F2F"/>
    <w:rsid w:val="005C5239"/>
    <w:rsid w:val="005C5241"/>
    <w:rsid w:val="005C528A"/>
    <w:rsid w:val="005C533F"/>
    <w:rsid w:val="005C55BE"/>
    <w:rsid w:val="005C566C"/>
    <w:rsid w:val="005C5AF1"/>
    <w:rsid w:val="005C5B8D"/>
    <w:rsid w:val="005C5D48"/>
    <w:rsid w:val="005C5D4C"/>
    <w:rsid w:val="005C5D8D"/>
    <w:rsid w:val="005C5E9A"/>
    <w:rsid w:val="005C5EB0"/>
    <w:rsid w:val="005C5EBE"/>
    <w:rsid w:val="005C62BD"/>
    <w:rsid w:val="005C664C"/>
    <w:rsid w:val="005C6809"/>
    <w:rsid w:val="005C692C"/>
    <w:rsid w:val="005C69E2"/>
    <w:rsid w:val="005C6AB2"/>
    <w:rsid w:val="005C6B3A"/>
    <w:rsid w:val="005C6D6B"/>
    <w:rsid w:val="005C6D6E"/>
    <w:rsid w:val="005C6FD9"/>
    <w:rsid w:val="005C702D"/>
    <w:rsid w:val="005C71D9"/>
    <w:rsid w:val="005C76AA"/>
    <w:rsid w:val="005C76C8"/>
    <w:rsid w:val="005C7788"/>
    <w:rsid w:val="005C778E"/>
    <w:rsid w:val="005C77FF"/>
    <w:rsid w:val="005C790E"/>
    <w:rsid w:val="005C797F"/>
    <w:rsid w:val="005C7E1C"/>
    <w:rsid w:val="005D00EA"/>
    <w:rsid w:val="005D01A8"/>
    <w:rsid w:val="005D04FD"/>
    <w:rsid w:val="005D0646"/>
    <w:rsid w:val="005D06CB"/>
    <w:rsid w:val="005D0A56"/>
    <w:rsid w:val="005D0AA4"/>
    <w:rsid w:val="005D0CDB"/>
    <w:rsid w:val="005D1100"/>
    <w:rsid w:val="005D1246"/>
    <w:rsid w:val="005D14E6"/>
    <w:rsid w:val="005D1739"/>
    <w:rsid w:val="005D17BF"/>
    <w:rsid w:val="005D197B"/>
    <w:rsid w:val="005D1B9F"/>
    <w:rsid w:val="005D1E05"/>
    <w:rsid w:val="005D1F39"/>
    <w:rsid w:val="005D21C6"/>
    <w:rsid w:val="005D225B"/>
    <w:rsid w:val="005D2313"/>
    <w:rsid w:val="005D2356"/>
    <w:rsid w:val="005D237D"/>
    <w:rsid w:val="005D23E2"/>
    <w:rsid w:val="005D2907"/>
    <w:rsid w:val="005D2B3B"/>
    <w:rsid w:val="005D2BB1"/>
    <w:rsid w:val="005D2E1E"/>
    <w:rsid w:val="005D2FA4"/>
    <w:rsid w:val="005D3059"/>
    <w:rsid w:val="005D317C"/>
    <w:rsid w:val="005D323E"/>
    <w:rsid w:val="005D3327"/>
    <w:rsid w:val="005D35B5"/>
    <w:rsid w:val="005D3699"/>
    <w:rsid w:val="005D3754"/>
    <w:rsid w:val="005D3981"/>
    <w:rsid w:val="005D3CA0"/>
    <w:rsid w:val="005D3CBF"/>
    <w:rsid w:val="005D3CC1"/>
    <w:rsid w:val="005D3F9B"/>
    <w:rsid w:val="005D4011"/>
    <w:rsid w:val="005D4250"/>
    <w:rsid w:val="005D45A2"/>
    <w:rsid w:val="005D47F2"/>
    <w:rsid w:val="005D492F"/>
    <w:rsid w:val="005D4A8A"/>
    <w:rsid w:val="005D4D37"/>
    <w:rsid w:val="005D4E77"/>
    <w:rsid w:val="005D5059"/>
    <w:rsid w:val="005D5311"/>
    <w:rsid w:val="005D53EA"/>
    <w:rsid w:val="005D5458"/>
    <w:rsid w:val="005D55F0"/>
    <w:rsid w:val="005D5929"/>
    <w:rsid w:val="005D5A5C"/>
    <w:rsid w:val="005D5A75"/>
    <w:rsid w:val="005D5D62"/>
    <w:rsid w:val="005D5E2E"/>
    <w:rsid w:val="005D5E7E"/>
    <w:rsid w:val="005D6031"/>
    <w:rsid w:val="005D6065"/>
    <w:rsid w:val="005D62C1"/>
    <w:rsid w:val="005D633F"/>
    <w:rsid w:val="005D640E"/>
    <w:rsid w:val="005D6458"/>
    <w:rsid w:val="005D6533"/>
    <w:rsid w:val="005D656B"/>
    <w:rsid w:val="005D67BA"/>
    <w:rsid w:val="005D67FB"/>
    <w:rsid w:val="005D6868"/>
    <w:rsid w:val="005D6904"/>
    <w:rsid w:val="005D694E"/>
    <w:rsid w:val="005D6A11"/>
    <w:rsid w:val="005D6A4C"/>
    <w:rsid w:val="005D6ED2"/>
    <w:rsid w:val="005D7044"/>
    <w:rsid w:val="005D70D5"/>
    <w:rsid w:val="005D7419"/>
    <w:rsid w:val="005D74AA"/>
    <w:rsid w:val="005D768D"/>
    <w:rsid w:val="005D7A4C"/>
    <w:rsid w:val="005D7E13"/>
    <w:rsid w:val="005D7FD6"/>
    <w:rsid w:val="005E035D"/>
    <w:rsid w:val="005E040C"/>
    <w:rsid w:val="005E04C8"/>
    <w:rsid w:val="005E0529"/>
    <w:rsid w:val="005E08CC"/>
    <w:rsid w:val="005E0918"/>
    <w:rsid w:val="005E09C0"/>
    <w:rsid w:val="005E0A16"/>
    <w:rsid w:val="005E0A1F"/>
    <w:rsid w:val="005E0A69"/>
    <w:rsid w:val="005E0CBE"/>
    <w:rsid w:val="005E0D21"/>
    <w:rsid w:val="005E0F91"/>
    <w:rsid w:val="005E109B"/>
    <w:rsid w:val="005E11C0"/>
    <w:rsid w:val="005E11D9"/>
    <w:rsid w:val="005E136F"/>
    <w:rsid w:val="005E13D2"/>
    <w:rsid w:val="005E16AC"/>
    <w:rsid w:val="005E1874"/>
    <w:rsid w:val="005E18EE"/>
    <w:rsid w:val="005E19E8"/>
    <w:rsid w:val="005E1A52"/>
    <w:rsid w:val="005E1AC4"/>
    <w:rsid w:val="005E1C2E"/>
    <w:rsid w:val="005E1C66"/>
    <w:rsid w:val="005E1CBE"/>
    <w:rsid w:val="005E1CCF"/>
    <w:rsid w:val="005E20ED"/>
    <w:rsid w:val="005E20F2"/>
    <w:rsid w:val="005E229F"/>
    <w:rsid w:val="005E234A"/>
    <w:rsid w:val="005E2411"/>
    <w:rsid w:val="005E26B0"/>
    <w:rsid w:val="005E2777"/>
    <w:rsid w:val="005E2A08"/>
    <w:rsid w:val="005E2BDB"/>
    <w:rsid w:val="005E2D08"/>
    <w:rsid w:val="005E2DF3"/>
    <w:rsid w:val="005E2ED8"/>
    <w:rsid w:val="005E30ED"/>
    <w:rsid w:val="005E313C"/>
    <w:rsid w:val="005E35F9"/>
    <w:rsid w:val="005E36F7"/>
    <w:rsid w:val="005E37DD"/>
    <w:rsid w:val="005E37E7"/>
    <w:rsid w:val="005E3C97"/>
    <w:rsid w:val="005E3F23"/>
    <w:rsid w:val="005E4196"/>
    <w:rsid w:val="005E422B"/>
    <w:rsid w:val="005E42A7"/>
    <w:rsid w:val="005E4366"/>
    <w:rsid w:val="005E44A0"/>
    <w:rsid w:val="005E44DB"/>
    <w:rsid w:val="005E4569"/>
    <w:rsid w:val="005E5182"/>
    <w:rsid w:val="005E526B"/>
    <w:rsid w:val="005E5288"/>
    <w:rsid w:val="005E5553"/>
    <w:rsid w:val="005E5674"/>
    <w:rsid w:val="005E57C2"/>
    <w:rsid w:val="005E5F05"/>
    <w:rsid w:val="005E60C5"/>
    <w:rsid w:val="005E61BB"/>
    <w:rsid w:val="005E621A"/>
    <w:rsid w:val="005E6256"/>
    <w:rsid w:val="005E6428"/>
    <w:rsid w:val="005E654D"/>
    <w:rsid w:val="005E65F6"/>
    <w:rsid w:val="005E65FD"/>
    <w:rsid w:val="005E66FB"/>
    <w:rsid w:val="005E68A9"/>
    <w:rsid w:val="005E6932"/>
    <w:rsid w:val="005E6C45"/>
    <w:rsid w:val="005E6EDC"/>
    <w:rsid w:val="005E7164"/>
    <w:rsid w:val="005E71AC"/>
    <w:rsid w:val="005E7235"/>
    <w:rsid w:val="005E7480"/>
    <w:rsid w:val="005E7540"/>
    <w:rsid w:val="005E775C"/>
    <w:rsid w:val="005E77C8"/>
    <w:rsid w:val="005E7899"/>
    <w:rsid w:val="005E7989"/>
    <w:rsid w:val="005E7D7A"/>
    <w:rsid w:val="005E7DB4"/>
    <w:rsid w:val="005F0181"/>
    <w:rsid w:val="005F0191"/>
    <w:rsid w:val="005F0379"/>
    <w:rsid w:val="005F03BF"/>
    <w:rsid w:val="005F0587"/>
    <w:rsid w:val="005F0668"/>
    <w:rsid w:val="005F087A"/>
    <w:rsid w:val="005F0BE4"/>
    <w:rsid w:val="005F0E1E"/>
    <w:rsid w:val="005F0F62"/>
    <w:rsid w:val="005F0FF9"/>
    <w:rsid w:val="005F123C"/>
    <w:rsid w:val="005F1384"/>
    <w:rsid w:val="005F1470"/>
    <w:rsid w:val="005F15C0"/>
    <w:rsid w:val="005F16A3"/>
    <w:rsid w:val="005F1B62"/>
    <w:rsid w:val="005F1C54"/>
    <w:rsid w:val="005F1C7A"/>
    <w:rsid w:val="005F1D28"/>
    <w:rsid w:val="005F21A7"/>
    <w:rsid w:val="005F2294"/>
    <w:rsid w:val="005F22E1"/>
    <w:rsid w:val="005F239D"/>
    <w:rsid w:val="005F250B"/>
    <w:rsid w:val="005F26B0"/>
    <w:rsid w:val="005F2A94"/>
    <w:rsid w:val="005F2B30"/>
    <w:rsid w:val="005F2E51"/>
    <w:rsid w:val="005F2E9B"/>
    <w:rsid w:val="005F2F5B"/>
    <w:rsid w:val="005F3206"/>
    <w:rsid w:val="005F3511"/>
    <w:rsid w:val="005F3545"/>
    <w:rsid w:val="005F3638"/>
    <w:rsid w:val="005F36E7"/>
    <w:rsid w:val="005F37A3"/>
    <w:rsid w:val="005F387D"/>
    <w:rsid w:val="005F3D47"/>
    <w:rsid w:val="005F3E23"/>
    <w:rsid w:val="005F3E5A"/>
    <w:rsid w:val="005F3E95"/>
    <w:rsid w:val="005F4231"/>
    <w:rsid w:val="005F4239"/>
    <w:rsid w:val="005F42B9"/>
    <w:rsid w:val="005F4519"/>
    <w:rsid w:val="005F454C"/>
    <w:rsid w:val="005F45CD"/>
    <w:rsid w:val="005F46C7"/>
    <w:rsid w:val="005F487F"/>
    <w:rsid w:val="005F4AB9"/>
    <w:rsid w:val="005F506D"/>
    <w:rsid w:val="005F5411"/>
    <w:rsid w:val="005F56C1"/>
    <w:rsid w:val="005F58DE"/>
    <w:rsid w:val="005F5C13"/>
    <w:rsid w:val="005F5D0F"/>
    <w:rsid w:val="005F5DC2"/>
    <w:rsid w:val="005F5F61"/>
    <w:rsid w:val="005F5FE0"/>
    <w:rsid w:val="005F655C"/>
    <w:rsid w:val="005F6739"/>
    <w:rsid w:val="005F687F"/>
    <w:rsid w:val="005F6A6E"/>
    <w:rsid w:val="005F6F5F"/>
    <w:rsid w:val="005F7081"/>
    <w:rsid w:val="005F731D"/>
    <w:rsid w:val="005F74F9"/>
    <w:rsid w:val="005F782B"/>
    <w:rsid w:val="005F7CA5"/>
    <w:rsid w:val="005F7DC7"/>
    <w:rsid w:val="00600194"/>
    <w:rsid w:val="006001B9"/>
    <w:rsid w:val="0060033B"/>
    <w:rsid w:val="006005BB"/>
    <w:rsid w:val="00600614"/>
    <w:rsid w:val="006007EB"/>
    <w:rsid w:val="0060083D"/>
    <w:rsid w:val="006008B5"/>
    <w:rsid w:val="00600C94"/>
    <w:rsid w:val="00600F20"/>
    <w:rsid w:val="00601106"/>
    <w:rsid w:val="00601651"/>
    <w:rsid w:val="00601895"/>
    <w:rsid w:val="00601CB1"/>
    <w:rsid w:val="00602139"/>
    <w:rsid w:val="006024B9"/>
    <w:rsid w:val="006027B3"/>
    <w:rsid w:val="006028BB"/>
    <w:rsid w:val="00602A67"/>
    <w:rsid w:val="00602B70"/>
    <w:rsid w:val="00602C68"/>
    <w:rsid w:val="00602D05"/>
    <w:rsid w:val="00602D3B"/>
    <w:rsid w:val="00602DC5"/>
    <w:rsid w:val="00602E64"/>
    <w:rsid w:val="006031C5"/>
    <w:rsid w:val="00603305"/>
    <w:rsid w:val="00603641"/>
    <w:rsid w:val="00603913"/>
    <w:rsid w:val="0060393F"/>
    <w:rsid w:val="00603950"/>
    <w:rsid w:val="006039F9"/>
    <w:rsid w:val="00603A7F"/>
    <w:rsid w:val="00603C8C"/>
    <w:rsid w:val="00603E2C"/>
    <w:rsid w:val="00604055"/>
    <w:rsid w:val="00604133"/>
    <w:rsid w:val="006042C8"/>
    <w:rsid w:val="006042F2"/>
    <w:rsid w:val="00604476"/>
    <w:rsid w:val="0060455F"/>
    <w:rsid w:val="006045B6"/>
    <w:rsid w:val="00604B88"/>
    <w:rsid w:val="00604C27"/>
    <w:rsid w:val="006051D7"/>
    <w:rsid w:val="0060523D"/>
    <w:rsid w:val="0060536D"/>
    <w:rsid w:val="0060558B"/>
    <w:rsid w:val="006055CB"/>
    <w:rsid w:val="006055D1"/>
    <w:rsid w:val="006057D4"/>
    <w:rsid w:val="00605BEC"/>
    <w:rsid w:val="00605CCD"/>
    <w:rsid w:val="00605D03"/>
    <w:rsid w:val="00605E99"/>
    <w:rsid w:val="006060AF"/>
    <w:rsid w:val="00606119"/>
    <w:rsid w:val="006061CC"/>
    <w:rsid w:val="006061F7"/>
    <w:rsid w:val="0060628C"/>
    <w:rsid w:val="0060630F"/>
    <w:rsid w:val="0060638E"/>
    <w:rsid w:val="006063EA"/>
    <w:rsid w:val="006064EF"/>
    <w:rsid w:val="0060656C"/>
    <w:rsid w:val="006065CF"/>
    <w:rsid w:val="006067EA"/>
    <w:rsid w:val="006067ED"/>
    <w:rsid w:val="0060691B"/>
    <w:rsid w:val="00606950"/>
    <w:rsid w:val="00606A0A"/>
    <w:rsid w:val="00606A9B"/>
    <w:rsid w:val="00606C76"/>
    <w:rsid w:val="00606D68"/>
    <w:rsid w:val="0060722E"/>
    <w:rsid w:val="0060723C"/>
    <w:rsid w:val="00607385"/>
    <w:rsid w:val="00607783"/>
    <w:rsid w:val="00607882"/>
    <w:rsid w:val="00607CF7"/>
    <w:rsid w:val="00607DD0"/>
    <w:rsid w:val="00607E37"/>
    <w:rsid w:val="0061013D"/>
    <w:rsid w:val="006101D0"/>
    <w:rsid w:val="0061032C"/>
    <w:rsid w:val="0061061B"/>
    <w:rsid w:val="00610741"/>
    <w:rsid w:val="006107A3"/>
    <w:rsid w:val="0061087F"/>
    <w:rsid w:val="0061097E"/>
    <w:rsid w:val="00610B47"/>
    <w:rsid w:val="00610B93"/>
    <w:rsid w:val="00610CE8"/>
    <w:rsid w:val="00610CF9"/>
    <w:rsid w:val="00610E43"/>
    <w:rsid w:val="0061108A"/>
    <w:rsid w:val="00611641"/>
    <w:rsid w:val="00611785"/>
    <w:rsid w:val="00611A4C"/>
    <w:rsid w:val="00611AA6"/>
    <w:rsid w:val="00611AB4"/>
    <w:rsid w:val="00611B30"/>
    <w:rsid w:val="0061203C"/>
    <w:rsid w:val="00612208"/>
    <w:rsid w:val="006123BD"/>
    <w:rsid w:val="006125B3"/>
    <w:rsid w:val="00612733"/>
    <w:rsid w:val="006128EA"/>
    <w:rsid w:val="00612E30"/>
    <w:rsid w:val="00612E89"/>
    <w:rsid w:val="006131D8"/>
    <w:rsid w:val="00613491"/>
    <w:rsid w:val="006134B8"/>
    <w:rsid w:val="006137E9"/>
    <w:rsid w:val="006138BF"/>
    <w:rsid w:val="00613A5C"/>
    <w:rsid w:val="00613BC2"/>
    <w:rsid w:val="00613D90"/>
    <w:rsid w:val="006142E8"/>
    <w:rsid w:val="00614308"/>
    <w:rsid w:val="00614361"/>
    <w:rsid w:val="006143F7"/>
    <w:rsid w:val="00614433"/>
    <w:rsid w:val="006144E3"/>
    <w:rsid w:val="00614BFA"/>
    <w:rsid w:val="00614D69"/>
    <w:rsid w:val="00614E19"/>
    <w:rsid w:val="00614FA5"/>
    <w:rsid w:val="00614FC9"/>
    <w:rsid w:val="0061593F"/>
    <w:rsid w:val="0061595C"/>
    <w:rsid w:val="00615AD1"/>
    <w:rsid w:val="00615CB1"/>
    <w:rsid w:val="00615DD6"/>
    <w:rsid w:val="00615E21"/>
    <w:rsid w:val="00615E6B"/>
    <w:rsid w:val="00615FD4"/>
    <w:rsid w:val="00616035"/>
    <w:rsid w:val="006160C6"/>
    <w:rsid w:val="00616305"/>
    <w:rsid w:val="00616341"/>
    <w:rsid w:val="0061640E"/>
    <w:rsid w:val="0061644C"/>
    <w:rsid w:val="00616AC0"/>
    <w:rsid w:val="00616C8A"/>
    <w:rsid w:val="00616D1A"/>
    <w:rsid w:val="00616D3A"/>
    <w:rsid w:val="00616E24"/>
    <w:rsid w:val="00616EC0"/>
    <w:rsid w:val="006170FF"/>
    <w:rsid w:val="00617175"/>
    <w:rsid w:val="00617324"/>
    <w:rsid w:val="0061736C"/>
    <w:rsid w:val="00617415"/>
    <w:rsid w:val="006176F2"/>
    <w:rsid w:val="006178BC"/>
    <w:rsid w:val="006178EF"/>
    <w:rsid w:val="0061792F"/>
    <w:rsid w:val="00617DBF"/>
    <w:rsid w:val="00617F8F"/>
    <w:rsid w:val="006200E8"/>
    <w:rsid w:val="0062016D"/>
    <w:rsid w:val="00620731"/>
    <w:rsid w:val="00620ADF"/>
    <w:rsid w:val="00620BF1"/>
    <w:rsid w:val="00620C1D"/>
    <w:rsid w:val="00620C35"/>
    <w:rsid w:val="00620D0A"/>
    <w:rsid w:val="00621045"/>
    <w:rsid w:val="00621247"/>
    <w:rsid w:val="00621B13"/>
    <w:rsid w:val="00621F40"/>
    <w:rsid w:val="00621F42"/>
    <w:rsid w:val="00621F6C"/>
    <w:rsid w:val="00621FF8"/>
    <w:rsid w:val="0062214D"/>
    <w:rsid w:val="00622281"/>
    <w:rsid w:val="00622288"/>
    <w:rsid w:val="0062251D"/>
    <w:rsid w:val="006225D6"/>
    <w:rsid w:val="00622790"/>
    <w:rsid w:val="006227CB"/>
    <w:rsid w:val="00622863"/>
    <w:rsid w:val="00622A44"/>
    <w:rsid w:val="00622D0B"/>
    <w:rsid w:val="00622D69"/>
    <w:rsid w:val="00622F49"/>
    <w:rsid w:val="00622FB5"/>
    <w:rsid w:val="00622FDB"/>
    <w:rsid w:val="00622FE4"/>
    <w:rsid w:val="00623097"/>
    <w:rsid w:val="006230BE"/>
    <w:rsid w:val="00623554"/>
    <w:rsid w:val="00623722"/>
    <w:rsid w:val="00623793"/>
    <w:rsid w:val="00623801"/>
    <w:rsid w:val="00623824"/>
    <w:rsid w:val="00623A66"/>
    <w:rsid w:val="006240EB"/>
    <w:rsid w:val="006241A2"/>
    <w:rsid w:val="00624225"/>
    <w:rsid w:val="00624261"/>
    <w:rsid w:val="00624314"/>
    <w:rsid w:val="006246B5"/>
    <w:rsid w:val="00624C33"/>
    <w:rsid w:val="00624DDB"/>
    <w:rsid w:val="00624E43"/>
    <w:rsid w:val="00624FB3"/>
    <w:rsid w:val="00624FD6"/>
    <w:rsid w:val="006251EA"/>
    <w:rsid w:val="00625312"/>
    <w:rsid w:val="00625320"/>
    <w:rsid w:val="006254C0"/>
    <w:rsid w:val="0062555F"/>
    <w:rsid w:val="0062567B"/>
    <w:rsid w:val="006257E0"/>
    <w:rsid w:val="00625C37"/>
    <w:rsid w:val="00625C4F"/>
    <w:rsid w:val="00625E83"/>
    <w:rsid w:val="0062615F"/>
    <w:rsid w:val="00626293"/>
    <w:rsid w:val="006262DA"/>
    <w:rsid w:val="00626701"/>
    <w:rsid w:val="00626715"/>
    <w:rsid w:val="0062686E"/>
    <w:rsid w:val="00626BF1"/>
    <w:rsid w:val="00626E0C"/>
    <w:rsid w:val="006273CA"/>
    <w:rsid w:val="006275E2"/>
    <w:rsid w:val="00627668"/>
    <w:rsid w:val="0062774B"/>
    <w:rsid w:val="006277E7"/>
    <w:rsid w:val="00627856"/>
    <w:rsid w:val="006278FE"/>
    <w:rsid w:val="0062798F"/>
    <w:rsid w:val="00627A51"/>
    <w:rsid w:val="00627AF5"/>
    <w:rsid w:val="00627BA9"/>
    <w:rsid w:val="00627BAE"/>
    <w:rsid w:val="00627C69"/>
    <w:rsid w:val="00627C92"/>
    <w:rsid w:val="00630047"/>
    <w:rsid w:val="00630149"/>
    <w:rsid w:val="006305E1"/>
    <w:rsid w:val="0063072E"/>
    <w:rsid w:val="00630C00"/>
    <w:rsid w:val="006313CD"/>
    <w:rsid w:val="00631465"/>
    <w:rsid w:val="00631466"/>
    <w:rsid w:val="006317C8"/>
    <w:rsid w:val="00631CBE"/>
    <w:rsid w:val="00631D35"/>
    <w:rsid w:val="00631F3B"/>
    <w:rsid w:val="0063202E"/>
    <w:rsid w:val="006320AF"/>
    <w:rsid w:val="006320FB"/>
    <w:rsid w:val="00632287"/>
    <w:rsid w:val="006328FD"/>
    <w:rsid w:val="0063295E"/>
    <w:rsid w:val="00632973"/>
    <w:rsid w:val="006329E9"/>
    <w:rsid w:val="00632A87"/>
    <w:rsid w:val="00632A89"/>
    <w:rsid w:val="00632BD6"/>
    <w:rsid w:val="00632C9C"/>
    <w:rsid w:val="00632D82"/>
    <w:rsid w:val="0063316F"/>
    <w:rsid w:val="006333AF"/>
    <w:rsid w:val="00633420"/>
    <w:rsid w:val="0063347B"/>
    <w:rsid w:val="00633591"/>
    <w:rsid w:val="00633968"/>
    <w:rsid w:val="00633992"/>
    <w:rsid w:val="006339D7"/>
    <w:rsid w:val="006339F2"/>
    <w:rsid w:val="00633B0D"/>
    <w:rsid w:val="00633B3F"/>
    <w:rsid w:val="00633BBC"/>
    <w:rsid w:val="00633CC2"/>
    <w:rsid w:val="00633FBD"/>
    <w:rsid w:val="0063433C"/>
    <w:rsid w:val="006344A2"/>
    <w:rsid w:val="0063457F"/>
    <w:rsid w:val="006345CA"/>
    <w:rsid w:val="006347FE"/>
    <w:rsid w:val="0063481C"/>
    <w:rsid w:val="0063495E"/>
    <w:rsid w:val="00634BF7"/>
    <w:rsid w:val="00634CD4"/>
    <w:rsid w:val="00634F03"/>
    <w:rsid w:val="00635020"/>
    <w:rsid w:val="00635319"/>
    <w:rsid w:val="0063534B"/>
    <w:rsid w:val="00635538"/>
    <w:rsid w:val="0063573C"/>
    <w:rsid w:val="00635751"/>
    <w:rsid w:val="006357C3"/>
    <w:rsid w:val="00635C71"/>
    <w:rsid w:val="00635CE3"/>
    <w:rsid w:val="00635D6C"/>
    <w:rsid w:val="00635F0C"/>
    <w:rsid w:val="00635F5C"/>
    <w:rsid w:val="0063621C"/>
    <w:rsid w:val="00636316"/>
    <w:rsid w:val="00636448"/>
    <w:rsid w:val="006364C2"/>
    <w:rsid w:val="00636870"/>
    <w:rsid w:val="006368A7"/>
    <w:rsid w:val="00636937"/>
    <w:rsid w:val="00636C59"/>
    <w:rsid w:val="00636C79"/>
    <w:rsid w:val="00636E34"/>
    <w:rsid w:val="00636F1D"/>
    <w:rsid w:val="00636F66"/>
    <w:rsid w:val="00636F9C"/>
    <w:rsid w:val="006371B0"/>
    <w:rsid w:val="006372F8"/>
    <w:rsid w:val="006373EA"/>
    <w:rsid w:val="00637B4E"/>
    <w:rsid w:val="00637B7E"/>
    <w:rsid w:val="00637CAA"/>
    <w:rsid w:val="00637D08"/>
    <w:rsid w:val="00637F81"/>
    <w:rsid w:val="0064012C"/>
    <w:rsid w:val="0064037B"/>
    <w:rsid w:val="00640560"/>
    <w:rsid w:val="00640753"/>
    <w:rsid w:val="006407A0"/>
    <w:rsid w:val="006407AD"/>
    <w:rsid w:val="00640849"/>
    <w:rsid w:val="00640872"/>
    <w:rsid w:val="00640887"/>
    <w:rsid w:val="00640889"/>
    <w:rsid w:val="00640BE3"/>
    <w:rsid w:val="00640D34"/>
    <w:rsid w:val="00640D72"/>
    <w:rsid w:val="00640D8D"/>
    <w:rsid w:val="00640F6A"/>
    <w:rsid w:val="00640FD0"/>
    <w:rsid w:val="00641067"/>
    <w:rsid w:val="0064116E"/>
    <w:rsid w:val="0064132E"/>
    <w:rsid w:val="00641343"/>
    <w:rsid w:val="006414C8"/>
    <w:rsid w:val="00641511"/>
    <w:rsid w:val="00641599"/>
    <w:rsid w:val="0064163B"/>
    <w:rsid w:val="0064163F"/>
    <w:rsid w:val="006416C5"/>
    <w:rsid w:val="006416FB"/>
    <w:rsid w:val="00641B60"/>
    <w:rsid w:val="00641CF8"/>
    <w:rsid w:val="00641D7D"/>
    <w:rsid w:val="00641DD9"/>
    <w:rsid w:val="00641DF5"/>
    <w:rsid w:val="00641FC5"/>
    <w:rsid w:val="0064221D"/>
    <w:rsid w:val="0064232E"/>
    <w:rsid w:val="00642406"/>
    <w:rsid w:val="0064285F"/>
    <w:rsid w:val="006429B3"/>
    <w:rsid w:val="00642A62"/>
    <w:rsid w:val="00642BD9"/>
    <w:rsid w:val="00642C5E"/>
    <w:rsid w:val="00642CFA"/>
    <w:rsid w:val="00642F48"/>
    <w:rsid w:val="00642FC4"/>
    <w:rsid w:val="00643073"/>
    <w:rsid w:val="006433C5"/>
    <w:rsid w:val="006435F5"/>
    <w:rsid w:val="00643612"/>
    <w:rsid w:val="00643AA2"/>
    <w:rsid w:val="00643B04"/>
    <w:rsid w:val="00643D7A"/>
    <w:rsid w:val="00643EA9"/>
    <w:rsid w:val="00644211"/>
    <w:rsid w:val="00644219"/>
    <w:rsid w:val="00644AD7"/>
    <w:rsid w:val="00644BA0"/>
    <w:rsid w:val="00644BD2"/>
    <w:rsid w:val="00645049"/>
    <w:rsid w:val="00645112"/>
    <w:rsid w:val="006451E9"/>
    <w:rsid w:val="0064529B"/>
    <w:rsid w:val="006454A6"/>
    <w:rsid w:val="0064553E"/>
    <w:rsid w:val="00645700"/>
    <w:rsid w:val="00645709"/>
    <w:rsid w:val="00645768"/>
    <w:rsid w:val="00645883"/>
    <w:rsid w:val="00645CAA"/>
    <w:rsid w:val="00645D2D"/>
    <w:rsid w:val="00645F30"/>
    <w:rsid w:val="006460C7"/>
    <w:rsid w:val="0064610D"/>
    <w:rsid w:val="0064635B"/>
    <w:rsid w:val="006463FF"/>
    <w:rsid w:val="006468CB"/>
    <w:rsid w:val="00646A36"/>
    <w:rsid w:val="00646B0A"/>
    <w:rsid w:val="00646B53"/>
    <w:rsid w:val="00646D54"/>
    <w:rsid w:val="00646F3A"/>
    <w:rsid w:val="00647000"/>
    <w:rsid w:val="0064712B"/>
    <w:rsid w:val="006471B2"/>
    <w:rsid w:val="006471BC"/>
    <w:rsid w:val="00647436"/>
    <w:rsid w:val="006475ED"/>
    <w:rsid w:val="00647619"/>
    <w:rsid w:val="006476D2"/>
    <w:rsid w:val="006477EF"/>
    <w:rsid w:val="00647A00"/>
    <w:rsid w:val="00647A1A"/>
    <w:rsid w:val="00647DC1"/>
    <w:rsid w:val="00647E91"/>
    <w:rsid w:val="00650053"/>
    <w:rsid w:val="00650119"/>
    <w:rsid w:val="0065043A"/>
    <w:rsid w:val="006504D7"/>
    <w:rsid w:val="006506EB"/>
    <w:rsid w:val="006506FB"/>
    <w:rsid w:val="0065074D"/>
    <w:rsid w:val="00650835"/>
    <w:rsid w:val="006508AB"/>
    <w:rsid w:val="00650AC5"/>
    <w:rsid w:val="00650AE8"/>
    <w:rsid w:val="00650E63"/>
    <w:rsid w:val="006510E8"/>
    <w:rsid w:val="0065196A"/>
    <w:rsid w:val="006519EB"/>
    <w:rsid w:val="00651A03"/>
    <w:rsid w:val="00651AA7"/>
    <w:rsid w:val="00651BE5"/>
    <w:rsid w:val="00651BF9"/>
    <w:rsid w:val="00651C0F"/>
    <w:rsid w:val="00651C22"/>
    <w:rsid w:val="00651DF8"/>
    <w:rsid w:val="006520E9"/>
    <w:rsid w:val="00652128"/>
    <w:rsid w:val="006521DE"/>
    <w:rsid w:val="00652280"/>
    <w:rsid w:val="0065229F"/>
    <w:rsid w:val="006522B6"/>
    <w:rsid w:val="006523DC"/>
    <w:rsid w:val="006524B2"/>
    <w:rsid w:val="00652518"/>
    <w:rsid w:val="00652802"/>
    <w:rsid w:val="00652FBF"/>
    <w:rsid w:val="00652FF5"/>
    <w:rsid w:val="006530CD"/>
    <w:rsid w:val="00653119"/>
    <w:rsid w:val="00653130"/>
    <w:rsid w:val="006531E4"/>
    <w:rsid w:val="0065321A"/>
    <w:rsid w:val="006532A9"/>
    <w:rsid w:val="00653308"/>
    <w:rsid w:val="006534AC"/>
    <w:rsid w:val="00653570"/>
    <w:rsid w:val="00653AAC"/>
    <w:rsid w:val="00653B5F"/>
    <w:rsid w:val="00653B9E"/>
    <w:rsid w:val="00653BDE"/>
    <w:rsid w:val="00653CED"/>
    <w:rsid w:val="00653D30"/>
    <w:rsid w:val="00653F99"/>
    <w:rsid w:val="00653FAF"/>
    <w:rsid w:val="006540C4"/>
    <w:rsid w:val="0065427D"/>
    <w:rsid w:val="0065466D"/>
    <w:rsid w:val="0065489B"/>
    <w:rsid w:val="006548D3"/>
    <w:rsid w:val="006548E7"/>
    <w:rsid w:val="00654960"/>
    <w:rsid w:val="00654B39"/>
    <w:rsid w:val="00654B74"/>
    <w:rsid w:val="00654C4C"/>
    <w:rsid w:val="00654E92"/>
    <w:rsid w:val="00654EEA"/>
    <w:rsid w:val="00654F2A"/>
    <w:rsid w:val="00655150"/>
    <w:rsid w:val="00655227"/>
    <w:rsid w:val="0065527A"/>
    <w:rsid w:val="00655586"/>
    <w:rsid w:val="006558CB"/>
    <w:rsid w:val="006558CE"/>
    <w:rsid w:val="006559A8"/>
    <w:rsid w:val="00655AC7"/>
    <w:rsid w:val="00655B4C"/>
    <w:rsid w:val="00655BC5"/>
    <w:rsid w:val="00655F60"/>
    <w:rsid w:val="0065672A"/>
    <w:rsid w:val="00656825"/>
    <w:rsid w:val="00656A38"/>
    <w:rsid w:val="00656AAE"/>
    <w:rsid w:val="00656AD9"/>
    <w:rsid w:val="00656BC8"/>
    <w:rsid w:val="00656E2F"/>
    <w:rsid w:val="00656F49"/>
    <w:rsid w:val="00657200"/>
    <w:rsid w:val="00657290"/>
    <w:rsid w:val="006572DC"/>
    <w:rsid w:val="00657303"/>
    <w:rsid w:val="0065775F"/>
    <w:rsid w:val="00657896"/>
    <w:rsid w:val="00657F4F"/>
    <w:rsid w:val="00657FA3"/>
    <w:rsid w:val="006602D8"/>
    <w:rsid w:val="0066034B"/>
    <w:rsid w:val="006603A6"/>
    <w:rsid w:val="00660493"/>
    <w:rsid w:val="006604A9"/>
    <w:rsid w:val="0066057E"/>
    <w:rsid w:val="00660735"/>
    <w:rsid w:val="00660ADA"/>
    <w:rsid w:val="00660C40"/>
    <w:rsid w:val="00660ED2"/>
    <w:rsid w:val="00660F47"/>
    <w:rsid w:val="00661156"/>
    <w:rsid w:val="006612AB"/>
    <w:rsid w:val="00661409"/>
    <w:rsid w:val="0066154B"/>
    <w:rsid w:val="00661594"/>
    <w:rsid w:val="006615A1"/>
    <w:rsid w:val="006615AF"/>
    <w:rsid w:val="006618B8"/>
    <w:rsid w:val="00661C09"/>
    <w:rsid w:val="00661C5B"/>
    <w:rsid w:val="00661DC1"/>
    <w:rsid w:val="00661F98"/>
    <w:rsid w:val="00662172"/>
    <w:rsid w:val="00662275"/>
    <w:rsid w:val="0066255D"/>
    <w:rsid w:val="006625A4"/>
    <w:rsid w:val="0066270A"/>
    <w:rsid w:val="00662767"/>
    <w:rsid w:val="0066291B"/>
    <w:rsid w:val="00662950"/>
    <w:rsid w:val="00662AC7"/>
    <w:rsid w:val="00662C0E"/>
    <w:rsid w:val="00662D3A"/>
    <w:rsid w:val="00662E91"/>
    <w:rsid w:val="00663281"/>
    <w:rsid w:val="0066333F"/>
    <w:rsid w:val="00663545"/>
    <w:rsid w:val="00663918"/>
    <w:rsid w:val="0066399E"/>
    <w:rsid w:val="006639CA"/>
    <w:rsid w:val="00663A18"/>
    <w:rsid w:val="00663B94"/>
    <w:rsid w:val="00663C13"/>
    <w:rsid w:val="00663C61"/>
    <w:rsid w:val="00663C7E"/>
    <w:rsid w:val="00663D1F"/>
    <w:rsid w:val="00663EF0"/>
    <w:rsid w:val="00663F3F"/>
    <w:rsid w:val="00663F51"/>
    <w:rsid w:val="006642FF"/>
    <w:rsid w:val="006643A3"/>
    <w:rsid w:val="006644D4"/>
    <w:rsid w:val="00664574"/>
    <w:rsid w:val="00664584"/>
    <w:rsid w:val="006645CB"/>
    <w:rsid w:val="006646C0"/>
    <w:rsid w:val="00664C26"/>
    <w:rsid w:val="00664C54"/>
    <w:rsid w:val="00664DFF"/>
    <w:rsid w:val="00664F39"/>
    <w:rsid w:val="00665073"/>
    <w:rsid w:val="00665170"/>
    <w:rsid w:val="00665188"/>
    <w:rsid w:val="006651E6"/>
    <w:rsid w:val="0066533D"/>
    <w:rsid w:val="006655D8"/>
    <w:rsid w:val="0066562B"/>
    <w:rsid w:val="00665651"/>
    <w:rsid w:val="00665666"/>
    <w:rsid w:val="006657E5"/>
    <w:rsid w:val="00665A1F"/>
    <w:rsid w:val="00666274"/>
    <w:rsid w:val="00666443"/>
    <w:rsid w:val="006664BD"/>
    <w:rsid w:val="006664E9"/>
    <w:rsid w:val="0066650C"/>
    <w:rsid w:val="006665F5"/>
    <w:rsid w:val="00666B40"/>
    <w:rsid w:val="00667218"/>
    <w:rsid w:val="0066745D"/>
    <w:rsid w:val="006674D6"/>
    <w:rsid w:val="00667D1B"/>
    <w:rsid w:val="0067003C"/>
    <w:rsid w:val="00670056"/>
    <w:rsid w:val="006700FA"/>
    <w:rsid w:val="0067015D"/>
    <w:rsid w:val="00670185"/>
    <w:rsid w:val="006701D4"/>
    <w:rsid w:val="00670BB2"/>
    <w:rsid w:val="00670BFD"/>
    <w:rsid w:val="00670DDB"/>
    <w:rsid w:val="00670E39"/>
    <w:rsid w:val="00670F1C"/>
    <w:rsid w:val="006710E4"/>
    <w:rsid w:val="006710F9"/>
    <w:rsid w:val="00671466"/>
    <w:rsid w:val="00671525"/>
    <w:rsid w:val="006718D9"/>
    <w:rsid w:val="00671B95"/>
    <w:rsid w:val="00671BD8"/>
    <w:rsid w:val="00671CF3"/>
    <w:rsid w:val="00672184"/>
    <w:rsid w:val="00672271"/>
    <w:rsid w:val="006727DD"/>
    <w:rsid w:val="00672ECF"/>
    <w:rsid w:val="006732E8"/>
    <w:rsid w:val="006733B1"/>
    <w:rsid w:val="006737D2"/>
    <w:rsid w:val="00673BD8"/>
    <w:rsid w:val="00673CB8"/>
    <w:rsid w:val="00673D98"/>
    <w:rsid w:val="00673DAB"/>
    <w:rsid w:val="00673E2D"/>
    <w:rsid w:val="00673E7F"/>
    <w:rsid w:val="00674076"/>
    <w:rsid w:val="00674286"/>
    <w:rsid w:val="00674743"/>
    <w:rsid w:val="0067482A"/>
    <w:rsid w:val="0067482E"/>
    <w:rsid w:val="00674F6A"/>
    <w:rsid w:val="006750EB"/>
    <w:rsid w:val="00675150"/>
    <w:rsid w:val="0067517F"/>
    <w:rsid w:val="006756DE"/>
    <w:rsid w:val="006757B3"/>
    <w:rsid w:val="00675999"/>
    <w:rsid w:val="00675BA2"/>
    <w:rsid w:val="00675BD3"/>
    <w:rsid w:val="00675F29"/>
    <w:rsid w:val="0067608A"/>
    <w:rsid w:val="006761D5"/>
    <w:rsid w:val="006764DE"/>
    <w:rsid w:val="00676880"/>
    <w:rsid w:val="006768FB"/>
    <w:rsid w:val="006768FC"/>
    <w:rsid w:val="006769F5"/>
    <w:rsid w:val="00676C1E"/>
    <w:rsid w:val="00676C58"/>
    <w:rsid w:val="00676D47"/>
    <w:rsid w:val="00676D62"/>
    <w:rsid w:val="00676EC3"/>
    <w:rsid w:val="0067702A"/>
    <w:rsid w:val="006771F2"/>
    <w:rsid w:val="0067728A"/>
    <w:rsid w:val="006774D9"/>
    <w:rsid w:val="00677899"/>
    <w:rsid w:val="0067792E"/>
    <w:rsid w:val="00677996"/>
    <w:rsid w:val="00677B56"/>
    <w:rsid w:val="00677D4F"/>
    <w:rsid w:val="00677EBD"/>
    <w:rsid w:val="00677EE4"/>
    <w:rsid w:val="0068040D"/>
    <w:rsid w:val="00680522"/>
    <w:rsid w:val="00680658"/>
    <w:rsid w:val="006807A5"/>
    <w:rsid w:val="00680824"/>
    <w:rsid w:val="0068084D"/>
    <w:rsid w:val="00680924"/>
    <w:rsid w:val="00680B8A"/>
    <w:rsid w:val="00680EDB"/>
    <w:rsid w:val="006810E0"/>
    <w:rsid w:val="00681130"/>
    <w:rsid w:val="00681198"/>
    <w:rsid w:val="006813A0"/>
    <w:rsid w:val="00681415"/>
    <w:rsid w:val="006816BC"/>
    <w:rsid w:val="006816F7"/>
    <w:rsid w:val="00681902"/>
    <w:rsid w:val="00681931"/>
    <w:rsid w:val="00681DC2"/>
    <w:rsid w:val="00681DCC"/>
    <w:rsid w:val="00681FAC"/>
    <w:rsid w:val="0068209C"/>
    <w:rsid w:val="00682283"/>
    <w:rsid w:val="00682410"/>
    <w:rsid w:val="00682483"/>
    <w:rsid w:val="00682770"/>
    <w:rsid w:val="006827AC"/>
    <w:rsid w:val="00682916"/>
    <w:rsid w:val="00682DC3"/>
    <w:rsid w:val="00682DFB"/>
    <w:rsid w:val="006830F4"/>
    <w:rsid w:val="00683388"/>
    <w:rsid w:val="00683623"/>
    <w:rsid w:val="0068373C"/>
    <w:rsid w:val="00683C5C"/>
    <w:rsid w:val="00683C78"/>
    <w:rsid w:val="00683DC1"/>
    <w:rsid w:val="00683F01"/>
    <w:rsid w:val="00683F3E"/>
    <w:rsid w:val="00684013"/>
    <w:rsid w:val="006843FB"/>
    <w:rsid w:val="006844E9"/>
    <w:rsid w:val="00684572"/>
    <w:rsid w:val="00684592"/>
    <w:rsid w:val="00684656"/>
    <w:rsid w:val="0068467F"/>
    <w:rsid w:val="00684DB7"/>
    <w:rsid w:val="00684E38"/>
    <w:rsid w:val="00684E4F"/>
    <w:rsid w:val="006851F6"/>
    <w:rsid w:val="0068524B"/>
    <w:rsid w:val="0068543D"/>
    <w:rsid w:val="00685448"/>
    <w:rsid w:val="00685506"/>
    <w:rsid w:val="006855F8"/>
    <w:rsid w:val="00685779"/>
    <w:rsid w:val="00685BDB"/>
    <w:rsid w:val="00685BF4"/>
    <w:rsid w:val="00685CF6"/>
    <w:rsid w:val="00685DBD"/>
    <w:rsid w:val="006864AB"/>
    <w:rsid w:val="006867E6"/>
    <w:rsid w:val="006867F0"/>
    <w:rsid w:val="0068685C"/>
    <w:rsid w:val="00686B8E"/>
    <w:rsid w:val="00686BA8"/>
    <w:rsid w:val="00686BE3"/>
    <w:rsid w:val="00686C4E"/>
    <w:rsid w:val="00686DB2"/>
    <w:rsid w:val="00687223"/>
    <w:rsid w:val="00687335"/>
    <w:rsid w:val="0068750C"/>
    <w:rsid w:val="006875AE"/>
    <w:rsid w:val="00687635"/>
    <w:rsid w:val="0068770A"/>
    <w:rsid w:val="00687720"/>
    <w:rsid w:val="00687765"/>
    <w:rsid w:val="00687B67"/>
    <w:rsid w:val="00687D05"/>
    <w:rsid w:val="00687D1F"/>
    <w:rsid w:val="00687DBD"/>
    <w:rsid w:val="00687E0E"/>
    <w:rsid w:val="00687F1C"/>
    <w:rsid w:val="00690128"/>
    <w:rsid w:val="006902C5"/>
    <w:rsid w:val="006903BA"/>
    <w:rsid w:val="006905D6"/>
    <w:rsid w:val="006905FB"/>
    <w:rsid w:val="006907E5"/>
    <w:rsid w:val="00690951"/>
    <w:rsid w:val="00690967"/>
    <w:rsid w:val="00690E7C"/>
    <w:rsid w:val="006911E7"/>
    <w:rsid w:val="00691397"/>
    <w:rsid w:val="0069194F"/>
    <w:rsid w:val="006919DB"/>
    <w:rsid w:val="00691A76"/>
    <w:rsid w:val="00691CFC"/>
    <w:rsid w:val="00692065"/>
    <w:rsid w:val="0069221A"/>
    <w:rsid w:val="006922B7"/>
    <w:rsid w:val="00692360"/>
    <w:rsid w:val="006923BA"/>
    <w:rsid w:val="006924ED"/>
    <w:rsid w:val="0069273D"/>
    <w:rsid w:val="006928D2"/>
    <w:rsid w:val="00692BFF"/>
    <w:rsid w:val="00692CA1"/>
    <w:rsid w:val="00692E11"/>
    <w:rsid w:val="006930C8"/>
    <w:rsid w:val="00693221"/>
    <w:rsid w:val="00693243"/>
    <w:rsid w:val="0069367A"/>
    <w:rsid w:val="006936F6"/>
    <w:rsid w:val="006937B9"/>
    <w:rsid w:val="006938DC"/>
    <w:rsid w:val="00693B41"/>
    <w:rsid w:val="00693F1D"/>
    <w:rsid w:val="00694059"/>
    <w:rsid w:val="006942EA"/>
    <w:rsid w:val="00694550"/>
    <w:rsid w:val="006945B5"/>
    <w:rsid w:val="006945FB"/>
    <w:rsid w:val="00694728"/>
    <w:rsid w:val="0069480B"/>
    <w:rsid w:val="00694985"/>
    <w:rsid w:val="00694BD1"/>
    <w:rsid w:val="00694C40"/>
    <w:rsid w:val="00694CD2"/>
    <w:rsid w:val="00694D5B"/>
    <w:rsid w:val="00694D80"/>
    <w:rsid w:val="00694E12"/>
    <w:rsid w:val="0069518D"/>
    <w:rsid w:val="0069521F"/>
    <w:rsid w:val="006952FD"/>
    <w:rsid w:val="006954AC"/>
    <w:rsid w:val="006955B6"/>
    <w:rsid w:val="006955ED"/>
    <w:rsid w:val="00695624"/>
    <w:rsid w:val="00695692"/>
    <w:rsid w:val="0069574E"/>
    <w:rsid w:val="00695A0D"/>
    <w:rsid w:val="00695AD8"/>
    <w:rsid w:val="00695C6A"/>
    <w:rsid w:val="00695FF2"/>
    <w:rsid w:val="00696352"/>
    <w:rsid w:val="006967B9"/>
    <w:rsid w:val="00696BE2"/>
    <w:rsid w:val="00696C3C"/>
    <w:rsid w:val="0069733D"/>
    <w:rsid w:val="00697361"/>
    <w:rsid w:val="006973C2"/>
    <w:rsid w:val="00697404"/>
    <w:rsid w:val="0069741C"/>
    <w:rsid w:val="006974A4"/>
    <w:rsid w:val="006975BA"/>
    <w:rsid w:val="0069772D"/>
    <w:rsid w:val="0069782B"/>
    <w:rsid w:val="00697B72"/>
    <w:rsid w:val="00697BA6"/>
    <w:rsid w:val="00697D4C"/>
    <w:rsid w:val="00697FBA"/>
    <w:rsid w:val="006A021E"/>
    <w:rsid w:val="006A06E7"/>
    <w:rsid w:val="006A0A38"/>
    <w:rsid w:val="006A0A5B"/>
    <w:rsid w:val="006A0B78"/>
    <w:rsid w:val="006A0E12"/>
    <w:rsid w:val="006A1069"/>
    <w:rsid w:val="006A1104"/>
    <w:rsid w:val="006A115D"/>
    <w:rsid w:val="006A11B4"/>
    <w:rsid w:val="006A1414"/>
    <w:rsid w:val="006A14F4"/>
    <w:rsid w:val="006A1714"/>
    <w:rsid w:val="006A1759"/>
    <w:rsid w:val="006A1777"/>
    <w:rsid w:val="006A191E"/>
    <w:rsid w:val="006A1C78"/>
    <w:rsid w:val="006A1E11"/>
    <w:rsid w:val="006A1F82"/>
    <w:rsid w:val="006A209B"/>
    <w:rsid w:val="006A2348"/>
    <w:rsid w:val="006A2353"/>
    <w:rsid w:val="006A25BF"/>
    <w:rsid w:val="006A2620"/>
    <w:rsid w:val="006A26A2"/>
    <w:rsid w:val="006A28DD"/>
    <w:rsid w:val="006A2AFF"/>
    <w:rsid w:val="006A2C58"/>
    <w:rsid w:val="006A3578"/>
    <w:rsid w:val="006A36B2"/>
    <w:rsid w:val="006A36FD"/>
    <w:rsid w:val="006A3700"/>
    <w:rsid w:val="006A37F8"/>
    <w:rsid w:val="006A3C17"/>
    <w:rsid w:val="006A3DD5"/>
    <w:rsid w:val="006A3E53"/>
    <w:rsid w:val="006A40B5"/>
    <w:rsid w:val="006A41F0"/>
    <w:rsid w:val="006A423F"/>
    <w:rsid w:val="006A42DD"/>
    <w:rsid w:val="006A4304"/>
    <w:rsid w:val="006A431B"/>
    <w:rsid w:val="006A433D"/>
    <w:rsid w:val="006A4769"/>
    <w:rsid w:val="006A4B8B"/>
    <w:rsid w:val="006A4C3E"/>
    <w:rsid w:val="006A4C5F"/>
    <w:rsid w:val="006A4CA5"/>
    <w:rsid w:val="006A4CB8"/>
    <w:rsid w:val="006A4CC5"/>
    <w:rsid w:val="006A4D22"/>
    <w:rsid w:val="006A4D62"/>
    <w:rsid w:val="006A4D6E"/>
    <w:rsid w:val="006A50E1"/>
    <w:rsid w:val="006A51BB"/>
    <w:rsid w:val="006A52F4"/>
    <w:rsid w:val="006A5395"/>
    <w:rsid w:val="006A53D1"/>
    <w:rsid w:val="006A544B"/>
    <w:rsid w:val="006A54C6"/>
    <w:rsid w:val="006A5552"/>
    <w:rsid w:val="006A5645"/>
    <w:rsid w:val="006A5926"/>
    <w:rsid w:val="006A5DA7"/>
    <w:rsid w:val="006A5DDC"/>
    <w:rsid w:val="006A5DFC"/>
    <w:rsid w:val="006A5F98"/>
    <w:rsid w:val="006A62D0"/>
    <w:rsid w:val="006A637D"/>
    <w:rsid w:val="006A6479"/>
    <w:rsid w:val="006A6575"/>
    <w:rsid w:val="006A6751"/>
    <w:rsid w:val="006A6B80"/>
    <w:rsid w:val="006A6BF1"/>
    <w:rsid w:val="006A6DBF"/>
    <w:rsid w:val="006A6F08"/>
    <w:rsid w:val="006A6FC6"/>
    <w:rsid w:val="006A6FC7"/>
    <w:rsid w:val="006A718C"/>
    <w:rsid w:val="006A7331"/>
    <w:rsid w:val="006A7388"/>
    <w:rsid w:val="006A772E"/>
    <w:rsid w:val="006A7772"/>
    <w:rsid w:val="006A781F"/>
    <w:rsid w:val="006A78BA"/>
    <w:rsid w:val="006A78FD"/>
    <w:rsid w:val="006A79A6"/>
    <w:rsid w:val="006A7E23"/>
    <w:rsid w:val="006A7E4F"/>
    <w:rsid w:val="006A7E7E"/>
    <w:rsid w:val="006A7E88"/>
    <w:rsid w:val="006A7FB6"/>
    <w:rsid w:val="006B02B3"/>
    <w:rsid w:val="006B0309"/>
    <w:rsid w:val="006B032D"/>
    <w:rsid w:val="006B0446"/>
    <w:rsid w:val="006B052C"/>
    <w:rsid w:val="006B07AB"/>
    <w:rsid w:val="006B0A90"/>
    <w:rsid w:val="006B0BB5"/>
    <w:rsid w:val="006B0BBC"/>
    <w:rsid w:val="006B0BE0"/>
    <w:rsid w:val="006B0C1D"/>
    <w:rsid w:val="006B0C27"/>
    <w:rsid w:val="006B0E0B"/>
    <w:rsid w:val="006B106A"/>
    <w:rsid w:val="006B1097"/>
    <w:rsid w:val="006B1394"/>
    <w:rsid w:val="006B169C"/>
    <w:rsid w:val="006B16E9"/>
    <w:rsid w:val="006B17B7"/>
    <w:rsid w:val="006B1851"/>
    <w:rsid w:val="006B1990"/>
    <w:rsid w:val="006B1B99"/>
    <w:rsid w:val="006B1C09"/>
    <w:rsid w:val="006B1EB7"/>
    <w:rsid w:val="006B1F59"/>
    <w:rsid w:val="006B1FBB"/>
    <w:rsid w:val="006B22DA"/>
    <w:rsid w:val="006B23E5"/>
    <w:rsid w:val="006B247B"/>
    <w:rsid w:val="006B24CC"/>
    <w:rsid w:val="006B25C5"/>
    <w:rsid w:val="006B2978"/>
    <w:rsid w:val="006B29B5"/>
    <w:rsid w:val="006B29E7"/>
    <w:rsid w:val="006B2F96"/>
    <w:rsid w:val="006B3161"/>
    <w:rsid w:val="006B319A"/>
    <w:rsid w:val="006B3247"/>
    <w:rsid w:val="006B338C"/>
    <w:rsid w:val="006B35C4"/>
    <w:rsid w:val="006B3606"/>
    <w:rsid w:val="006B3834"/>
    <w:rsid w:val="006B3D9A"/>
    <w:rsid w:val="006B3DE8"/>
    <w:rsid w:val="006B3E06"/>
    <w:rsid w:val="006B3EE3"/>
    <w:rsid w:val="006B3FAC"/>
    <w:rsid w:val="006B4081"/>
    <w:rsid w:val="006B4084"/>
    <w:rsid w:val="006B409F"/>
    <w:rsid w:val="006B415F"/>
    <w:rsid w:val="006B43CC"/>
    <w:rsid w:val="006B44BE"/>
    <w:rsid w:val="006B465A"/>
    <w:rsid w:val="006B4748"/>
    <w:rsid w:val="006B5065"/>
    <w:rsid w:val="006B5178"/>
    <w:rsid w:val="006B52DF"/>
    <w:rsid w:val="006B57A2"/>
    <w:rsid w:val="006B5801"/>
    <w:rsid w:val="006B5889"/>
    <w:rsid w:val="006B5948"/>
    <w:rsid w:val="006B5B1C"/>
    <w:rsid w:val="006B5C31"/>
    <w:rsid w:val="006B5C4D"/>
    <w:rsid w:val="006B5D4A"/>
    <w:rsid w:val="006B5D54"/>
    <w:rsid w:val="006B5D9F"/>
    <w:rsid w:val="006B615C"/>
    <w:rsid w:val="006B61D6"/>
    <w:rsid w:val="006B6277"/>
    <w:rsid w:val="006B64C1"/>
    <w:rsid w:val="006B6976"/>
    <w:rsid w:val="006B6DCD"/>
    <w:rsid w:val="006B6F78"/>
    <w:rsid w:val="006B7157"/>
    <w:rsid w:val="006B71B4"/>
    <w:rsid w:val="006B7276"/>
    <w:rsid w:val="006B72CA"/>
    <w:rsid w:val="006B73F7"/>
    <w:rsid w:val="006B75E7"/>
    <w:rsid w:val="006B75E9"/>
    <w:rsid w:val="006B7782"/>
    <w:rsid w:val="006B795D"/>
    <w:rsid w:val="006B7997"/>
    <w:rsid w:val="006B7A5B"/>
    <w:rsid w:val="006B7F79"/>
    <w:rsid w:val="006C008E"/>
    <w:rsid w:val="006C075B"/>
    <w:rsid w:val="006C0915"/>
    <w:rsid w:val="006C0A75"/>
    <w:rsid w:val="006C0BDB"/>
    <w:rsid w:val="006C0C67"/>
    <w:rsid w:val="006C0DCA"/>
    <w:rsid w:val="006C105D"/>
    <w:rsid w:val="006C125B"/>
    <w:rsid w:val="006C15B2"/>
    <w:rsid w:val="006C178F"/>
    <w:rsid w:val="006C197C"/>
    <w:rsid w:val="006C1ADE"/>
    <w:rsid w:val="006C1E11"/>
    <w:rsid w:val="006C1E47"/>
    <w:rsid w:val="006C1E9F"/>
    <w:rsid w:val="006C215D"/>
    <w:rsid w:val="006C21B6"/>
    <w:rsid w:val="006C21D3"/>
    <w:rsid w:val="006C22AE"/>
    <w:rsid w:val="006C2436"/>
    <w:rsid w:val="006C24A1"/>
    <w:rsid w:val="006C24AC"/>
    <w:rsid w:val="006C25E1"/>
    <w:rsid w:val="006C2624"/>
    <w:rsid w:val="006C2BB3"/>
    <w:rsid w:val="006C3054"/>
    <w:rsid w:val="006C31BE"/>
    <w:rsid w:val="006C33C7"/>
    <w:rsid w:val="006C36E8"/>
    <w:rsid w:val="006C3906"/>
    <w:rsid w:val="006C3CBE"/>
    <w:rsid w:val="006C3EE3"/>
    <w:rsid w:val="006C4156"/>
    <w:rsid w:val="006C42D1"/>
    <w:rsid w:val="006C432E"/>
    <w:rsid w:val="006C43CB"/>
    <w:rsid w:val="006C44DF"/>
    <w:rsid w:val="006C4663"/>
    <w:rsid w:val="006C48AE"/>
    <w:rsid w:val="006C4B83"/>
    <w:rsid w:val="006C4C32"/>
    <w:rsid w:val="006C4CBF"/>
    <w:rsid w:val="006C4D96"/>
    <w:rsid w:val="006C55D4"/>
    <w:rsid w:val="006C5627"/>
    <w:rsid w:val="006C5676"/>
    <w:rsid w:val="006C5785"/>
    <w:rsid w:val="006C589C"/>
    <w:rsid w:val="006C58D7"/>
    <w:rsid w:val="006C5C39"/>
    <w:rsid w:val="006C5CA8"/>
    <w:rsid w:val="006C62AD"/>
    <w:rsid w:val="006C62B4"/>
    <w:rsid w:val="006C65C9"/>
    <w:rsid w:val="006C6660"/>
    <w:rsid w:val="006C6724"/>
    <w:rsid w:val="006C675A"/>
    <w:rsid w:val="006C675D"/>
    <w:rsid w:val="006C696A"/>
    <w:rsid w:val="006C69BD"/>
    <w:rsid w:val="006C6A33"/>
    <w:rsid w:val="006C6A52"/>
    <w:rsid w:val="006C6B51"/>
    <w:rsid w:val="006C6B6D"/>
    <w:rsid w:val="006C6E1B"/>
    <w:rsid w:val="006C6E43"/>
    <w:rsid w:val="006C6F37"/>
    <w:rsid w:val="006C6F56"/>
    <w:rsid w:val="006C702D"/>
    <w:rsid w:val="006C76B5"/>
    <w:rsid w:val="006C7922"/>
    <w:rsid w:val="006C79E3"/>
    <w:rsid w:val="006C7B07"/>
    <w:rsid w:val="006C7C3B"/>
    <w:rsid w:val="006C7E0B"/>
    <w:rsid w:val="006D01AF"/>
    <w:rsid w:val="006D01C2"/>
    <w:rsid w:val="006D0553"/>
    <w:rsid w:val="006D0591"/>
    <w:rsid w:val="006D06E8"/>
    <w:rsid w:val="006D0775"/>
    <w:rsid w:val="006D0777"/>
    <w:rsid w:val="006D08C1"/>
    <w:rsid w:val="006D0B4E"/>
    <w:rsid w:val="006D0BAC"/>
    <w:rsid w:val="006D0BE9"/>
    <w:rsid w:val="006D0EF7"/>
    <w:rsid w:val="006D0F1E"/>
    <w:rsid w:val="006D107C"/>
    <w:rsid w:val="006D12BA"/>
    <w:rsid w:val="006D1339"/>
    <w:rsid w:val="006D13A1"/>
    <w:rsid w:val="006D1475"/>
    <w:rsid w:val="006D150F"/>
    <w:rsid w:val="006D151E"/>
    <w:rsid w:val="006D173E"/>
    <w:rsid w:val="006D1795"/>
    <w:rsid w:val="006D1A17"/>
    <w:rsid w:val="006D1A9C"/>
    <w:rsid w:val="006D1DBC"/>
    <w:rsid w:val="006D21E3"/>
    <w:rsid w:val="006D2633"/>
    <w:rsid w:val="006D2B93"/>
    <w:rsid w:val="006D2C5B"/>
    <w:rsid w:val="006D2EE2"/>
    <w:rsid w:val="006D2F19"/>
    <w:rsid w:val="006D2F84"/>
    <w:rsid w:val="006D329E"/>
    <w:rsid w:val="006D3380"/>
    <w:rsid w:val="006D37AA"/>
    <w:rsid w:val="006D380B"/>
    <w:rsid w:val="006D3899"/>
    <w:rsid w:val="006D3B4B"/>
    <w:rsid w:val="006D3BFE"/>
    <w:rsid w:val="006D3C23"/>
    <w:rsid w:val="006D3D7E"/>
    <w:rsid w:val="006D40F8"/>
    <w:rsid w:val="006D4424"/>
    <w:rsid w:val="006D488A"/>
    <w:rsid w:val="006D48DB"/>
    <w:rsid w:val="006D49FB"/>
    <w:rsid w:val="006D4BD6"/>
    <w:rsid w:val="006D4D93"/>
    <w:rsid w:val="006D5147"/>
    <w:rsid w:val="006D51C4"/>
    <w:rsid w:val="006D52B6"/>
    <w:rsid w:val="006D53D3"/>
    <w:rsid w:val="006D572F"/>
    <w:rsid w:val="006D5741"/>
    <w:rsid w:val="006D5753"/>
    <w:rsid w:val="006D5820"/>
    <w:rsid w:val="006D5981"/>
    <w:rsid w:val="006D59B3"/>
    <w:rsid w:val="006D5BE1"/>
    <w:rsid w:val="006D60CB"/>
    <w:rsid w:val="006D6140"/>
    <w:rsid w:val="006D6339"/>
    <w:rsid w:val="006D641A"/>
    <w:rsid w:val="006D6701"/>
    <w:rsid w:val="006D689D"/>
    <w:rsid w:val="006D68CB"/>
    <w:rsid w:val="006D6930"/>
    <w:rsid w:val="006D69BB"/>
    <w:rsid w:val="006D6A27"/>
    <w:rsid w:val="006D6BF0"/>
    <w:rsid w:val="006D6CF6"/>
    <w:rsid w:val="006D6D36"/>
    <w:rsid w:val="006D6D7F"/>
    <w:rsid w:val="006D6F2D"/>
    <w:rsid w:val="006D70B0"/>
    <w:rsid w:val="006D70B8"/>
    <w:rsid w:val="006D70C6"/>
    <w:rsid w:val="006D7109"/>
    <w:rsid w:val="006D7373"/>
    <w:rsid w:val="006D739B"/>
    <w:rsid w:val="006D77BB"/>
    <w:rsid w:val="006D78D6"/>
    <w:rsid w:val="006D7D29"/>
    <w:rsid w:val="006D7D49"/>
    <w:rsid w:val="006D7E57"/>
    <w:rsid w:val="006E00C2"/>
    <w:rsid w:val="006E01C2"/>
    <w:rsid w:val="006E0307"/>
    <w:rsid w:val="006E0320"/>
    <w:rsid w:val="006E04C4"/>
    <w:rsid w:val="006E0541"/>
    <w:rsid w:val="006E05F3"/>
    <w:rsid w:val="006E0620"/>
    <w:rsid w:val="006E068E"/>
    <w:rsid w:val="006E08C6"/>
    <w:rsid w:val="006E0B13"/>
    <w:rsid w:val="006E0D25"/>
    <w:rsid w:val="006E0E25"/>
    <w:rsid w:val="006E0E48"/>
    <w:rsid w:val="006E0E4A"/>
    <w:rsid w:val="006E1278"/>
    <w:rsid w:val="006E1834"/>
    <w:rsid w:val="006E18C5"/>
    <w:rsid w:val="006E1BEB"/>
    <w:rsid w:val="006E1C95"/>
    <w:rsid w:val="006E1E10"/>
    <w:rsid w:val="006E2356"/>
    <w:rsid w:val="006E25BA"/>
    <w:rsid w:val="006E25C5"/>
    <w:rsid w:val="006E2791"/>
    <w:rsid w:val="006E2A6B"/>
    <w:rsid w:val="006E2B55"/>
    <w:rsid w:val="006E2B95"/>
    <w:rsid w:val="006E2C10"/>
    <w:rsid w:val="006E2C50"/>
    <w:rsid w:val="006E338C"/>
    <w:rsid w:val="006E349A"/>
    <w:rsid w:val="006E350D"/>
    <w:rsid w:val="006E368C"/>
    <w:rsid w:val="006E3710"/>
    <w:rsid w:val="006E3780"/>
    <w:rsid w:val="006E39F2"/>
    <w:rsid w:val="006E3B17"/>
    <w:rsid w:val="006E3B97"/>
    <w:rsid w:val="006E3C96"/>
    <w:rsid w:val="006E44BF"/>
    <w:rsid w:val="006E4604"/>
    <w:rsid w:val="006E4757"/>
    <w:rsid w:val="006E476E"/>
    <w:rsid w:val="006E47D9"/>
    <w:rsid w:val="006E483B"/>
    <w:rsid w:val="006E4AAB"/>
    <w:rsid w:val="006E4B81"/>
    <w:rsid w:val="006E4CA6"/>
    <w:rsid w:val="006E5009"/>
    <w:rsid w:val="006E533A"/>
    <w:rsid w:val="006E55A1"/>
    <w:rsid w:val="006E55C3"/>
    <w:rsid w:val="006E55CE"/>
    <w:rsid w:val="006E5611"/>
    <w:rsid w:val="006E5618"/>
    <w:rsid w:val="006E587C"/>
    <w:rsid w:val="006E58CE"/>
    <w:rsid w:val="006E5C20"/>
    <w:rsid w:val="006E5C89"/>
    <w:rsid w:val="006E5FBC"/>
    <w:rsid w:val="006E5FBF"/>
    <w:rsid w:val="006E6036"/>
    <w:rsid w:val="006E6104"/>
    <w:rsid w:val="006E61A5"/>
    <w:rsid w:val="006E63A4"/>
    <w:rsid w:val="006E6776"/>
    <w:rsid w:val="006E6902"/>
    <w:rsid w:val="006E690C"/>
    <w:rsid w:val="006E69F1"/>
    <w:rsid w:val="006E6B1B"/>
    <w:rsid w:val="006E6CC2"/>
    <w:rsid w:val="006E6DA3"/>
    <w:rsid w:val="006E6E2D"/>
    <w:rsid w:val="006E6EA7"/>
    <w:rsid w:val="006E6F3D"/>
    <w:rsid w:val="006E7029"/>
    <w:rsid w:val="006E703A"/>
    <w:rsid w:val="006E7542"/>
    <w:rsid w:val="006E7AC2"/>
    <w:rsid w:val="006E7C15"/>
    <w:rsid w:val="006E7E0B"/>
    <w:rsid w:val="006E7FD6"/>
    <w:rsid w:val="006F0052"/>
    <w:rsid w:val="006F0151"/>
    <w:rsid w:val="006F0366"/>
    <w:rsid w:val="006F037C"/>
    <w:rsid w:val="006F0392"/>
    <w:rsid w:val="006F03AF"/>
    <w:rsid w:val="006F05BF"/>
    <w:rsid w:val="006F09B0"/>
    <w:rsid w:val="006F09F5"/>
    <w:rsid w:val="006F0BC5"/>
    <w:rsid w:val="006F0CC8"/>
    <w:rsid w:val="006F0ED5"/>
    <w:rsid w:val="006F1049"/>
    <w:rsid w:val="006F10E0"/>
    <w:rsid w:val="006F1114"/>
    <w:rsid w:val="006F122B"/>
    <w:rsid w:val="006F1273"/>
    <w:rsid w:val="006F1311"/>
    <w:rsid w:val="006F14B7"/>
    <w:rsid w:val="006F1618"/>
    <w:rsid w:val="006F1BD6"/>
    <w:rsid w:val="006F1D43"/>
    <w:rsid w:val="006F1E19"/>
    <w:rsid w:val="006F1E23"/>
    <w:rsid w:val="006F1ECA"/>
    <w:rsid w:val="006F1EE5"/>
    <w:rsid w:val="006F1F50"/>
    <w:rsid w:val="006F2030"/>
    <w:rsid w:val="006F2150"/>
    <w:rsid w:val="006F234C"/>
    <w:rsid w:val="006F244B"/>
    <w:rsid w:val="006F2475"/>
    <w:rsid w:val="006F24E3"/>
    <w:rsid w:val="006F27C5"/>
    <w:rsid w:val="006F28A6"/>
    <w:rsid w:val="006F29E9"/>
    <w:rsid w:val="006F29EE"/>
    <w:rsid w:val="006F2CC8"/>
    <w:rsid w:val="006F2CED"/>
    <w:rsid w:val="006F306F"/>
    <w:rsid w:val="006F3152"/>
    <w:rsid w:val="006F333B"/>
    <w:rsid w:val="006F344F"/>
    <w:rsid w:val="006F346B"/>
    <w:rsid w:val="006F35C1"/>
    <w:rsid w:val="006F36B4"/>
    <w:rsid w:val="006F371F"/>
    <w:rsid w:val="006F37F9"/>
    <w:rsid w:val="006F3803"/>
    <w:rsid w:val="006F38A3"/>
    <w:rsid w:val="006F38FB"/>
    <w:rsid w:val="006F38FD"/>
    <w:rsid w:val="006F3AEF"/>
    <w:rsid w:val="006F3B6A"/>
    <w:rsid w:val="006F3BE9"/>
    <w:rsid w:val="006F408E"/>
    <w:rsid w:val="006F40E6"/>
    <w:rsid w:val="006F4165"/>
    <w:rsid w:val="006F41FA"/>
    <w:rsid w:val="006F429D"/>
    <w:rsid w:val="006F435B"/>
    <w:rsid w:val="006F4477"/>
    <w:rsid w:val="006F4579"/>
    <w:rsid w:val="006F4672"/>
    <w:rsid w:val="006F4733"/>
    <w:rsid w:val="006F491C"/>
    <w:rsid w:val="006F4C0C"/>
    <w:rsid w:val="006F4FD5"/>
    <w:rsid w:val="006F50A4"/>
    <w:rsid w:val="006F5132"/>
    <w:rsid w:val="006F51CA"/>
    <w:rsid w:val="006F52AD"/>
    <w:rsid w:val="006F52BB"/>
    <w:rsid w:val="006F5329"/>
    <w:rsid w:val="006F5631"/>
    <w:rsid w:val="006F569E"/>
    <w:rsid w:val="006F57D4"/>
    <w:rsid w:val="006F581B"/>
    <w:rsid w:val="006F5ABE"/>
    <w:rsid w:val="006F5AEA"/>
    <w:rsid w:val="006F5B75"/>
    <w:rsid w:val="006F5BE9"/>
    <w:rsid w:val="006F5E26"/>
    <w:rsid w:val="006F5EF7"/>
    <w:rsid w:val="006F5FA1"/>
    <w:rsid w:val="006F6011"/>
    <w:rsid w:val="006F604A"/>
    <w:rsid w:val="006F613E"/>
    <w:rsid w:val="006F618A"/>
    <w:rsid w:val="006F6443"/>
    <w:rsid w:val="006F68F6"/>
    <w:rsid w:val="006F691F"/>
    <w:rsid w:val="006F6C2E"/>
    <w:rsid w:val="006F6C9C"/>
    <w:rsid w:val="006F6CFD"/>
    <w:rsid w:val="006F6DE8"/>
    <w:rsid w:val="006F7003"/>
    <w:rsid w:val="006F71E9"/>
    <w:rsid w:val="006F729C"/>
    <w:rsid w:val="006F742C"/>
    <w:rsid w:val="006F75DC"/>
    <w:rsid w:val="006F762F"/>
    <w:rsid w:val="006F764C"/>
    <w:rsid w:val="006F76FB"/>
    <w:rsid w:val="006F7871"/>
    <w:rsid w:val="006F7884"/>
    <w:rsid w:val="006F78C2"/>
    <w:rsid w:val="006F78C4"/>
    <w:rsid w:val="006F796B"/>
    <w:rsid w:val="006F7A0E"/>
    <w:rsid w:val="006F7A60"/>
    <w:rsid w:val="006F7B53"/>
    <w:rsid w:val="006F7D7C"/>
    <w:rsid w:val="006F7FF3"/>
    <w:rsid w:val="007000BD"/>
    <w:rsid w:val="00700159"/>
    <w:rsid w:val="0070023B"/>
    <w:rsid w:val="0070031F"/>
    <w:rsid w:val="0070035F"/>
    <w:rsid w:val="0070036B"/>
    <w:rsid w:val="007003DC"/>
    <w:rsid w:val="0070043D"/>
    <w:rsid w:val="00700883"/>
    <w:rsid w:val="007009BC"/>
    <w:rsid w:val="00700C0B"/>
    <w:rsid w:val="00700C5C"/>
    <w:rsid w:val="00700CA4"/>
    <w:rsid w:val="00700CF4"/>
    <w:rsid w:val="00700CF8"/>
    <w:rsid w:val="00700D4A"/>
    <w:rsid w:val="00700DA2"/>
    <w:rsid w:val="0070107D"/>
    <w:rsid w:val="00701147"/>
    <w:rsid w:val="0070130A"/>
    <w:rsid w:val="007013CD"/>
    <w:rsid w:val="0070175E"/>
    <w:rsid w:val="007017C3"/>
    <w:rsid w:val="00701BA0"/>
    <w:rsid w:val="00701BE7"/>
    <w:rsid w:val="00701F2F"/>
    <w:rsid w:val="00702045"/>
    <w:rsid w:val="007021F1"/>
    <w:rsid w:val="0070223F"/>
    <w:rsid w:val="0070255D"/>
    <w:rsid w:val="007027E0"/>
    <w:rsid w:val="0070283C"/>
    <w:rsid w:val="00702A6B"/>
    <w:rsid w:val="00702C34"/>
    <w:rsid w:val="00702DFA"/>
    <w:rsid w:val="00702E48"/>
    <w:rsid w:val="00703605"/>
    <w:rsid w:val="00703646"/>
    <w:rsid w:val="00703748"/>
    <w:rsid w:val="00703847"/>
    <w:rsid w:val="00703A1B"/>
    <w:rsid w:val="00703B7B"/>
    <w:rsid w:val="00703C87"/>
    <w:rsid w:val="00703D19"/>
    <w:rsid w:val="00703D6D"/>
    <w:rsid w:val="00703D7C"/>
    <w:rsid w:val="00703EF3"/>
    <w:rsid w:val="00703F7D"/>
    <w:rsid w:val="00703F84"/>
    <w:rsid w:val="007042F0"/>
    <w:rsid w:val="0070432A"/>
    <w:rsid w:val="00704343"/>
    <w:rsid w:val="0070441B"/>
    <w:rsid w:val="00704724"/>
    <w:rsid w:val="007049B2"/>
    <w:rsid w:val="00704BF9"/>
    <w:rsid w:val="00704C36"/>
    <w:rsid w:val="00704DDC"/>
    <w:rsid w:val="00704E6A"/>
    <w:rsid w:val="00704EF1"/>
    <w:rsid w:val="007050EC"/>
    <w:rsid w:val="007051CE"/>
    <w:rsid w:val="007051D0"/>
    <w:rsid w:val="00705333"/>
    <w:rsid w:val="0070537A"/>
    <w:rsid w:val="007056CC"/>
    <w:rsid w:val="007059B6"/>
    <w:rsid w:val="00705A09"/>
    <w:rsid w:val="00705B0E"/>
    <w:rsid w:val="00705C5B"/>
    <w:rsid w:val="00705F0F"/>
    <w:rsid w:val="00705FED"/>
    <w:rsid w:val="007060F0"/>
    <w:rsid w:val="00706424"/>
    <w:rsid w:val="00706657"/>
    <w:rsid w:val="00706682"/>
    <w:rsid w:val="007066BE"/>
    <w:rsid w:val="00706844"/>
    <w:rsid w:val="00706CD6"/>
    <w:rsid w:val="00706E20"/>
    <w:rsid w:val="00706F0F"/>
    <w:rsid w:val="007070CA"/>
    <w:rsid w:val="007075E8"/>
    <w:rsid w:val="00707612"/>
    <w:rsid w:val="0070780C"/>
    <w:rsid w:val="007078D2"/>
    <w:rsid w:val="00707D3B"/>
    <w:rsid w:val="00707E47"/>
    <w:rsid w:val="00707EED"/>
    <w:rsid w:val="00707FBF"/>
    <w:rsid w:val="007100E2"/>
    <w:rsid w:val="0071020E"/>
    <w:rsid w:val="0071021A"/>
    <w:rsid w:val="00710361"/>
    <w:rsid w:val="007103E5"/>
    <w:rsid w:val="007104FA"/>
    <w:rsid w:val="007105CD"/>
    <w:rsid w:val="0071095D"/>
    <w:rsid w:val="007109F1"/>
    <w:rsid w:val="00710CED"/>
    <w:rsid w:val="00710D16"/>
    <w:rsid w:val="00710D51"/>
    <w:rsid w:val="00710D5D"/>
    <w:rsid w:val="0071146E"/>
    <w:rsid w:val="00711788"/>
    <w:rsid w:val="0071193F"/>
    <w:rsid w:val="00711A76"/>
    <w:rsid w:val="00711B78"/>
    <w:rsid w:val="00711BCE"/>
    <w:rsid w:val="00711C7B"/>
    <w:rsid w:val="00711D2B"/>
    <w:rsid w:val="00711D4E"/>
    <w:rsid w:val="00711E9C"/>
    <w:rsid w:val="00712093"/>
    <w:rsid w:val="0071252B"/>
    <w:rsid w:val="00712688"/>
    <w:rsid w:val="007127BB"/>
    <w:rsid w:val="0071280C"/>
    <w:rsid w:val="00712AA3"/>
    <w:rsid w:val="00712B6B"/>
    <w:rsid w:val="00712E58"/>
    <w:rsid w:val="00712F4A"/>
    <w:rsid w:val="0071362E"/>
    <w:rsid w:val="0071367D"/>
    <w:rsid w:val="0071368D"/>
    <w:rsid w:val="007139D6"/>
    <w:rsid w:val="00713D48"/>
    <w:rsid w:val="00713F50"/>
    <w:rsid w:val="0071409D"/>
    <w:rsid w:val="00714109"/>
    <w:rsid w:val="007142EA"/>
    <w:rsid w:val="00714593"/>
    <w:rsid w:val="00714636"/>
    <w:rsid w:val="007146A5"/>
    <w:rsid w:val="007146BA"/>
    <w:rsid w:val="00714793"/>
    <w:rsid w:val="0071493D"/>
    <w:rsid w:val="00714972"/>
    <w:rsid w:val="00714E65"/>
    <w:rsid w:val="00715084"/>
    <w:rsid w:val="0071514D"/>
    <w:rsid w:val="007151A8"/>
    <w:rsid w:val="0071522E"/>
    <w:rsid w:val="00715387"/>
    <w:rsid w:val="00715438"/>
    <w:rsid w:val="007158BF"/>
    <w:rsid w:val="007158E6"/>
    <w:rsid w:val="00715914"/>
    <w:rsid w:val="00715B14"/>
    <w:rsid w:val="00715BD8"/>
    <w:rsid w:val="00715C7F"/>
    <w:rsid w:val="00715E51"/>
    <w:rsid w:val="007161D3"/>
    <w:rsid w:val="00716302"/>
    <w:rsid w:val="00716615"/>
    <w:rsid w:val="0071661B"/>
    <w:rsid w:val="0071665B"/>
    <w:rsid w:val="007167CC"/>
    <w:rsid w:val="00716847"/>
    <w:rsid w:val="00716A52"/>
    <w:rsid w:val="00716D76"/>
    <w:rsid w:val="00716D85"/>
    <w:rsid w:val="0071752B"/>
    <w:rsid w:val="007176DC"/>
    <w:rsid w:val="0071788F"/>
    <w:rsid w:val="00717BD3"/>
    <w:rsid w:val="00717C9E"/>
    <w:rsid w:val="0072041D"/>
    <w:rsid w:val="007204F9"/>
    <w:rsid w:val="00720559"/>
    <w:rsid w:val="0072063E"/>
    <w:rsid w:val="00720750"/>
    <w:rsid w:val="00720844"/>
    <w:rsid w:val="00720A6C"/>
    <w:rsid w:val="00720AFB"/>
    <w:rsid w:val="00720B24"/>
    <w:rsid w:val="00720BA3"/>
    <w:rsid w:val="00720D2A"/>
    <w:rsid w:val="00720D30"/>
    <w:rsid w:val="00720E41"/>
    <w:rsid w:val="00720ECD"/>
    <w:rsid w:val="0072101C"/>
    <w:rsid w:val="00721161"/>
    <w:rsid w:val="00721174"/>
    <w:rsid w:val="00721367"/>
    <w:rsid w:val="00721446"/>
    <w:rsid w:val="0072153B"/>
    <w:rsid w:val="0072156A"/>
    <w:rsid w:val="0072162F"/>
    <w:rsid w:val="007216E5"/>
    <w:rsid w:val="007217D2"/>
    <w:rsid w:val="00721852"/>
    <w:rsid w:val="00721BEB"/>
    <w:rsid w:val="00721CC2"/>
    <w:rsid w:val="00721D84"/>
    <w:rsid w:val="00721E92"/>
    <w:rsid w:val="00721FAC"/>
    <w:rsid w:val="007220C2"/>
    <w:rsid w:val="00722205"/>
    <w:rsid w:val="00722210"/>
    <w:rsid w:val="007222A2"/>
    <w:rsid w:val="007225D2"/>
    <w:rsid w:val="007228FF"/>
    <w:rsid w:val="00722FD2"/>
    <w:rsid w:val="00723000"/>
    <w:rsid w:val="00723066"/>
    <w:rsid w:val="00723199"/>
    <w:rsid w:val="00723714"/>
    <w:rsid w:val="00723783"/>
    <w:rsid w:val="00723A36"/>
    <w:rsid w:val="00723D6F"/>
    <w:rsid w:val="00723ED1"/>
    <w:rsid w:val="00723F80"/>
    <w:rsid w:val="00724000"/>
    <w:rsid w:val="0072407D"/>
    <w:rsid w:val="00724487"/>
    <w:rsid w:val="007244A1"/>
    <w:rsid w:val="007244A5"/>
    <w:rsid w:val="00724902"/>
    <w:rsid w:val="00724937"/>
    <w:rsid w:val="00724946"/>
    <w:rsid w:val="00724960"/>
    <w:rsid w:val="00724B7B"/>
    <w:rsid w:val="00724E41"/>
    <w:rsid w:val="0072508E"/>
    <w:rsid w:val="00725408"/>
    <w:rsid w:val="007255B4"/>
    <w:rsid w:val="00725667"/>
    <w:rsid w:val="0072591D"/>
    <w:rsid w:val="00725C7B"/>
    <w:rsid w:val="00725C9D"/>
    <w:rsid w:val="00725E27"/>
    <w:rsid w:val="00725E44"/>
    <w:rsid w:val="00725EF4"/>
    <w:rsid w:val="00726047"/>
    <w:rsid w:val="007262A4"/>
    <w:rsid w:val="007262D5"/>
    <w:rsid w:val="00726451"/>
    <w:rsid w:val="007265B4"/>
    <w:rsid w:val="007267C6"/>
    <w:rsid w:val="00726A5E"/>
    <w:rsid w:val="00726AE9"/>
    <w:rsid w:val="007270F8"/>
    <w:rsid w:val="00727217"/>
    <w:rsid w:val="007272C8"/>
    <w:rsid w:val="00727360"/>
    <w:rsid w:val="007273F6"/>
    <w:rsid w:val="007277DC"/>
    <w:rsid w:val="007277FE"/>
    <w:rsid w:val="00730454"/>
    <w:rsid w:val="007305BF"/>
    <w:rsid w:val="00730617"/>
    <w:rsid w:val="00730650"/>
    <w:rsid w:val="007309C3"/>
    <w:rsid w:val="00730B69"/>
    <w:rsid w:val="00730C94"/>
    <w:rsid w:val="00730DB9"/>
    <w:rsid w:val="00730DE4"/>
    <w:rsid w:val="00730F23"/>
    <w:rsid w:val="00730FFB"/>
    <w:rsid w:val="00731368"/>
    <w:rsid w:val="00731466"/>
    <w:rsid w:val="007314D5"/>
    <w:rsid w:val="00731AD6"/>
    <w:rsid w:val="00731D78"/>
    <w:rsid w:val="00731E30"/>
    <w:rsid w:val="00731F51"/>
    <w:rsid w:val="00731F64"/>
    <w:rsid w:val="0073202A"/>
    <w:rsid w:val="00732091"/>
    <w:rsid w:val="007320DA"/>
    <w:rsid w:val="00732152"/>
    <w:rsid w:val="007327B9"/>
    <w:rsid w:val="00732A53"/>
    <w:rsid w:val="00732EA5"/>
    <w:rsid w:val="00733428"/>
    <w:rsid w:val="00733463"/>
    <w:rsid w:val="0073362F"/>
    <w:rsid w:val="007336B8"/>
    <w:rsid w:val="00733743"/>
    <w:rsid w:val="00733775"/>
    <w:rsid w:val="0073379E"/>
    <w:rsid w:val="00733848"/>
    <w:rsid w:val="00733BD5"/>
    <w:rsid w:val="00733C12"/>
    <w:rsid w:val="00733C5A"/>
    <w:rsid w:val="00733D4E"/>
    <w:rsid w:val="0073443C"/>
    <w:rsid w:val="00734828"/>
    <w:rsid w:val="0073485B"/>
    <w:rsid w:val="00734884"/>
    <w:rsid w:val="007349A6"/>
    <w:rsid w:val="00734C65"/>
    <w:rsid w:val="00734CF8"/>
    <w:rsid w:val="00734D29"/>
    <w:rsid w:val="00734DCF"/>
    <w:rsid w:val="00734F21"/>
    <w:rsid w:val="00734F84"/>
    <w:rsid w:val="00735168"/>
    <w:rsid w:val="00735220"/>
    <w:rsid w:val="007353B6"/>
    <w:rsid w:val="0073541A"/>
    <w:rsid w:val="0073543A"/>
    <w:rsid w:val="00735668"/>
    <w:rsid w:val="00735D29"/>
    <w:rsid w:val="00735E0E"/>
    <w:rsid w:val="00735EA0"/>
    <w:rsid w:val="00735F53"/>
    <w:rsid w:val="00735FC7"/>
    <w:rsid w:val="00736255"/>
    <w:rsid w:val="007362B8"/>
    <w:rsid w:val="007363A0"/>
    <w:rsid w:val="00736402"/>
    <w:rsid w:val="0073667E"/>
    <w:rsid w:val="00736794"/>
    <w:rsid w:val="007367DD"/>
    <w:rsid w:val="007367FC"/>
    <w:rsid w:val="00736911"/>
    <w:rsid w:val="007369D4"/>
    <w:rsid w:val="00736A48"/>
    <w:rsid w:val="00736AC7"/>
    <w:rsid w:val="00736C4C"/>
    <w:rsid w:val="00736FA5"/>
    <w:rsid w:val="00737081"/>
    <w:rsid w:val="00737090"/>
    <w:rsid w:val="0073722A"/>
    <w:rsid w:val="0073790F"/>
    <w:rsid w:val="00737A12"/>
    <w:rsid w:val="00737D71"/>
    <w:rsid w:val="00737FCE"/>
    <w:rsid w:val="00740093"/>
    <w:rsid w:val="00740167"/>
    <w:rsid w:val="00740226"/>
    <w:rsid w:val="0074055C"/>
    <w:rsid w:val="00740564"/>
    <w:rsid w:val="00740733"/>
    <w:rsid w:val="00740AA0"/>
    <w:rsid w:val="00740DE7"/>
    <w:rsid w:val="007413EA"/>
    <w:rsid w:val="0074143D"/>
    <w:rsid w:val="007415F7"/>
    <w:rsid w:val="00741782"/>
    <w:rsid w:val="0074182E"/>
    <w:rsid w:val="00741A39"/>
    <w:rsid w:val="00741ADA"/>
    <w:rsid w:val="00741E37"/>
    <w:rsid w:val="00741F1D"/>
    <w:rsid w:val="00741FDB"/>
    <w:rsid w:val="0074206D"/>
    <w:rsid w:val="00742167"/>
    <w:rsid w:val="00742460"/>
    <w:rsid w:val="00742898"/>
    <w:rsid w:val="00742973"/>
    <w:rsid w:val="00742B89"/>
    <w:rsid w:val="00742C26"/>
    <w:rsid w:val="00742C5E"/>
    <w:rsid w:val="00742F5C"/>
    <w:rsid w:val="007431C3"/>
    <w:rsid w:val="007435D4"/>
    <w:rsid w:val="00743713"/>
    <w:rsid w:val="0074371C"/>
    <w:rsid w:val="00743751"/>
    <w:rsid w:val="00743965"/>
    <w:rsid w:val="007439DD"/>
    <w:rsid w:val="00743DF5"/>
    <w:rsid w:val="007443B3"/>
    <w:rsid w:val="007446E5"/>
    <w:rsid w:val="007448BF"/>
    <w:rsid w:val="00744A54"/>
    <w:rsid w:val="00744B78"/>
    <w:rsid w:val="00745057"/>
    <w:rsid w:val="00745144"/>
    <w:rsid w:val="00745305"/>
    <w:rsid w:val="007454A6"/>
    <w:rsid w:val="00745503"/>
    <w:rsid w:val="007455B7"/>
    <w:rsid w:val="0074565E"/>
    <w:rsid w:val="00745E90"/>
    <w:rsid w:val="00745EA5"/>
    <w:rsid w:val="00745F28"/>
    <w:rsid w:val="00745F71"/>
    <w:rsid w:val="00746110"/>
    <w:rsid w:val="00746591"/>
    <w:rsid w:val="0074695B"/>
    <w:rsid w:val="00746994"/>
    <w:rsid w:val="00746BCE"/>
    <w:rsid w:val="00746C28"/>
    <w:rsid w:val="00746C91"/>
    <w:rsid w:val="00746FB1"/>
    <w:rsid w:val="00747086"/>
    <w:rsid w:val="007470FC"/>
    <w:rsid w:val="007471D2"/>
    <w:rsid w:val="007471DF"/>
    <w:rsid w:val="007473B2"/>
    <w:rsid w:val="007474AB"/>
    <w:rsid w:val="007474F2"/>
    <w:rsid w:val="00747929"/>
    <w:rsid w:val="007479CD"/>
    <w:rsid w:val="00747A73"/>
    <w:rsid w:val="00747C00"/>
    <w:rsid w:val="00747C4B"/>
    <w:rsid w:val="00747C97"/>
    <w:rsid w:val="007501FB"/>
    <w:rsid w:val="00750204"/>
    <w:rsid w:val="0075024C"/>
    <w:rsid w:val="007502FA"/>
    <w:rsid w:val="007504CC"/>
    <w:rsid w:val="00750E10"/>
    <w:rsid w:val="00751263"/>
    <w:rsid w:val="007512C6"/>
    <w:rsid w:val="007518B9"/>
    <w:rsid w:val="00751A89"/>
    <w:rsid w:val="00751C12"/>
    <w:rsid w:val="00751E6C"/>
    <w:rsid w:val="00751E9A"/>
    <w:rsid w:val="0075212F"/>
    <w:rsid w:val="00752239"/>
    <w:rsid w:val="00752306"/>
    <w:rsid w:val="007524E2"/>
    <w:rsid w:val="00752626"/>
    <w:rsid w:val="00752677"/>
    <w:rsid w:val="00752B46"/>
    <w:rsid w:val="00752DB0"/>
    <w:rsid w:val="00752EA9"/>
    <w:rsid w:val="0075304A"/>
    <w:rsid w:val="00753169"/>
    <w:rsid w:val="00753629"/>
    <w:rsid w:val="00753783"/>
    <w:rsid w:val="00753816"/>
    <w:rsid w:val="007538BF"/>
    <w:rsid w:val="00753BC3"/>
    <w:rsid w:val="00753C43"/>
    <w:rsid w:val="00753ED5"/>
    <w:rsid w:val="0075408C"/>
    <w:rsid w:val="0075415E"/>
    <w:rsid w:val="007541C2"/>
    <w:rsid w:val="0075466F"/>
    <w:rsid w:val="0075487F"/>
    <w:rsid w:val="007548AB"/>
    <w:rsid w:val="007549B5"/>
    <w:rsid w:val="00754A09"/>
    <w:rsid w:val="00754B79"/>
    <w:rsid w:val="00754D4C"/>
    <w:rsid w:val="00754E11"/>
    <w:rsid w:val="00754E40"/>
    <w:rsid w:val="0075513D"/>
    <w:rsid w:val="0075542E"/>
    <w:rsid w:val="0075544A"/>
    <w:rsid w:val="00755599"/>
    <w:rsid w:val="00755A0E"/>
    <w:rsid w:val="00755EED"/>
    <w:rsid w:val="00756014"/>
    <w:rsid w:val="007560D8"/>
    <w:rsid w:val="0075611F"/>
    <w:rsid w:val="007561D9"/>
    <w:rsid w:val="007561FA"/>
    <w:rsid w:val="007564AC"/>
    <w:rsid w:val="00756645"/>
    <w:rsid w:val="007566FF"/>
    <w:rsid w:val="007569B9"/>
    <w:rsid w:val="00756A80"/>
    <w:rsid w:val="00756C95"/>
    <w:rsid w:val="00756CCF"/>
    <w:rsid w:val="0075700F"/>
    <w:rsid w:val="0075710B"/>
    <w:rsid w:val="00757167"/>
    <w:rsid w:val="00757275"/>
    <w:rsid w:val="007572A3"/>
    <w:rsid w:val="0075744A"/>
    <w:rsid w:val="007574A4"/>
    <w:rsid w:val="007576D2"/>
    <w:rsid w:val="00757871"/>
    <w:rsid w:val="00757CF2"/>
    <w:rsid w:val="00757EAE"/>
    <w:rsid w:val="0076020A"/>
    <w:rsid w:val="007602DE"/>
    <w:rsid w:val="007602E8"/>
    <w:rsid w:val="0076052E"/>
    <w:rsid w:val="00760556"/>
    <w:rsid w:val="00760626"/>
    <w:rsid w:val="007606E6"/>
    <w:rsid w:val="007608D5"/>
    <w:rsid w:val="00760A61"/>
    <w:rsid w:val="00760F5B"/>
    <w:rsid w:val="00760FF5"/>
    <w:rsid w:val="0076140E"/>
    <w:rsid w:val="0076140F"/>
    <w:rsid w:val="00761592"/>
    <w:rsid w:val="00761602"/>
    <w:rsid w:val="007616E6"/>
    <w:rsid w:val="007617E3"/>
    <w:rsid w:val="0076182F"/>
    <w:rsid w:val="00761C06"/>
    <w:rsid w:val="00761EB0"/>
    <w:rsid w:val="00761F24"/>
    <w:rsid w:val="00762084"/>
    <w:rsid w:val="0076223C"/>
    <w:rsid w:val="007623F5"/>
    <w:rsid w:val="007624B7"/>
    <w:rsid w:val="007624FE"/>
    <w:rsid w:val="00762558"/>
    <w:rsid w:val="007625EE"/>
    <w:rsid w:val="007626C7"/>
    <w:rsid w:val="0076283B"/>
    <w:rsid w:val="0076284D"/>
    <w:rsid w:val="00762930"/>
    <w:rsid w:val="00762D86"/>
    <w:rsid w:val="00762E53"/>
    <w:rsid w:val="00762ECD"/>
    <w:rsid w:val="00762F4F"/>
    <w:rsid w:val="007630EC"/>
    <w:rsid w:val="007634F1"/>
    <w:rsid w:val="00763553"/>
    <w:rsid w:val="0076375B"/>
    <w:rsid w:val="007638E1"/>
    <w:rsid w:val="00763A13"/>
    <w:rsid w:val="00763B2F"/>
    <w:rsid w:val="00763BBD"/>
    <w:rsid w:val="00763DC9"/>
    <w:rsid w:val="00763F38"/>
    <w:rsid w:val="007640AE"/>
    <w:rsid w:val="0076460A"/>
    <w:rsid w:val="007648F8"/>
    <w:rsid w:val="00764A37"/>
    <w:rsid w:val="00764AB3"/>
    <w:rsid w:val="00764B73"/>
    <w:rsid w:val="00764E02"/>
    <w:rsid w:val="00764E79"/>
    <w:rsid w:val="007650A4"/>
    <w:rsid w:val="00765291"/>
    <w:rsid w:val="00765378"/>
    <w:rsid w:val="00765386"/>
    <w:rsid w:val="00765519"/>
    <w:rsid w:val="007656AD"/>
    <w:rsid w:val="0076570F"/>
    <w:rsid w:val="0076576F"/>
    <w:rsid w:val="00765A0C"/>
    <w:rsid w:val="00765A5F"/>
    <w:rsid w:val="00765C29"/>
    <w:rsid w:val="00765C96"/>
    <w:rsid w:val="00765CE3"/>
    <w:rsid w:val="00765EB6"/>
    <w:rsid w:val="00766280"/>
    <w:rsid w:val="007665F0"/>
    <w:rsid w:val="00766634"/>
    <w:rsid w:val="007667F8"/>
    <w:rsid w:val="0076695F"/>
    <w:rsid w:val="00766D61"/>
    <w:rsid w:val="007674A9"/>
    <w:rsid w:val="0076768A"/>
    <w:rsid w:val="007676F1"/>
    <w:rsid w:val="0076776C"/>
    <w:rsid w:val="00767D6F"/>
    <w:rsid w:val="00767DC0"/>
    <w:rsid w:val="00767E06"/>
    <w:rsid w:val="00767F30"/>
    <w:rsid w:val="00767F71"/>
    <w:rsid w:val="0077016B"/>
    <w:rsid w:val="00770372"/>
    <w:rsid w:val="00770479"/>
    <w:rsid w:val="0077049F"/>
    <w:rsid w:val="007704A9"/>
    <w:rsid w:val="007705D7"/>
    <w:rsid w:val="0077062B"/>
    <w:rsid w:val="0077097B"/>
    <w:rsid w:val="00770A6A"/>
    <w:rsid w:val="00770AF0"/>
    <w:rsid w:val="00770DE6"/>
    <w:rsid w:val="00770FC8"/>
    <w:rsid w:val="007712F0"/>
    <w:rsid w:val="00771723"/>
    <w:rsid w:val="00771851"/>
    <w:rsid w:val="00771895"/>
    <w:rsid w:val="00771977"/>
    <w:rsid w:val="007719E9"/>
    <w:rsid w:val="00771BD1"/>
    <w:rsid w:val="00771CC2"/>
    <w:rsid w:val="00771E72"/>
    <w:rsid w:val="00771E7F"/>
    <w:rsid w:val="0077217A"/>
    <w:rsid w:val="0077278B"/>
    <w:rsid w:val="0077278F"/>
    <w:rsid w:val="007729A4"/>
    <w:rsid w:val="00772ED3"/>
    <w:rsid w:val="0077362F"/>
    <w:rsid w:val="00773790"/>
    <w:rsid w:val="00773926"/>
    <w:rsid w:val="0077399D"/>
    <w:rsid w:val="00773B45"/>
    <w:rsid w:val="00773C2D"/>
    <w:rsid w:val="00773D74"/>
    <w:rsid w:val="00773ED7"/>
    <w:rsid w:val="007741AB"/>
    <w:rsid w:val="00774228"/>
    <w:rsid w:val="00774329"/>
    <w:rsid w:val="00774337"/>
    <w:rsid w:val="007745F5"/>
    <w:rsid w:val="00774709"/>
    <w:rsid w:val="00774A49"/>
    <w:rsid w:val="00774B6D"/>
    <w:rsid w:val="00775179"/>
    <w:rsid w:val="00775274"/>
    <w:rsid w:val="00775495"/>
    <w:rsid w:val="007755AA"/>
    <w:rsid w:val="007759CB"/>
    <w:rsid w:val="00776040"/>
    <w:rsid w:val="0077605A"/>
    <w:rsid w:val="007761CD"/>
    <w:rsid w:val="0077633B"/>
    <w:rsid w:val="00776380"/>
    <w:rsid w:val="007769D2"/>
    <w:rsid w:val="00776A52"/>
    <w:rsid w:val="00776BBC"/>
    <w:rsid w:val="00776BDE"/>
    <w:rsid w:val="00776C92"/>
    <w:rsid w:val="00776E25"/>
    <w:rsid w:val="00776E51"/>
    <w:rsid w:val="00776E55"/>
    <w:rsid w:val="00776E96"/>
    <w:rsid w:val="00776EB4"/>
    <w:rsid w:val="00777158"/>
    <w:rsid w:val="007771C8"/>
    <w:rsid w:val="00777227"/>
    <w:rsid w:val="0077729E"/>
    <w:rsid w:val="007773BC"/>
    <w:rsid w:val="007773C0"/>
    <w:rsid w:val="00777646"/>
    <w:rsid w:val="00777952"/>
    <w:rsid w:val="00777996"/>
    <w:rsid w:val="00777A05"/>
    <w:rsid w:val="00777A48"/>
    <w:rsid w:val="00777C09"/>
    <w:rsid w:val="00777C50"/>
    <w:rsid w:val="00777F9C"/>
    <w:rsid w:val="0078032B"/>
    <w:rsid w:val="00780728"/>
    <w:rsid w:val="00780A02"/>
    <w:rsid w:val="00780B67"/>
    <w:rsid w:val="00780C1E"/>
    <w:rsid w:val="00780C42"/>
    <w:rsid w:val="00780C91"/>
    <w:rsid w:val="00780E1D"/>
    <w:rsid w:val="00780E66"/>
    <w:rsid w:val="00780F11"/>
    <w:rsid w:val="00780FD8"/>
    <w:rsid w:val="00780FFE"/>
    <w:rsid w:val="00781145"/>
    <w:rsid w:val="00781191"/>
    <w:rsid w:val="00781628"/>
    <w:rsid w:val="007816A1"/>
    <w:rsid w:val="007816D5"/>
    <w:rsid w:val="00781956"/>
    <w:rsid w:val="00781F0D"/>
    <w:rsid w:val="00782085"/>
    <w:rsid w:val="007820F8"/>
    <w:rsid w:val="007821AB"/>
    <w:rsid w:val="007824DF"/>
    <w:rsid w:val="00782618"/>
    <w:rsid w:val="00782B48"/>
    <w:rsid w:val="00782F93"/>
    <w:rsid w:val="007830B3"/>
    <w:rsid w:val="0078330F"/>
    <w:rsid w:val="00783315"/>
    <w:rsid w:val="007833F2"/>
    <w:rsid w:val="00783600"/>
    <w:rsid w:val="0078372A"/>
    <w:rsid w:val="00783C82"/>
    <w:rsid w:val="00783E6C"/>
    <w:rsid w:val="00784130"/>
    <w:rsid w:val="00784183"/>
    <w:rsid w:val="00784185"/>
    <w:rsid w:val="007842FC"/>
    <w:rsid w:val="0078441A"/>
    <w:rsid w:val="00784B46"/>
    <w:rsid w:val="00785047"/>
    <w:rsid w:val="0078535F"/>
    <w:rsid w:val="00785461"/>
    <w:rsid w:val="00785601"/>
    <w:rsid w:val="007856CC"/>
    <w:rsid w:val="00785AB1"/>
    <w:rsid w:val="00785C58"/>
    <w:rsid w:val="00785EB9"/>
    <w:rsid w:val="00786289"/>
    <w:rsid w:val="0078636A"/>
    <w:rsid w:val="00786625"/>
    <w:rsid w:val="00786734"/>
    <w:rsid w:val="007869E4"/>
    <w:rsid w:val="00786B85"/>
    <w:rsid w:val="00786B99"/>
    <w:rsid w:val="00786D1F"/>
    <w:rsid w:val="00786D47"/>
    <w:rsid w:val="00786E0F"/>
    <w:rsid w:val="00787108"/>
    <w:rsid w:val="007871CC"/>
    <w:rsid w:val="007876FA"/>
    <w:rsid w:val="00787783"/>
    <w:rsid w:val="00787EC9"/>
    <w:rsid w:val="00790068"/>
    <w:rsid w:val="00790250"/>
    <w:rsid w:val="007903DF"/>
    <w:rsid w:val="00790703"/>
    <w:rsid w:val="0079070F"/>
    <w:rsid w:val="0079073F"/>
    <w:rsid w:val="007908F2"/>
    <w:rsid w:val="00790B80"/>
    <w:rsid w:val="00790C1F"/>
    <w:rsid w:val="00790C5F"/>
    <w:rsid w:val="007910CD"/>
    <w:rsid w:val="0079114D"/>
    <w:rsid w:val="0079128B"/>
    <w:rsid w:val="00791400"/>
    <w:rsid w:val="00791415"/>
    <w:rsid w:val="00791449"/>
    <w:rsid w:val="00791895"/>
    <w:rsid w:val="00791A47"/>
    <w:rsid w:val="00791B4A"/>
    <w:rsid w:val="00791ED4"/>
    <w:rsid w:val="00791F0B"/>
    <w:rsid w:val="00791F63"/>
    <w:rsid w:val="00791F72"/>
    <w:rsid w:val="007922D0"/>
    <w:rsid w:val="00792436"/>
    <w:rsid w:val="0079244C"/>
    <w:rsid w:val="0079265E"/>
    <w:rsid w:val="0079271E"/>
    <w:rsid w:val="00792CC7"/>
    <w:rsid w:val="00792D34"/>
    <w:rsid w:val="00792E6A"/>
    <w:rsid w:val="007932A6"/>
    <w:rsid w:val="00793370"/>
    <w:rsid w:val="007933B1"/>
    <w:rsid w:val="0079364C"/>
    <w:rsid w:val="00793666"/>
    <w:rsid w:val="00793A71"/>
    <w:rsid w:val="00793BB9"/>
    <w:rsid w:val="00793E7F"/>
    <w:rsid w:val="0079418F"/>
    <w:rsid w:val="007944C0"/>
    <w:rsid w:val="0079453A"/>
    <w:rsid w:val="0079478C"/>
    <w:rsid w:val="00794827"/>
    <w:rsid w:val="007948E8"/>
    <w:rsid w:val="00794982"/>
    <w:rsid w:val="00794987"/>
    <w:rsid w:val="00794A04"/>
    <w:rsid w:val="00794B72"/>
    <w:rsid w:val="00794BA6"/>
    <w:rsid w:val="00794BCA"/>
    <w:rsid w:val="00794EC5"/>
    <w:rsid w:val="00794F5F"/>
    <w:rsid w:val="007950D6"/>
    <w:rsid w:val="007951C7"/>
    <w:rsid w:val="0079533D"/>
    <w:rsid w:val="0079548B"/>
    <w:rsid w:val="007956C0"/>
    <w:rsid w:val="00795880"/>
    <w:rsid w:val="00795ADA"/>
    <w:rsid w:val="00795D87"/>
    <w:rsid w:val="00795FCC"/>
    <w:rsid w:val="007960B7"/>
    <w:rsid w:val="007960FF"/>
    <w:rsid w:val="0079612A"/>
    <w:rsid w:val="007961F6"/>
    <w:rsid w:val="0079644D"/>
    <w:rsid w:val="00796599"/>
    <w:rsid w:val="00796682"/>
    <w:rsid w:val="0079685B"/>
    <w:rsid w:val="0079688E"/>
    <w:rsid w:val="0079698E"/>
    <w:rsid w:val="00796AA4"/>
    <w:rsid w:val="00796EE0"/>
    <w:rsid w:val="00796F54"/>
    <w:rsid w:val="007970D2"/>
    <w:rsid w:val="00797528"/>
    <w:rsid w:val="0079779F"/>
    <w:rsid w:val="00797BDE"/>
    <w:rsid w:val="00797BDF"/>
    <w:rsid w:val="007A011E"/>
    <w:rsid w:val="007A0174"/>
    <w:rsid w:val="007A04F6"/>
    <w:rsid w:val="007A05EF"/>
    <w:rsid w:val="007A0640"/>
    <w:rsid w:val="007A0783"/>
    <w:rsid w:val="007A0946"/>
    <w:rsid w:val="007A0A9C"/>
    <w:rsid w:val="007A0E06"/>
    <w:rsid w:val="007A0E31"/>
    <w:rsid w:val="007A0EAD"/>
    <w:rsid w:val="007A0EF4"/>
    <w:rsid w:val="007A0F84"/>
    <w:rsid w:val="007A1235"/>
    <w:rsid w:val="007A12C7"/>
    <w:rsid w:val="007A1394"/>
    <w:rsid w:val="007A1485"/>
    <w:rsid w:val="007A1500"/>
    <w:rsid w:val="007A181B"/>
    <w:rsid w:val="007A19A8"/>
    <w:rsid w:val="007A19F4"/>
    <w:rsid w:val="007A1BE5"/>
    <w:rsid w:val="007A1C94"/>
    <w:rsid w:val="007A1CCC"/>
    <w:rsid w:val="007A1F4B"/>
    <w:rsid w:val="007A1F6A"/>
    <w:rsid w:val="007A204B"/>
    <w:rsid w:val="007A2232"/>
    <w:rsid w:val="007A266E"/>
    <w:rsid w:val="007A26ED"/>
    <w:rsid w:val="007A27C8"/>
    <w:rsid w:val="007A2824"/>
    <w:rsid w:val="007A2A6E"/>
    <w:rsid w:val="007A2B38"/>
    <w:rsid w:val="007A2D57"/>
    <w:rsid w:val="007A2EF9"/>
    <w:rsid w:val="007A2F25"/>
    <w:rsid w:val="007A2F77"/>
    <w:rsid w:val="007A3225"/>
    <w:rsid w:val="007A32C2"/>
    <w:rsid w:val="007A3417"/>
    <w:rsid w:val="007A3894"/>
    <w:rsid w:val="007A39BB"/>
    <w:rsid w:val="007A3A8C"/>
    <w:rsid w:val="007A3AD6"/>
    <w:rsid w:val="007A3BFB"/>
    <w:rsid w:val="007A43D6"/>
    <w:rsid w:val="007A44F6"/>
    <w:rsid w:val="007A4F40"/>
    <w:rsid w:val="007A51D0"/>
    <w:rsid w:val="007A53DD"/>
    <w:rsid w:val="007A54EF"/>
    <w:rsid w:val="007A5516"/>
    <w:rsid w:val="007A5A82"/>
    <w:rsid w:val="007A5AFF"/>
    <w:rsid w:val="007A5C1A"/>
    <w:rsid w:val="007A5DDF"/>
    <w:rsid w:val="007A5FD5"/>
    <w:rsid w:val="007A613A"/>
    <w:rsid w:val="007A63F2"/>
    <w:rsid w:val="007A63F3"/>
    <w:rsid w:val="007A65A4"/>
    <w:rsid w:val="007A6755"/>
    <w:rsid w:val="007A694B"/>
    <w:rsid w:val="007A6A4D"/>
    <w:rsid w:val="007A7020"/>
    <w:rsid w:val="007A721B"/>
    <w:rsid w:val="007A72A7"/>
    <w:rsid w:val="007A72D8"/>
    <w:rsid w:val="007A7334"/>
    <w:rsid w:val="007A73BF"/>
    <w:rsid w:val="007A74BD"/>
    <w:rsid w:val="007A7523"/>
    <w:rsid w:val="007A75A2"/>
    <w:rsid w:val="007A7838"/>
    <w:rsid w:val="007A79BC"/>
    <w:rsid w:val="007A7D37"/>
    <w:rsid w:val="007A7FDD"/>
    <w:rsid w:val="007B008F"/>
    <w:rsid w:val="007B00BF"/>
    <w:rsid w:val="007B0198"/>
    <w:rsid w:val="007B0298"/>
    <w:rsid w:val="007B02DF"/>
    <w:rsid w:val="007B04ED"/>
    <w:rsid w:val="007B0847"/>
    <w:rsid w:val="007B0859"/>
    <w:rsid w:val="007B097F"/>
    <w:rsid w:val="007B0A00"/>
    <w:rsid w:val="007B0A11"/>
    <w:rsid w:val="007B0A20"/>
    <w:rsid w:val="007B1179"/>
    <w:rsid w:val="007B11B4"/>
    <w:rsid w:val="007B16C5"/>
    <w:rsid w:val="007B18A7"/>
    <w:rsid w:val="007B1B37"/>
    <w:rsid w:val="007B1D47"/>
    <w:rsid w:val="007B1D51"/>
    <w:rsid w:val="007B23B0"/>
    <w:rsid w:val="007B23B8"/>
    <w:rsid w:val="007B241D"/>
    <w:rsid w:val="007B247A"/>
    <w:rsid w:val="007B253A"/>
    <w:rsid w:val="007B25B8"/>
    <w:rsid w:val="007B2D63"/>
    <w:rsid w:val="007B2D88"/>
    <w:rsid w:val="007B2DDA"/>
    <w:rsid w:val="007B309A"/>
    <w:rsid w:val="007B3109"/>
    <w:rsid w:val="007B32B2"/>
    <w:rsid w:val="007B351E"/>
    <w:rsid w:val="007B355C"/>
    <w:rsid w:val="007B356C"/>
    <w:rsid w:val="007B3720"/>
    <w:rsid w:val="007B3C55"/>
    <w:rsid w:val="007B3E19"/>
    <w:rsid w:val="007B42FD"/>
    <w:rsid w:val="007B4340"/>
    <w:rsid w:val="007B449D"/>
    <w:rsid w:val="007B44A9"/>
    <w:rsid w:val="007B44DD"/>
    <w:rsid w:val="007B459C"/>
    <w:rsid w:val="007B45FD"/>
    <w:rsid w:val="007B4788"/>
    <w:rsid w:val="007B4877"/>
    <w:rsid w:val="007B4932"/>
    <w:rsid w:val="007B4A06"/>
    <w:rsid w:val="007B4C2A"/>
    <w:rsid w:val="007B4CCD"/>
    <w:rsid w:val="007B4CD9"/>
    <w:rsid w:val="007B5152"/>
    <w:rsid w:val="007B515A"/>
    <w:rsid w:val="007B54A7"/>
    <w:rsid w:val="007B54DE"/>
    <w:rsid w:val="007B57B8"/>
    <w:rsid w:val="007B5A11"/>
    <w:rsid w:val="007B5DDD"/>
    <w:rsid w:val="007B6016"/>
    <w:rsid w:val="007B61E2"/>
    <w:rsid w:val="007B6374"/>
    <w:rsid w:val="007B637F"/>
    <w:rsid w:val="007B649D"/>
    <w:rsid w:val="007B65A4"/>
    <w:rsid w:val="007B65C5"/>
    <w:rsid w:val="007B6635"/>
    <w:rsid w:val="007B66C3"/>
    <w:rsid w:val="007B67D5"/>
    <w:rsid w:val="007B691B"/>
    <w:rsid w:val="007B6949"/>
    <w:rsid w:val="007B696F"/>
    <w:rsid w:val="007B6AE2"/>
    <w:rsid w:val="007B6B12"/>
    <w:rsid w:val="007B6B7D"/>
    <w:rsid w:val="007B6ECE"/>
    <w:rsid w:val="007B7025"/>
    <w:rsid w:val="007B71FE"/>
    <w:rsid w:val="007B75AC"/>
    <w:rsid w:val="007B772B"/>
    <w:rsid w:val="007B7779"/>
    <w:rsid w:val="007B7A1D"/>
    <w:rsid w:val="007B7C28"/>
    <w:rsid w:val="007B7CC3"/>
    <w:rsid w:val="007B7CC8"/>
    <w:rsid w:val="007B7FE2"/>
    <w:rsid w:val="007C0201"/>
    <w:rsid w:val="007C0238"/>
    <w:rsid w:val="007C0310"/>
    <w:rsid w:val="007C045D"/>
    <w:rsid w:val="007C05A3"/>
    <w:rsid w:val="007C0913"/>
    <w:rsid w:val="007C0946"/>
    <w:rsid w:val="007C096E"/>
    <w:rsid w:val="007C09CC"/>
    <w:rsid w:val="007C09E6"/>
    <w:rsid w:val="007C0AA1"/>
    <w:rsid w:val="007C0AE1"/>
    <w:rsid w:val="007C0C3D"/>
    <w:rsid w:val="007C0D44"/>
    <w:rsid w:val="007C0D4B"/>
    <w:rsid w:val="007C0ED4"/>
    <w:rsid w:val="007C1116"/>
    <w:rsid w:val="007C12E4"/>
    <w:rsid w:val="007C1441"/>
    <w:rsid w:val="007C144D"/>
    <w:rsid w:val="007C14A6"/>
    <w:rsid w:val="007C172F"/>
    <w:rsid w:val="007C182B"/>
    <w:rsid w:val="007C183F"/>
    <w:rsid w:val="007C1B2D"/>
    <w:rsid w:val="007C1B4F"/>
    <w:rsid w:val="007C2132"/>
    <w:rsid w:val="007C2459"/>
    <w:rsid w:val="007C273C"/>
    <w:rsid w:val="007C2990"/>
    <w:rsid w:val="007C2ECE"/>
    <w:rsid w:val="007C2ED1"/>
    <w:rsid w:val="007C3015"/>
    <w:rsid w:val="007C3050"/>
    <w:rsid w:val="007C30CE"/>
    <w:rsid w:val="007C31B9"/>
    <w:rsid w:val="007C354A"/>
    <w:rsid w:val="007C35C8"/>
    <w:rsid w:val="007C3733"/>
    <w:rsid w:val="007C38C4"/>
    <w:rsid w:val="007C3B2A"/>
    <w:rsid w:val="007C3D16"/>
    <w:rsid w:val="007C3D36"/>
    <w:rsid w:val="007C426D"/>
    <w:rsid w:val="007C434E"/>
    <w:rsid w:val="007C4381"/>
    <w:rsid w:val="007C449D"/>
    <w:rsid w:val="007C44D6"/>
    <w:rsid w:val="007C45E7"/>
    <w:rsid w:val="007C4B5C"/>
    <w:rsid w:val="007C4CE3"/>
    <w:rsid w:val="007C5087"/>
    <w:rsid w:val="007C51E6"/>
    <w:rsid w:val="007C54D7"/>
    <w:rsid w:val="007C5543"/>
    <w:rsid w:val="007C5605"/>
    <w:rsid w:val="007C572A"/>
    <w:rsid w:val="007C5792"/>
    <w:rsid w:val="007C57E5"/>
    <w:rsid w:val="007C57F0"/>
    <w:rsid w:val="007C5957"/>
    <w:rsid w:val="007C5CB7"/>
    <w:rsid w:val="007C5D34"/>
    <w:rsid w:val="007C5DDD"/>
    <w:rsid w:val="007C5E28"/>
    <w:rsid w:val="007C5EEF"/>
    <w:rsid w:val="007C6394"/>
    <w:rsid w:val="007C6774"/>
    <w:rsid w:val="007C686F"/>
    <w:rsid w:val="007C691A"/>
    <w:rsid w:val="007C6DE0"/>
    <w:rsid w:val="007C6FB0"/>
    <w:rsid w:val="007C7152"/>
    <w:rsid w:val="007C75F3"/>
    <w:rsid w:val="007C7CF3"/>
    <w:rsid w:val="007C7F29"/>
    <w:rsid w:val="007D03CD"/>
    <w:rsid w:val="007D041B"/>
    <w:rsid w:val="007D06B5"/>
    <w:rsid w:val="007D07B1"/>
    <w:rsid w:val="007D08D6"/>
    <w:rsid w:val="007D0928"/>
    <w:rsid w:val="007D0EB1"/>
    <w:rsid w:val="007D0EC0"/>
    <w:rsid w:val="007D0F51"/>
    <w:rsid w:val="007D10AF"/>
    <w:rsid w:val="007D16F6"/>
    <w:rsid w:val="007D18D5"/>
    <w:rsid w:val="007D196D"/>
    <w:rsid w:val="007D1D92"/>
    <w:rsid w:val="007D1F95"/>
    <w:rsid w:val="007D218A"/>
    <w:rsid w:val="007D2893"/>
    <w:rsid w:val="007D294C"/>
    <w:rsid w:val="007D295C"/>
    <w:rsid w:val="007D2CD7"/>
    <w:rsid w:val="007D2D2B"/>
    <w:rsid w:val="007D2D4F"/>
    <w:rsid w:val="007D2E39"/>
    <w:rsid w:val="007D2E83"/>
    <w:rsid w:val="007D2E8F"/>
    <w:rsid w:val="007D3152"/>
    <w:rsid w:val="007D31B6"/>
    <w:rsid w:val="007D33B0"/>
    <w:rsid w:val="007D3455"/>
    <w:rsid w:val="007D34D5"/>
    <w:rsid w:val="007D36C2"/>
    <w:rsid w:val="007D37A0"/>
    <w:rsid w:val="007D39B3"/>
    <w:rsid w:val="007D39CD"/>
    <w:rsid w:val="007D39FB"/>
    <w:rsid w:val="007D3AE0"/>
    <w:rsid w:val="007D3C31"/>
    <w:rsid w:val="007D3E21"/>
    <w:rsid w:val="007D4013"/>
    <w:rsid w:val="007D4027"/>
    <w:rsid w:val="007D406A"/>
    <w:rsid w:val="007D42C7"/>
    <w:rsid w:val="007D4479"/>
    <w:rsid w:val="007D4531"/>
    <w:rsid w:val="007D462A"/>
    <w:rsid w:val="007D46C9"/>
    <w:rsid w:val="007D4702"/>
    <w:rsid w:val="007D4B4E"/>
    <w:rsid w:val="007D4B5B"/>
    <w:rsid w:val="007D4C6F"/>
    <w:rsid w:val="007D4CD6"/>
    <w:rsid w:val="007D4D38"/>
    <w:rsid w:val="007D5317"/>
    <w:rsid w:val="007D5477"/>
    <w:rsid w:val="007D5594"/>
    <w:rsid w:val="007D5603"/>
    <w:rsid w:val="007D5688"/>
    <w:rsid w:val="007D57FA"/>
    <w:rsid w:val="007D5864"/>
    <w:rsid w:val="007D5995"/>
    <w:rsid w:val="007D5C3E"/>
    <w:rsid w:val="007D5C4A"/>
    <w:rsid w:val="007D5D7E"/>
    <w:rsid w:val="007D5DB1"/>
    <w:rsid w:val="007D60FA"/>
    <w:rsid w:val="007D64D6"/>
    <w:rsid w:val="007D6616"/>
    <w:rsid w:val="007D6642"/>
    <w:rsid w:val="007D670C"/>
    <w:rsid w:val="007D675C"/>
    <w:rsid w:val="007D6B28"/>
    <w:rsid w:val="007D6B4A"/>
    <w:rsid w:val="007D6D13"/>
    <w:rsid w:val="007D6E6A"/>
    <w:rsid w:val="007D6FC0"/>
    <w:rsid w:val="007D6FEC"/>
    <w:rsid w:val="007D7001"/>
    <w:rsid w:val="007D724C"/>
    <w:rsid w:val="007D7271"/>
    <w:rsid w:val="007D72A0"/>
    <w:rsid w:val="007D74E0"/>
    <w:rsid w:val="007D7C2C"/>
    <w:rsid w:val="007D7DEA"/>
    <w:rsid w:val="007D7E14"/>
    <w:rsid w:val="007D7E81"/>
    <w:rsid w:val="007D7FFC"/>
    <w:rsid w:val="007E0217"/>
    <w:rsid w:val="007E04EF"/>
    <w:rsid w:val="007E065D"/>
    <w:rsid w:val="007E0668"/>
    <w:rsid w:val="007E09FB"/>
    <w:rsid w:val="007E0D16"/>
    <w:rsid w:val="007E0F03"/>
    <w:rsid w:val="007E116C"/>
    <w:rsid w:val="007E11FE"/>
    <w:rsid w:val="007E1454"/>
    <w:rsid w:val="007E1479"/>
    <w:rsid w:val="007E1710"/>
    <w:rsid w:val="007E17EE"/>
    <w:rsid w:val="007E1A0A"/>
    <w:rsid w:val="007E1A40"/>
    <w:rsid w:val="007E1AE7"/>
    <w:rsid w:val="007E1F9E"/>
    <w:rsid w:val="007E1FB7"/>
    <w:rsid w:val="007E2195"/>
    <w:rsid w:val="007E22C0"/>
    <w:rsid w:val="007E238F"/>
    <w:rsid w:val="007E24FD"/>
    <w:rsid w:val="007E2631"/>
    <w:rsid w:val="007E29E3"/>
    <w:rsid w:val="007E2CF8"/>
    <w:rsid w:val="007E2D9D"/>
    <w:rsid w:val="007E2FD3"/>
    <w:rsid w:val="007E2FF1"/>
    <w:rsid w:val="007E2FFF"/>
    <w:rsid w:val="007E3072"/>
    <w:rsid w:val="007E337D"/>
    <w:rsid w:val="007E38D1"/>
    <w:rsid w:val="007E38F9"/>
    <w:rsid w:val="007E3992"/>
    <w:rsid w:val="007E39BF"/>
    <w:rsid w:val="007E39DE"/>
    <w:rsid w:val="007E3ACE"/>
    <w:rsid w:val="007E3B01"/>
    <w:rsid w:val="007E3E16"/>
    <w:rsid w:val="007E403D"/>
    <w:rsid w:val="007E4457"/>
    <w:rsid w:val="007E447D"/>
    <w:rsid w:val="007E47DF"/>
    <w:rsid w:val="007E484C"/>
    <w:rsid w:val="007E4CAA"/>
    <w:rsid w:val="007E4D52"/>
    <w:rsid w:val="007E4F00"/>
    <w:rsid w:val="007E4F22"/>
    <w:rsid w:val="007E5054"/>
    <w:rsid w:val="007E5417"/>
    <w:rsid w:val="007E5420"/>
    <w:rsid w:val="007E55ED"/>
    <w:rsid w:val="007E571F"/>
    <w:rsid w:val="007E5759"/>
    <w:rsid w:val="007E590B"/>
    <w:rsid w:val="007E5D75"/>
    <w:rsid w:val="007E614C"/>
    <w:rsid w:val="007E6178"/>
    <w:rsid w:val="007E6319"/>
    <w:rsid w:val="007E6481"/>
    <w:rsid w:val="007E64C0"/>
    <w:rsid w:val="007E64CB"/>
    <w:rsid w:val="007E68E4"/>
    <w:rsid w:val="007E6A5F"/>
    <w:rsid w:val="007E6ADD"/>
    <w:rsid w:val="007E6C62"/>
    <w:rsid w:val="007E6D11"/>
    <w:rsid w:val="007E6E91"/>
    <w:rsid w:val="007E6F04"/>
    <w:rsid w:val="007E7301"/>
    <w:rsid w:val="007E7588"/>
    <w:rsid w:val="007E75B7"/>
    <w:rsid w:val="007E75FC"/>
    <w:rsid w:val="007E7C53"/>
    <w:rsid w:val="007F0322"/>
    <w:rsid w:val="007F032D"/>
    <w:rsid w:val="007F034E"/>
    <w:rsid w:val="007F03FE"/>
    <w:rsid w:val="007F06F9"/>
    <w:rsid w:val="007F0776"/>
    <w:rsid w:val="007F07D9"/>
    <w:rsid w:val="007F0864"/>
    <w:rsid w:val="007F08B7"/>
    <w:rsid w:val="007F0B41"/>
    <w:rsid w:val="007F0EA9"/>
    <w:rsid w:val="007F0ED5"/>
    <w:rsid w:val="007F0FEE"/>
    <w:rsid w:val="007F1066"/>
    <w:rsid w:val="007F142B"/>
    <w:rsid w:val="007F1831"/>
    <w:rsid w:val="007F1A9E"/>
    <w:rsid w:val="007F1D6D"/>
    <w:rsid w:val="007F1DB2"/>
    <w:rsid w:val="007F1F66"/>
    <w:rsid w:val="007F208C"/>
    <w:rsid w:val="007F218C"/>
    <w:rsid w:val="007F2232"/>
    <w:rsid w:val="007F2816"/>
    <w:rsid w:val="007F2994"/>
    <w:rsid w:val="007F2A2C"/>
    <w:rsid w:val="007F2A5D"/>
    <w:rsid w:val="007F2B70"/>
    <w:rsid w:val="007F2C92"/>
    <w:rsid w:val="007F2DFE"/>
    <w:rsid w:val="007F2F1D"/>
    <w:rsid w:val="007F2F27"/>
    <w:rsid w:val="007F2F4A"/>
    <w:rsid w:val="007F3043"/>
    <w:rsid w:val="007F3050"/>
    <w:rsid w:val="007F327C"/>
    <w:rsid w:val="007F3425"/>
    <w:rsid w:val="007F34B3"/>
    <w:rsid w:val="007F3594"/>
    <w:rsid w:val="007F3755"/>
    <w:rsid w:val="007F3A46"/>
    <w:rsid w:val="007F3A62"/>
    <w:rsid w:val="007F3A73"/>
    <w:rsid w:val="007F3BB6"/>
    <w:rsid w:val="007F3BEA"/>
    <w:rsid w:val="007F3FEB"/>
    <w:rsid w:val="007F4093"/>
    <w:rsid w:val="007F41B3"/>
    <w:rsid w:val="007F459C"/>
    <w:rsid w:val="007F4716"/>
    <w:rsid w:val="007F49DC"/>
    <w:rsid w:val="007F49F3"/>
    <w:rsid w:val="007F4D63"/>
    <w:rsid w:val="007F4E8F"/>
    <w:rsid w:val="007F4EEE"/>
    <w:rsid w:val="007F50A6"/>
    <w:rsid w:val="007F54D8"/>
    <w:rsid w:val="007F55EF"/>
    <w:rsid w:val="007F5620"/>
    <w:rsid w:val="007F5692"/>
    <w:rsid w:val="007F5B23"/>
    <w:rsid w:val="007F5B8C"/>
    <w:rsid w:val="007F5D5B"/>
    <w:rsid w:val="007F5DD7"/>
    <w:rsid w:val="007F5F78"/>
    <w:rsid w:val="007F6034"/>
    <w:rsid w:val="007F6207"/>
    <w:rsid w:val="007F654A"/>
    <w:rsid w:val="007F66A2"/>
    <w:rsid w:val="007F6906"/>
    <w:rsid w:val="007F69B6"/>
    <w:rsid w:val="007F6B94"/>
    <w:rsid w:val="007F6CA4"/>
    <w:rsid w:val="007F6DA9"/>
    <w:rsid w:val="007F6DB3"/>
    <w:rsid w:val="007F6EEF"/>
    <w:rsid w:val="007F7066"/>
    <w:rsid w:val="007F70D7"/>
    <w:rsid w:val="007F7107"/>
    <w:rsid w:val="007F722C"/>
    <w:rsid w:val="007F7535"/>
    <w:rsid w:val="007F7578"/>
    <w:rsid w:val="007F7763"/>
    <w:rsid w:val="007F77D3"/>
    <w:rsid w:val="007F782F"/>
    <w:rsid w:val="007F79B4"/>
    <w:rsid w:val="007F79DA"/>
    <w:rsid w:val="007F7A9C"/>
    <w:rsid w:val="007F7BEA"/>
    <w:rsid w:val="007F7D52"/>
    <w:rsid w:val="007F7FFE"/>
    <w:rsid w:val="008001BF"/>
    <w:rsid w:val="008002D0"/>
    <w:rsid w:val="00800370"/>
    <w:rsid w:val="00800764"/>
    <w:rsid w:val="00800802"/>
    <w:rsid w:val="00800D2B"/>
    <w:rsid w:val="00801595"/>
    <w:rsid w:val="008015FE"/>
    <w:rsid w:val="00801645"/>
    <w:rsid w:val="008016C4"/>
    <w:rsid w:val="008016F1"/>
    <w:rsid w:val="00801730"/>
    <w:rsid w:val="00801838"/>
    <w:rsid w:val="008018BF"/>
    <w:rsid w:val="008018CF"/>
    <w:rsid w:val="008019BB"/>
    <w:rsid w:val="00801A91"/>
    <w:rsid w:val="00801BC6"/>
    <w:rsid w:val="00801C5C"/>
    <w:rsid w:val="00801D81"/>
    <w:rsid w:val="00801E38"/>
    <w:rsid w:val="00801EF8"/>
    <w:rsid w:val="00801F14"/>
    <w:rsid w:val="00801F4F"/>
    <w:rsid w:val="008021FE"/>
    <w:rsid w:val="008023D7"/>
    <w:rsid w:val="00802426"/>
    <w:rsid w:val="00802704"/>
    <w:rsid w:val="0080274A"/>
    <w:rsid w:val="0080274F"/>
    <w:rsid w:val="0080296B"/>
    <w:rsid w:val="008029C2"/>
    <w:rsid w:val="00802A73"/>
    <w:rsid w:val="00802B32"/>
    <w:rsid w:val="00802B75"/>
    <w:rsid w:val="00802D99"/>
    <w:rsid w:val="00802F1A"/>
    <w:rsid w:val="00802F55"/>
    <w:rsid w:val="008032A9"/>
    <w:rsid w:val="008032DA"/>
    <w:rsid w:val="00803605"/>
    <w:rsid w:val="008036FC"/>
    <w:rsid w:val="00803891"/>
    <w:rsid w:val="00803A95"/>
    <w:rsid w:val="00803B81"/>
    <w:rsid w:val="00803D6D"/>
    <w:rsid w:val="0080404E"/>
    <w:rsid w:val="00804139"/>
    <w:rsid w:val="00804232"/>
    <w:rsid w:val="008043B8"/>
    <w:rsid w:val="008043E4"/>
    <w:rsid w:val="00804493"/>
    <w:rsid w:val="008044B6"/>
    <w:rsid w:val="008045F2"/>
    <w:rsid w:val="0080463B"/>
    <w:rsid w:val="00804B79"/>
    <w:rsid w:val="00804DC4"/>
    <w:rsid w:val="00805090"/>
    <w:rsid w:val="0080530B"/>
    <w:rsid w:val="00805352"/>
    <w:rsid w:val="008053D3"/>
    <w:rsid w:val="0080563C"/>
    <w:rsid w:val="0080569E"/>
    <w:rsid w:val="008060D2"/>
    <w:rsid w:val="008062FE"/>
    <w:rsid w:val="00806382"/>
    <w:rsid w:val="0080671A"/>
    <w:rsid w:val="00806896"/>
    <w:rsid w:val="00806A30"/>
    <w:rsid w:val="00806A6B"/>
    <w:rsid w:val="00806C13"/>
    <w:rsid w:val="00806C36"/>
    <w:rsid w:val="00806D0A"/>
    <w:rsid w:val="00806F78"/>
    <w:rsid w:val="00806FB8"/>
    <w:rsid w:val="0080709B"/>
    <w:rsid w:val="00807251"/>
    <w:rsid w:val="00807289"/>
    <w:rsid w:val="008074E5"/>
    <w:rsid w:val="00807529"/>
    <w:rsid w:val="0080761B"/>
    <w:rsid w:val="008078A6"/>
    <w:rsid w:val="008078DD"/>
    <w:rsid w:val="00807A2D"/>
    <w:rsid w:val="00807A52"/>
    <w:rsid w:val="00807B28"/>
    <w:rsid w:val="00807B49"/>
    <w:rsid w:val="00807BFD"/>
    <w:rsid w:val="00807DC0"/>
    <w:rsid w:val="00807F07"/>
    <w:rsid w:val="008100AE"/>
    <w:rsid w:val="008100C9"/>
    <w:rsid w:val="008102A0"/>
    <w:rsid w:val="00810610"/>
    <w:rsid w:val="00810710"/>
    <w:rsid w:val="0081078A"/>
    <w:rsid w:val="00810957"/>
    <w:rsid w:val="00810983"/>
    <w:rsid w:val="0081099C"/>
    <w:rsid w:val="00810BBB"/>
    <w:rsid w:val="00810C95"/>
    <w:rsid w:val="00810D1F"/>
    <w:rsid w:val="00810DA9"/>
    <w:rsid w:val="00810DD0"/>
    <w:rsid w:val="00810DD4"/>
    <w:rsid w:val="00810DEF"/>
    <w:rsid w:val="00811304"/>
    <w:rsid w:val="00811556"/>
    <w:rsid w:val="008115D5"/>
    <w:rsid w:val="00811756"/>
    <w:rsid w:val="0081188F"/>
    <w:rsid w:val="008119AE"/>
    <w:rsid w:val="008119CA"/>
    <w:rsid w:val="00811B66"/>
    <w:rsid w:val="00811C34"/>
    <w:rsid w:val="00811C84"/>
    <w:rsid w:val="00811D7A"/>
    <w:rsid w:val="00811E90"/>
    <w:rsid w:val="00811FF6"/>
    <w:rsid w:val="0081202C"/>
    <w:rsid w:val="00812324"/>
    <w:rsid w:val="00812421"/>
    <w:rsid w:val="008125FD"/>
    <w:rsid w:val="00812782"/>
    <w:rsid w:val="008129E3"/>
    <w:rsid w:val="00812A7F"/>
    <w:rsid w:val="00812AC6"/>
    <w:rsid w:val="00812B1C"/>
    <w:rsid w:val="00812BAC"/>
    <w:rsid w:val="00812F14"/>
    <w:rsid w:val="008130BD"/>
    <w:rsid w:val="00813127"/>
    <w:rsid w:val="00813217"/>
    <w:rsid w:val="008132EC"/>
    <w:rsid w:val="008133D9"/>
    <w:rsid w:val="00813426"/>
    <w:rsid w:val="00813442"/>
    <w:rsid w:val="00813456"/>
    <w:rsid w:val="00813658"/>
    <w:rsid w:val="00813768"/>
    <w:rsid w:val="008137FD"/>
    <w:rsid w:val="00813AAB"/>
    <w:rsid w:val="00813B60"/>
    <w:rsid w:val="00813BEC"/>
    <w:rsid w:val="00813C26"/>
    <w:rsid w:val="00813C46"/>
    <w:rsid w:val="00813DBB"/>
    <w:rsid w:val="00813FAD"/>
    <w:rsid w:val="00814196"/>
    <w:rsid w:val="0081419D"/>
    <w:rsid w:val="008141C5"/>
    <w:rsid w:val="0081453C"/>
    <w:rsid w:val="0081458F"/>
    <w:rsid w:val="008145EE"/>
    <w:rsid w:val="00814A24"/>
    <w:rsid w:val="00814A2A"/>
    <w:rsid w:val="00814C3A"/>
    <w:rsid w:val="00814CB8"/>
    <w:rsid w:val="00814DF2"/>
    <w:rsid w:val="00814DF3"/>
    <w:rsid w:val="00814EC8"/>
    <w:rsid w:val="00814F84"/>
    <w:rsid w:val="0081502F"/>
    <w:rsid w:val="008153AB"/>
    <w:rsid w:val="008153F7"/>
    <w:rsid w:val="008155DD"/>
    <w:rsid w:val="008157D8"/>
    <w:rsid w:val="008157F5"/>
    <w:rsid w:val="00815ED0"/>
    <w:rsid w:val="00815F7A"/>
    <w:rsid w:val="0081604B"/>
    <w:rsid w:val="008160BA"/>
    <w:rsid w:val="008161F4"/>
    <w:rsid w:val="008165ED"/>
    <w:rsid w:val="008167F8"/>
    <w:rsid w:val="00816D11"/>
    <w:rsid w:val="00816E7F"/>
    <w:rsid w:val="00816E94"/>
    <w:rsid w:val="00817164"/>
    <w:rsid w:val="008175E5"/>
    <w:rsid w:val="00817729"/>
    <w:rsid w:val="00817744"/>
    <w:rsid w:val="00817790"/>
    <w:rsid w:val="00817CFE"/>
    <w:rsid w:val="00817DB3"/>
    <w:rsid w:val="00817E3F"/>
    <w:rsid w:val="008201D7"/>
    <w:rsid w:val="00820203"/>
    <w:rsid w:val="00820436"/>
    <w:rsid w:val="00820886"/>
    <w:rsid w:val="00820895"/>
    <w:rsid w:val="008208A9"/>
    <w:rsid w:val="00820A7E"/>
    <w:rsid w:val="00820AA2"/>
    <w:rsid w:val="00820ADC"/>
    <w:rsid w:val="00820BC0"/>
    <w:rsid w:val="00820DA4"/>
    <w:rsid w:val="008212A3"/>
    <w:rsid w:val="00821710"/>
    <w:rsid w:val="00821730"/>
    <w:rsid w:val="008217F4"/>
    <w:rsid w:val="00821820"/>
    <w:rsid w:val="0082189D"/>
    <w:rsid w:val="0082232A"/>
    <w:rsid w:val="008224E2"/>
    <w:rsid w:val="008224E9"/>
    <w:rsid w:val="0082251E"/>
    <w:rsid w:val="00822546"/>
    <w:rsid w:val="008226ED"/>
    <w:rsid w:val="0082280A"/>
    <w:rsid w:val="00822A26"/>
    <w:rsid w:val="00822A88"/>
    <w:rsid w:val="00822B04"/>
    <w:rsid w:val="00822C14"/>
    <w:rsid w:val="00823256"/>
    <w:rsid w:val="00823274"/>
    <w:rsid w:val="00823602"/>
    <w:rsid w:val="0082362E"/>
    <w:rsid w:val="00823789"/>
    <w:rsid w:val="00823924"/>
    <w:rsid w:val="00823BD6"/>
    <w:rsid w:val="00823C0D"/>
    <w:rsid w:val="00823C24"/>
    <w:rsid w:val="00823C58"/>
    <w:rsid w:val="00823D4D"/>
    <w:rsid w:val="008243C7"/>
    <w:rsid w:val="008244C9"/>
    <w:rsid w:val="00824519"/>
    <w:rsid w:val="008246BE"/>
    <w:rsid w:val="008247C7"/>
    <w:rsid w:val="00824863"/>
    <w:rsid w:val="008248AD"/>
    <w:rsid w:val="00824F3B"/>
    <w:rsid w:val="0082501E"/>
    <w:rsid w:val="00825037"/>
    <w:rsid w:val="00825177"/>
    <w:rsid w:val="0082517E"/>
    <w:rsid w:val="008251A1"/>
    <w:rsid w:val="008251E2"/>
    <w:rsid w:val="008253E2"/>
    <w:rsid w:val="0082544D"/>
    <w:rsid w:val="0082556D"/>
    <w:rsid w:val="00825574"/>
    <w:rsid w:val="00825748"/>
    <w:rsid w:val="00825AB8"/>
    <w:rsid w:val="00825E1F"/>
    <w:rsid w:val="00826132"/>
    <w:rsid w:val="0082624E"/>
    <w:rsid w:val="008262A5"/>
    <w:rsid w:val="008262D9"/>
    <w:rsid w:val="00826790"/>
    <w:rsid w:val="0082684B"/>
    <w:rsid w:val="008268AE"/>
    <w:rsid w:val="00826916"/>
    <w:rsid w:val="0082693D"/>
    <w:rsid w:val="008269C2"/>
    <w:rsid w:val="00826B7B"/>
    <w:rsid w:val="0082707A"/>
    <w:rsid w:val="00827168"/>
    <w:rsid w:val="008274F2"/>
    <w:rsid w:val="008275F5"/>
    <w:rsid w:val="0082770D"/>
    <w:rsid w:val="00827727"/>
    <w:rsid w:val="008278E8"/>
    <w:rsid w:val="00827937"/>
    <w:rsid w:val="008279D9"/>
    <w:rsid w:val="00827A7E"/>
    <w:rsid w:val="00827B86"/>
    <w:rsid w:val="00827BA7"/>
    <w:rsid w:val="00827C3F"/>
    <w:rsid w:val="00827C59"/>
    <w:rsid w:val="00827FA5"/>
    <w:rsid w:val="00827FCC"/>
    <w:rsid w:val="00830104"/>
    <w:rsid w:val="0083014A"/>
    <w:rsid w:val="00830391"/>
    <w:rsid w:val="008303F3"/>
    <w:rsid w:val="00830581"/>
    <w:rsid w:val="00830862"/>
    <w:rsid w:val="00830E73"/>
    <w:rsid w:val="00831179"/>
    <w:rsid w:val="008311B6"/>
    <w:rsid w:val="0083126F"/>
    <w:rsid w:val="008313D7"/>
    <w:rsid w:val="0083163E"/>
    <w:rsid w:val="00831769"/>
    <w:rsid w:val="008317D0"/>
    <w:rsid w:val="00831A0D"/>
    <w:rsid w:val="00831B85"/>
    <w:rsid w:val="00831BC0"/>
    <w:rsid w:val="00831C74"/>
    <w:rsid w:val="00831DEF"/>
    <w:rsid w:val="00831EC1"/>
    <w:rsid w:val="00831F04"/>
    <w:rsid w:val="008320F4"/>
    <w:rsid w:val="008321A4"/>
    <w:rsid w:val="00832307"/>
    <w:rsid w:val="0083230D"/>
    <w:rsid w:val="0083236D"/>
    <w:rsid w:val="0083247A"/>
    <w:rsid w:val="008324F9"/>
    <w:rsid w:val="0083282D"/>
    <w:rsid w:val="00832949"/>
    <w:rsid w:val="00832977"/>
    <w:rsid w:val="00832AC8"/>
    <w:rsid w:val="00832CE6"/>
    <w:rsid w:val="00832E49"/>
    <w:rsid w:val="00832EC1"/>
    <w:rsid w:val="00833020"/>
    <w:rsid w:val="00833170"/>
    <w:rsid w:val="0083335A"/>
    <w:rsid w:val="008333B3"/>
    <w:rsid w:val="00833972"/>
    <w:rsid w:val="008339BF"/>
    <w:rsid w:val="00833F46"/>
    <w:rsid w:val="0083416C"/>
    <w:rsid w:val="00834273"/>
    <w:rsid w:val="008344BF"/>
    <w:rsid w:val="00834A10"/>
    <w:rsid w:val="00834D38"/>
    <w:rsid w:val="00834DA5"/>
    <w:rsid w:val="00834DDC"/>
    <w:rsid w:val="00835007"/>
    <w:rsid w:val="008351BE"/>
    <w:rsid w:val="00835217"/>
    <w:rsid w:val="008352E5"/>
    <w:rsid w:val="008353D0"/>
    <w:rsid w:val="0083561A"/>
    <w:rsid w:val="008356E6"/>
    <w:rsid w:val="00835703"/>
    <w:rsid w:val="00835CE9"/>
    <w:rsid w:val="00835CF0"/>
    <w:rsid w:val="00835E50"/>
    <w:rsid w:val="00835EB2"/>
    <w:rsid w:val="00836218"/>
    <w:rsid w:val="0083625E"/>
    <w:rsid w:val="00836772"/>
    <w:rsid w:val="00836BDD"/>
    <w:rsid w:val="00836DC0"/>
    <w:rsid w:val="00837039"/>
    <w:rsid w:val="0083739C"/>
    <w:rsid w:val="0083788F"/>
    <w:rsid w:val="008378F5"/>
    <w:rsid w:val="0083796F"/>
    <w:rsid w:val="00837E9E"/>
    <w:rsid w:val="00837FF1"/>
    <w:rsid w:val="00840333"/>
    <w:rsid w:val="00840382"/>
    <w:rsid w:val="008404E9"/>
    <w:rsid w:val="008409BF"/>
    <w:rsid w:val="00840DDC"/>
    <w:rsid w:val="00840F5A"/>
    <w:rsid w:val="00841098"/>
    <w:rsid w:val="008411A8"/>
    <w:rsid w:val="0084125F"/>
    <w:rsid w:val="00841296"/>
    <w:rsid w:val="008412BA"/>
    <w:rsid w:val="0084136A"/>
    <w:rsid w:val="008413FF"/>
    <w:rsid w:val="008414E9"/>
    <w:rsid w:val="0084157E"/>
    <w:rsid w:val="008415FC"/>
    <w:rsid w:val="00841773"/>
    <w:rsid w:val="00841777"/>
    <w:rsid w:val="0084177E"/>
    <w:rsid w:val="008417F3"/>
    <w:rsid w:val="008418E5"/>
    <w:rsid w:val="00841975"/>
    <w:rsid w:val="00841A72"/>
    <w:rsid w:val="00841AC9"/>
    <w:rsid w:val="00841CD5"/>
    <w:rsid w:val="00841ED0"/>
    <w:rsid w:val="00841F35"/>
    <w:rsid w:val="0084214F"/>
    <w:rsid w:val="0084239A"/>
    <w:rsid w:val="0084290C"/>
    <w:rsid w:val="00842926"/>
    <w:rsid w:val="00842B04"/>
    <w:rsid w:val="00842C16"/>
    <w:rsid w:val="00842DC0"/>
    <w:rsid w:val="0084313F"/>
    <w:rsid w:val="008431D0"/>
    <w:rsid w:val="008434C5"/>
    <w:rsid w:val="0084350B"/>
    <w:rsid w:val="00843526"/>
    <w:rsid w:val="00843956"/>
    <w:rsid w:val="00843B0A"/>
    <w:rsid w:val="00843B1B"/>
    <w:rsid w:val="00843B2B"/>
    <w:rsid w:val="00843D76"/>
    <w:rsid w:val="00843E1E"/>
    <w:rsid w:val="00843ECB"/>
    <w:rsid w:val="00843EF7"/>
    <w:rsid w:val="008440A1"/>
    <w:rsid w:val="0084429A"/>
    <w:rsid w:val="008444EB"/>
    <w:rsid w:val="00844C50"/>
    <w:rsid w:val="00844D8B"/>
    <w:rsid w:val="00844FC3"/>
    <w:rsid w:val="00845252"/>
    <w:rsid w:val="0084535A"/>
    <w:rsid w:val="00845360"/>
    <w:rsid w:val="00845658"/>
    <w:rsid w:val="00845679"/>
    <w:rsid w:val="00845696"/>
    <w:rsid w:val="008458D3"/>
    <w:rsid w:val="00845AA1"/>
    <w:rsid w:val="00845ABB"/>
    <w:rsid w:val="00845AF8"/>
    <w:rsid w:val="00845B53"/>
    <w:rsid w:val="00845BCD"/>
    <w:rsid w:val="00845C3B"/>
    <w:rsid w:val="00845C93"/>
    <w:rsid w:val="00845CF0"/>
    <w:rsid w:val="00845DB0"/>
    <w:rsid w:val="00845FC1"/>
    <w:rsid w:val="008461B9"/>
    <w:rsid w:val="00846622"/>
    <w:rsid w:val="0084679D"/>
    <w:rsid w:val="00846850"/>
    <w:rsid w:val="00846BBC"/>
    <w:rsid w:val="00846D4C"/>
    <w:rsid w:val="008470E5"/>
    <w:rsid w:val="00847213"/>
    <w:rsid w:val="008472A7"/>
    <w:rsid w:val="008472F6"/>
    <w:rsid w:val="008473B1"/>
    <w:rsid w:val="00847530"/>
    <w:rsid w:val="00847546"/>
    <w:rsid w:val="008476E3"/>
    <w:rsid w:val="0084770F"/>
    <w:rsid w:val="00847854"/>
    <w:rsid w:val="008478AC"/>
    <w:rsid w:val="00847BCC"/>
    <w:rsid w:val="00847C82"/>
    <w:rsid w:val="00847CAB"/>
    <w:rsid w:val="00847DC9"/>
    <w:rsid w:val="00847E89"/>
    <w:rsid w:val="00847FAA"/>
    <w:rsid w:val="00847FE9"/>
    <w:rsid w:val="00850090"/>
    <w:rsid w:val="00850281"/>
    <w:rsid w:val="00850591"/>
    <w:rsid w:val="008506A7"/>
    <w:rsid w:val="0085077A"/>
    <w:rsid w:val="00850A3F"/>
    <w:rsid w:val="00850A98"/>
    <w:rsid w:val="00850DEC"/>
    <w:rsid w:val="008510F8"/>
    <w:rsid w:val="00851261"/>
    <w:rsid w:val="00851292"/>
    <w:rsid w:val="0085163C"/>
    <w:rsid w:val="0085168F"/>
    <w:rsid w:val="008517CB"/>
    <w:rsid w:val="00851BB1"/>
    <w:rsid w:val="00851CD2"/>
    <w:rsid w:val="00851DE1"/>
    <w:rsid w:val="00851DFA"/>
    <w:rsid w:val="00851E0A"/>
    <w:rsid w:val="00852144"/>
    <w:rsid w:val="0085245F"/>
    <w:rsid w:val="008524CB"/>
    <w:rsid w:val="008524DD"/>
    <w:rsid w:val="0085250B"/>
    <w:rsid w:val="008525A8"/>
    <w:rsid w:val="008525BF"/>
    <w:rsid w:val="008526D4"/>
    <w:rsid w:val="00852723"/>
    <w:rsid w:val="00852763"/>
    <w:rsid w:val="0085288E"/>
    <w:rsid w:val="00852944"/>
    <w:rsid w:val="00852953"/>
    <w:rsid w:val="00852C37"/>
    <w:rsid w:val="00852E64"/>
    <w:rsid w:val="0085302F"/>
    <w:rsid w:val="008530B5"/>
    <w:rsid w:val="008530B7"/>
    <w:rsid w:val="0085322E"/>
    <w:rsid w:val="008532D0"/>
    <w:rsid w:val="0085338D"/>
    <w:rsid w:val="00853645"/>
    <w:rsid w:val="00853816"/>
    <w:rsid w:val="00853856"/>
    <w:rsid w:val="00853890"/>
    <w:rsid w:val="008539CD"/>
    <w:rsid w:val="00853E14"/>
    <w:rsid w:val="00853E69"/>
    <w:rsid w:val="008543D5"/>
    <w:rsid w:val="00854430"/>
    <w:rsid w:val="008545AA"/>
    <w:rsid w:val="00854697"/>
    <w:rsid w:val="008546AA"/>
    <w:rsid w:val="008546D8"/>
    <w:rsid w:val="008547D5"/>
    <w:rsid w:val="0085488C"/>
    <w:rsid w:val="0085491B"/>
    <w:rsid w:val="00854DE2"/>
    <w:rsid w:val="00855429"/>
    <w:rsid w:val="00855508"/>
    <w:rsid w:val="00855657"/>
    <w:rsid w:val="00855675"/>
    <w:rsid w:val="0085570A"/>
    <w:rsid w:val="0085574C"/>
    <w:rsid w:val="00855D4A"/>
    <w:rsid w:val="00855E4B"/>
    <w:rsid w:val="00855E99"/>
    <w:rsid w:val="008561A3"/>
    <w:rsid w:val="008564AD"/>
    <w:rsid w:val="008567BC"/>
    <w:rsid w:val="00856865"/>
    <w:rsid w:val="008569A4"/>
    <w:rsid w:val="00856DC9"/>
    <w:rsid w:val="008570E6"/>
    <w:rsid w:val="00857142"/>
    <w:rsid w:val="0085728C"/>
    <w:rsid w:val="008574F8"/>
    <w:rsid w:val="00857588"/>
    <w:rsid w:val="008577C2"/>
    <w:rsid w:val="008577EA"/>
    <w:rsid w:val="0085786D"/>
    <w:rsid w:val="00857888"/>
    <w:rsid w:val="0085793D"/>
    <w:rsid w:val="0085794C"/>
    <w:rsid w:val="00857B9E"/>
    <w:rsid w:val="00857C8A"/>
    <w:rsid w:val="00857E62"/>
    <w:rsid w:val="00857F66"/>
    <w:rsid w:val="00860112"/>
    <w:rsid w:val="0086019F"/>
    <w:rsid w:val="00860305"/>
    <w:rsid w:val="00860578"/>
    <w:rsid w:val="0086065C"/>
    <w:rsid w:val="008606C3"/>
    <w:rsid w:val="00860781"/>
    <w:rsid w:val="0086079B"/>
    <w:rsid w:val="00860980"/>
    <w:rsid w:val="00860A95"/>
    <w:rsid w:val="00860C68"/>
    <w:rsid w:val="00860CDB"/>
    <w:rsid w:val="00860D7E"/>
    <w:rsid w:val="00860DA8"/>
    <w:rsid w:val="00861250"/>
    <w:rsid w:val="008613CE"/>
    <w:rsid w:val="008618BE"/>
    <w:rsid w:val="008618FC"/>
    <w:rsid w:val="00861943"/>
    <w:rsid w:val="008619B1"/>
    <w:rsid w:val="00861A63"/>
    <w:rsid w:val="00861A7A"/>
    <w:rsid w:val="00861B39"/>
    <w:rsid w:val="00861D03"/>
    <w:rsid w:val="0086225A"/>
    <w:rsid w:val="008623F0"/>
    <w:rsid w:val="00862422"/>
    <w:rsid w:val="0086253A"/>
    <w:rsid w:val="00862731"/>
    <w:rsid w:val="0086288C"/>
    <w:rsid w:val="00862B12"/>
    <w:rsid w:val="00862B3E"/>
    <w:rsid w:val="00862BB7"/>
    <w:rsid w:val="008635D9"/>
    <w:rsid w:val="00863746"/>
    <w:rsid w:val="008637E7"/>
    <w:rsid w:val="008637F6"/>
    <w:rsid w:val="00863B1D"/>
    <w:rsid w:val="00863C79"/>
    <w:rsid w:val="00863DD2"/>
    <w:rsid w:val="00863DED"/>
    <w:rsid w:val="00863FA5"/>
    <w:rsid w:val="00863FE2"/>
    <w:rsid w:val="008643D4"/>
    <w:rsid w:val="008643DC"/>
    <w:rsid w:val="008645E6"/>
    <w:rsid w:val="00864804"/>
    <w:rsid w:val="0086499B"/>
    <w:rsid w:val="00864C9F"/>
    <w:rsid w:val="00864D12"/>
    <w:rsid w:val="00864F25"/>
    <w:rsid w:val="00865047"/>
    <w:rsid w:val="00865051"/>
    <w:rsid w:val="008650B4"/>
    <w:rsid w:val="008651A7"/>
    <w:rsid w:val="00865266"/>
    <w:rsid w:val="008652FE"/>
    <w:rsid w:val="0086537E"/>
    <w:rsid w:val="008653B1"/>
    <w:rsid w:val="008655BE"/>
    <w:rsid w:val="00865635"/>
    <w:rsid w:val="0086582E"/>
    <w:rsid w:val="00865960"/>
    <w:rsid w:val="00865A54"/>
    <w:rsid w:val="00865ACF"/>
    <w:rsid w:val="00865AE9"/>
    <w:rsid w:val="00865C5D"/>
    <w:rsid w:val="008660CC"/>
    <w:rsid w:val="008661B7"/>
    <w:rsid w:val="00866206"/>
    <w:rsid w:val="00866230"/>
    <w:rsid w:val="008663FC"/>
    <w:rsid w:val="00866873"/>
    <w:rsid w:val="00866898"/>
    <w:rsid w:val="00866985"/>
    <w:rsid w:val="00866B74"/>
    <w:rsid w:val="00867137"/>
    <w:rsid w:val="0086724B"/>
    <w:rsid w:val="00867396"/>
    <w:rsid w:val="008673ED"/>
    <w:rsid w:val="0086756F"/>
    <w:rsid w:val="008676E3"/>
    <w:rsid w:val="0086774B"/>
    <w:rsid w:val="0086774F"/>
    <w:rsid w:val="008677DD"/>
    <w:rsid w:val="00867CC7"/>
    <w:rsid w:val="00867D71"/>
    <w:rsid w:val="00867E7C"/>
    <w:rsid w:val="0087006C"/>
    <w:rsid w:val="00870327"/>
    <w:rsid w:val="00870349"/>
    <w:rsid w:val="0087049D"/>
    <w:rsid w:val="008704AB"/>
    <w:rsid w:val="00870556"/>
    <w:rsid w:val="008705A0"/>
    <w:rsid w:val="008705C9"/>
    <w:rsid w:val="0087062F"/>
    <w:rsid w:val="0087093B"/>
    <w:rsid w:val="00870D89"/>
    <w:rsid w:val="00870ED6"/>
    <w:rsid w:val="00870EF0"/>
    <w:rsid w:val="00870FF0"/>
    <w:rsid w:val="008712AE"/>
    <w:rsid w:val="0087131B"/>
    <w:rsid w:val="008715BA"/>
    <w:rsid w:val="00871B0D"/>
    <w:rsid w:val="00871B66"/>
    <w:rsid w:val="008722E5"/>
    <w:rsid w:val="008725CE"/>
    <w:rsid w:val="0087263C"/>
    <w:rsid w:val="00872699"/>
    <w:rsid w:val="00872838"/>
    <w:rsid w:val="0087286E"/>
    <w:rsid w:val="00872881"/>
    <w:rsid w:val="008728E0"/>
    <w:rsid w:val="00872A70"/>
    <w:rsid w:val="00872D76"/>
    <w:rsid w:val="008732B9"/>
    <w:rsid w:val="008738FA"/>
    <w:rsid w:val="0087390E"/>
    <w:rsid w:val="008739DE"/>
    <w:rsid w:val="00873B9B"/>
    <w:rsid w:val="00873CBF"/>
    <w:rsid w:val="00873DF5"/>
    <w:rsid w:val="00873E07"/>
    <w:rsid w:val="00873EAF"/>
    <w:rsid w:val="0087442A"/>
    <w:rsid w:val="0087445D"/>
    <w:rsid w:val="008747B8"/>
    <w:rsid w:val="00874A63"/>
    <w:rsid w:val="00874ACC"/>
    <w:rsid w:val="00874BB3"/>
    <w:rsid w:val="0087505A"/>
    <w:rsid w:val="00875258"/>
    <w:rsid w:val="008756C6"/>
    <w:rsid w:val="008756E1"/>
    <w:rsid w:val="0087574C"/>
    <w:rsid w:val="00875CE3"/>
    <w:rsid w:val="00875E35"/>
    <w:rsid w:val="00875E73"/>
    <w:rsid w:val="00875F23"/>
    <w:rsid w:val="00876014"/>
    <w:rsid w:val="00876447"/>
    <w:rsid w:val="00876473"/>
    <w:rsid w:val="00876533"/>
    <w:rsid w:val="008765FE"/>
    <w:rsid w:val="00876718"/>
    <w:rsid w:val="00876762"/>
    <w:rsid w:val="0087681F"/>
    <w:rsid w:val="00876945"/>
    <w:rsid w:val="008769B3"/>
    <w:rsid w:val="00876B64"/>
    <w:rsid w:val="00876BD9"/>
    <w:rsid w:val="00876E1F"/>
    <w:rsid w:val="00876F27"/>
    <w:rsid w:val="008774C1"/>
    <w:rsid w:val="008774C2"/>
    <w:rsid w:val="0087766C"/>
    <w:rsid w:val="008778D2"/>
    <w:rsid w:val="00877B06"/>
    <w:rsid w:val="00877C03"/>
    <w:rsid w:val="008801C8"/>
    <w:rsid w:val="0088020A"/>
    <w:rsid w:val="00880376"/>
    <w:rsid w:val="008806DF"/>
    <w:rsid w:val="008809DE"/>
    <w:rsid w:val="00880A23"/>
    <w:rsid w:val="00880D54"/>
    <w:rsid w:val="0088100D"/>
    <w:rsid w:val="008811D7"/>
    <w:rsid w:val="0088124D"/>
    <w:rsid w:val="008813C0"/>
    <w:rsid w:val="00881496"/>
    <w:rsid w:val="008814BE"/>
    <w:rsid w:val="00881A6F"/>
    <w:rsid w:val="00881BF2"/>
    <w:rsid w:val="00881DF7"/>
    <w:rsid w:val="00881F74"/>
    <w:rsid w:val="00881FFF"/>
    <w:rsid w:val="008821F2"/>
    <w:rsid w:val="00882256"/>
    <w:rsid w:val="00882326"/>
    <w:rsid w:val="00882CB7"/>
    <w:rsid w:val="00883022"/>
    <w:rsid w:val="008830D5"/>
    <w:rsid w:val="008832D2"/>
    <w:rsid w:val="00883441"/>
    <w:rsid w:val="008836CA"/>
    <w:rsid w:val="00883A32"/>
    <w:rsid w:val="00883D05"/>
    <w:rsid w:val="00884293"/>
    <w:rsid w:val="008843B6"/>
    <w:rsid w:val="00884726"/>
    <w:rsid w:val="008848E3"/>
    <w:rsid w:val="0088490B"/>
    <w:rsid w:val="00884950"/>
    <w:rsid w:val="00884A6A"/>
    <w:rsid w:val="00884C1D"/>
    <w:rsid w:val="00884D45"/>
    <w:rsid w:val="00884DE4"/>
    <w:rsid w:val="00884E92"/>
    <w:rsid w:val="0088509C"/>
    <w:rsid w:val="008851A4"/>
    <w:rsid w:val="00885284"/>
    <w:rsid w:val="00885391"/>
    <w:rsid w:val="008854D4"/>
    <w:rsid w:val="0088571F"/>
    <w:rsid w:val="008857E3"/>
    <w:rsid w:val="00885815"/>
    <w:rsid w:val="00885A68"/>
    <w:rsid w:val="00885D62"/>
    <w:rsid w:val="00885F06"/>
    <w:rsid w:val="00885F97"/>
    <w:rsid w:val="0088634C"/>
    <w:rsid w:val="00886667"/>
    <w:rsid w:val="008866B4"/>
    <w:rsid w:val="0088670D"/>
    <w:rsid w:val="008868D7"/>
    <w:rsid w:val="0088693D"/>
    <w:rsid w:val="00886A70"/>
    <w:rsid w:val="00886D07"/>
    <w:rsid w:val="00886D0E"/>
    <w:rsid w:val="00886F65"/>
    <w:rsid w:val="0088718D"/>
    <w:rsid w:val="008872E4"/>
    <w:rsid w:val="00887331"/>
    <w:rsid w:val="00887645"/>
    <w:rsid w:val="00887778"/>
    <w:rsid w:val="00887840"/>
    <w:rsid w:val="00887BCA"/>
    <w:rsid w:val="00887E1E"/>
    <w:rsid w:val="00890399"/>
    <w:rsid w:val="008903C4"/>
    <w:rsid w:val="00890403"/>
    <w:rsid w:val="008906FD"/>
    <w:rsid w:val="0089099C"/>
    <w:rsid w:val="008909C3"/>
    <w:rsid w:val="008909CE"/>
    <w:rsid w:val="00890BA1"/>
    <w:rsid w:val="00890C17"/>
    <w:rsid w:val="00891065"/>
    <w:rsid w:val="0089128F"/>
    <w:rsid w:val="00891393"/>
    <w:rsid w:val="008914E5"/>
    <w:rsid w:val="00891537"/>
    <w:rsid w:val="00891593"/>
    <w:rsid w:val="008915BF"/>
    <w:rsid w:val="008915D6"/>
    <w:rsid w:val="00891865"/>
    <w:rsid w:val="008919C3"/>
    <w:rsid w:val="00891BCB"/>
    <w:rsid w:val="00891BF7"/>
    <w:rsid w:val="0089202D"/>
    <w:rsid w:val="0089202E"/>
    <w:rsid w:val="00892032"/>
    <w:rsid w:val="0089206C"/>
    <w:rsid w:val="00892201"/>
    <w:rsid w:val="00892645"/>
    <w:rsid w:val="00892B80"/>
    <w:rsid w:val="00892D44"/>
    <w:rsid w:val="00892D8F"/>
    <w:rsid w:val="00892E07"/>
    <w:rsid w:val="0089322C"/>
    <w:rsid w:val="0089336E"/>
    <w:rsid w:val="0089337E"/>
    <w:rsid w:val="008933AC"/>
    <w:rsid w:val="008935C3"/>
    <w:rsid w:val="008936A6"/>
    <w:rsid w:val="00893848"/>
    <w:rsid w:val="00893A6A"/>
    <w:rsid w:val="00893AA9"/>
    <w:rsid w:val="008942FA"/>
    <w:rsid w:val="00894343"/>
    <w:rsid w:val="00894357"/>
    <w:rsid w:val="0089447A"/>
    <w:rsid w:val="00894701"/>
    <w:rsid w:val="00894942"/>
    <w:rsid w:val="0089498F"/>
    <w:rsid w:val="00894B6A"/>
    <w:rsid w:val="00894BAC"/>
    <w:rsid w:val="00894CB7"/>
    <w:rsid w:val="00894E79"/>
    <w:rsid w:val="00894F35"/>
    <w:rsid w:val="008950AB"/>
    <w:rsid w:val="008951DC"/>
    <w:rsid w:val="00895407"/>
    <w:rsid w:val="00895486"/>
    <w:rsid w:val="008955E5"/>
    <w:rsid w:val="008956A4"/>
    <w:rsid w:val="008956C8"/>
    <w:rsid w:val="00895992"/>
    <w:rsid w:val="00895D21"/>
    <w:rsid w:val="00895D93"/>
    <w:rsid w:val="00895F3E"/>
    <w:rsid w:val="00896356"/>
    <w:rsid w:val="0089649F"/>
    <w:rsid w:val="008964B7"/>
    <w:rsid w:val="008965A9"/>
    <w:rsid w:val="00896A1C"/>
    <w:rsid w:val="00896B21"/>
    <w:rsid w:val="00896C2B"/>
    <w:rsid w:val="00896C3E"/>
    <w:rsid w:val="00896E74"/>
    <w:rsid w:val="00896EFE"/>
    <w:rsid w:val="008970E0"/>
    <w:rsid w:val="008972C7"/>
    <w:rsid w:val="008972F6"/>
    <w:rsid w:val="0089732B"/>
    <w:rsid w:val="00897788"/>
    <w:rsid w:val="008977C2"/>
    <w:rsid w:val="0089795C"/>
    <w:rsid w:val="00897A08"/>
    <w:rsid w:val="00897B88"/>
    <w:rsid w:val="00897D8D"/>
    <w:rsid w:val="00897E86"/>
    <w:rsid w:val="00897EFE"/>
    <w:rsid w:val="008A0238"/>
    <w:rsid w:val="008A031F"/>
    <w:rsid w:val="008A03FF"/>
    <w:rsid w:val="008A0B87"/>
    <w:rsid w:val="008A0CBE"/>
    <w:rsid w:val="008A0D03"/>
    <w:rsid w:val="008A0F5C"/>
    <w:rsid w:val="008A1493"/>
    <w:rsid w:val="008A19EE"/>
    <w:rsid w:val="008A1AF4"/>
    <w:rsid w:val="008A1B89"/>
    <w:rsid w:val="008A1BBB"/>
    <w:rsid w:val="008A1C7D"/>
    <w:rsid w:val="008A1D1D"/>
    <w:rsid w:val="008A1E0E"/>
    <w:rsid w:val="008A206D"/>
    <w:rsid w:val="008A23B2"/>
    <w:rsid w:val="008A29C0"/>
    <w:rsid w:val="008A2AAD"/>
    <w:rsid w:val="008A2AB0"/>
    <w:rsid w:val="008A2ACC"/>
    <w:rsid w:val="008A2BDE"/>
    <w:rsid w:val="008A2C69"/>
    <w:rsid w:val="008A2F59"/>
    <w:rsid w:val="008A3030"/>
    <w:rsid w:val="008A307B"/>
    <w:rsid w:val="008A31C9"/>
    <w:rsid w:val="008A34AE"/>
    <w:rsid w:val="008A3596"/>
    <w:rsid w:val="008A36A8"/>
    <w:rsid w:val="008A383B"/>
    <w:rsid w:val="008A398F"/>
    <w:rsid w:val="008A3C64"/>
    <w:rsid w:val="008A3CD4"/>
    <w:rsid w:val="008A3E8C"/>
    <w:rsid w:val="008A3F07"/>
    <w:rsid w:val="008A4066"/>
    <w:rsid w:val="008A4081"/>
    <w:rsid w:val="008A40FF"/>
    <w:rsid w:val="008A4178"/>
    <w:rsid w:val="008A4239"/>
    <w:rsid w:val="008A426A"/>
    <w:rsid w:val="008A433C"/>
    <w:rsid w:val="008A45F5"/>
    <w:rsid w:val="008A46FD"/>
    <w:rsid w:val="008A4765"/>
    <w:rsid w:val="008A49DA"/>
    <w:rsid w:val="008A4A95"/>
    <w:rsid w:val="008A4AE5"/>
    <w:rsid w:val="008A4BFB"/>
    <w:rsid w:val="008A507F"/>
    <w:rsid w:val="008A53F1"/>
    <w:rsid w:val="008A54D5"/>
    <w:rsid w:val="008A56D9"/>
    <w:rsid w:val="008A5882"/>
    <w:rsid w:val="008A590A"/>
    <w:rsid w:val="008A597F"/>
    <w:rsid w:val="008A5A42"/>
    <w:rsid w:val="008A5BDC"/>
    <w:rsid w:val="008A5DD2"/>
    <w:rsid w:val="008A5E74"/>
    <w:rsid w:val="008A5F63"/>
    <w:rsid w:val="008A5FBE"/>
    <w:rsid w:val="008A62D9"/>
    <w:rsid w:val="008A65B9"/>
    <w:rsid w:val="008A6644"/>
    <w:rsid w:val="008A6825"/>
    <w:rsid w:val="008A68A9"/>
    <w:rsid w:val="008A692B"/>
    <w:rsid w:val="008A6ABD"/>
    <w:rsid w:val="008A6C31"/>
    <w:rsid w:val="008A6CBF"/>
    <w:rsid w:val="008A6E17"/>
    <w:rsid w:val="008A6EAA"/>
    <w:rsid w:val="008A6EED"/>
    <w:rsid w:val="008A6EF9"/>
    <w:rsid w:val="008A72A7"/>
    <w:rsid w:val="008A7440"/>
    <w:rsid w:val="008A757E"/>
    <w:rsid w:val="008A7796"/>
    <w:rsid w:val="008A7863"/>
    <w:rsid w:val="008A7892"/>
    <w:rsid w:val="008A7DD3"/>
    <w:rsid w:val="008A7F19"/>
    <w:rsid w:val="008A7FC8"/>
    <w:rsid w:val="008B0028"/>
    <w:rsid w:val="008B0404"/>
    <w:rsid w:val="008B0520"/>
    <w:rsid w:val="008B053F"/>
    <w:rsid w:val="008B0C4C"/>
    <w:rsid w:val="008B10D0"/>
    <w:rsid w:val="008B13A6"/>
    <w:rsid w:val="008B174F"/>
    <w:rsid w:val="008B1CDD"/>
    <w:rsid w:val="008B1D18"/>
    <w:rsid w:val="008B1EBC"/>
    <w:rsid w:val="008B223F"/>
    <w:rsid w:val="008B236A"/>
    <w:rsid w:val="008B24DF"/>
    <w:rsid w:val="008B2562"/>
    <w:rsid w:val="008B2839"/>
    <w:rsid w:val="008B2A1B"/>
    <w:rsid w:val="008B2D2F"/>
    <w:rsid w:val="008B2D70"/>
    <w:rsid w:val="008B2FF3"/>
    <w:rsid w:val="008B3288"/>
    <w:rsid w:val="008B329E"/>
    <w:rsid w:val="008B33B9"/>
    <w:rsid w:val="008B340D"/>
    <w:rsid w:val="008B370F"/>
    <w:rsid w:val="008B37CB"/>
    <w:rsid w:val="008B3888"/>
    <w:rsid w:val="008B3A82"/>
    <w:rsid w:val="008B3AAF"/>
    <w:rsid w:val="008B3B07"/>
    <w:rsid w:val="008B3B34"/>
    <w:rsid w:val="008B3B9B"/>
    <w:rsid w:val="008B3DBA"/>
    <w:rsid w:val="008B3DD5"/>
    <w:rsid w:val="008B3DE6"/>
    <w:rsid w:val="008B3E81"/>
    <w:rsid w:val="008B3F69"/>
    <w:rsid w:val="008B3FC9"/>
    <w:rsid w:val="008B3FF5"/>
    <w:rsid w:val="008B40EA"/>
    <w:rsid w:val="008B41E8"/>
    <w:rsid w:val="008B427D"/>
    <w:rsid w:val="008B4337"/>
    <w:rsid w:val="008B4401"/>
    <w:rsid w:val="008B4499"/>
    <w:rsid w:val="008B46D5"/>
    <w:rsid w:val="008B4829"/>
    <w:rsid w:val="008B48B6"/>
    <w:rsid w:val="008B48E0"/>
    <w:rsid w:val="008B4A32"/>
    <w:rsid w:val="008B4AB5"/>
    <w:rsid w:val="008B4BE3"/>
    <w:rsid w:val="008B510A"/>
    <w:rsid w:val="008B5140"/>
    <w:rsid w:val="008B520B"/>
    <w:rsid w:val="008B525A"/>
    <w:rsid w:val="008B55CF"/>
    <w:rsid w:val="008B5609"/>
    <w:rsid w:val="008B57F2"/>
    <w:rsid w:val="008B58E7"/>
    <w:rsid w:val="008B59D8"/>
    <w:rsid w:val="008B5BCB"/>
    <w:rsid w:val="008B5CF1"/>
    <w:rsid w:val="008B5DDF"/>
    <w:rsid w:val="008B618C"/>
    <w:rsid w:val="008B6209"/>
    <w:rsid w:val="008B62A5"/>
    <w:rsid w:val="008B64B1"/>
    <w:rsid w:val="008B6502"/>
    <w:rsid w:val="008B6508"/>
    <w:rsid w:val="008B65B0"/>
    <w:rsid w:val="008B65D5"/>
    <w:rsid w:val="008B6A5D"/>
    <w:rsid w:val="008B6D93"/>
    <w:rsid w:val="008B6E6D"/>
    <w:rsid w:val="008B6F67"/>
    <w:rsid w:val="008B7117"/>
    <w:rsid w:val="008B7262"/>
    <w:rsid w:val="008B7270"/>
    <w:rsid w:val="008B7438"/>
    <w:rsid w:val="008B74FB"/>
    <w:rsid w:val="008B7586"/>
    <w:rsid w:val="008B75D2"/>
    <w:rsid w:val="008B76BB"/>
    <w:rsid w:val="008B7812"/>
    <w:rsid w:val="008B799C"/>
    <w:rsid w:val="008B7C1F"/>
    <w:rsid w:val="008B7C68"/>
    <w:rsid w:val="008B7E44"/>
    <w:rsid w:val="008C0031"/>
    <w:rsid w:val="008C020B"/>
    <w:rsid w:val="008C032C"/>
    <w:rsid w:val="008C03B9"/>
    <w:rsid w:val="008C058A"/>
    <w:rsid w:val="008C0B05"/>
    <w:rsid w:val="008C0D97"/>
    <w:rsid w:val="008C0E17"/>
    <w:rsid w:val="008C0E6B"/>
    <w:rsid w:val="008C1000"/>
    <w:rsid w:val="008C1698"/>
    <w:rsid w:val="008C1BF7"/>
    <w:rsid w:val="008C1C58"/>
    <w:rsid w:val="008C1D7B"/>
    <w:rsid w:val="008C1EB3"/>
    <w:rsid w:val="008C20B7"/>
    <w:rsid w:val="008C2232"/>
    <w:rsid w:val="008C237A"/>
    <w:rsid w:val="008C25E0"/>
    <w:rsid w:val="008C2713"/>
    <w:rsid w:val="008C2831"/>
    <w:rsid w:val="008C2883"/>
    <w:rsid w:val="008C2984"/>
    <w:rsid w:val="008C2D38"/>
    <w:rsid w:val="008C2F48"/>
    <w:rsid w:val="008C2FD6"/>
    <w:rsid w:val="008C3021"/>
    <w:rsid w:val="008C3717"/>
    <w:rsid w:val="008C3A4E"/>
    <w:rsid w:val="008C3CEC"/>
    <w:rsid w:val="008C3D70"/>
    <w:rsid w:val="008C3F98"/>
    <w:rsid w:val="008C4315"/>
    <w:rsid w:val="008C4357"/>
    <w:rsid w:val="008C4366"/>
    <w:rsid w:val="008C4425"/>
    <w:rsid w:val="008C4557"/>
    <w:rsid w:val="008C49F2"/>
    <w:rsid w:val="008C4A62"/>
    <w:rsid w:val="008C4B5B"/>
    <w:rsid w:val="008C4EAD"/>
    <w:rsid w:val="008C4F64"/>
    <w:rsid w:val="008C5067"/>
    <w:rsid w:val="008C5121"/>
    <w:rsid w:val="008C51B8"/>
    <w:rsid w:val="008C539F"/>
    <w:rsid w:val="008C5C97"/>
    <w:rsid w:val="008C5E95"/>
    <w:rsid w:val="008C60E0"/>
    <w:rsid w:val="008C63D4"/>
    <w:rsid w:val="008C6825"/>
    <w:rsid w:val="008C693D"/>
    <w:rsid w:val="008C6A94"/>
    <w:rsid w:val="008C6B3E"/>
    <w:rsid w:val="008C6C80"/>
    <w:rsid w:val="008C6E6A"/>
    <w:rsid w:val="008C6F73"/>
    <w:rsid w:val="008C7088"/>
    <w:rsid w:val="008C761C"/>
    <w:rsid w:val="008C7683"/>
    <w:rsid w:val="008C7844"/>
    <w:rsid w:val="008C7A3F"/>
    <w:rsid w:val="008C7AFE"/>
    <w:rsid w:val="008C7B09"/>
    <w:rsid w:val="008C7B98"/>
    <w:rsid w:val="008C7CA5"/>
    <w:rsid w:val="008C7D98"/>
    <w:rsid w:val="008C7F88"/>
    <w:rsid w:val="008D0182"/>
    <w:rsid w:val="008D052E"/>
    <w:rsid w:val="008D076C"/>
    <w:rsid w:val="008D0790"/>
    <w:rsid w:val="008D0940"/>
    <w:rsid w:val="008D0F8B"/>
    <w:rsid w:val="008D0FD7"/>
    <w:rsid w:val="008D11E5"/>
    <w:rsid w:val="008D142E"/>
    <w:rsid w:val="008D152E"/>
    <w:rsid w:val="008D1862"/>
    <w:rsid w:val="008D18B3"/>
    <w:rsid w:val="008D1C10"/>
    <w:rsid w:val="008D1DA8"/>
    <w:rsid w:val="008D2017"/>
    <w:rsid w:val="008D20B9"/>
    <w:rsid w:val="008D20C2"/>
    <w:rsid w:val="008D235C"/>
    <w:rsid w:val="008D2578"/>
    <w:rsid w:val="008D25F1"/>
    <w:rsid w:val="008D271C"/>
    <w:rsid w:val="008D2918"/>
    <w:rsid w:val="008D2994"/>
    <w:rsid w:val="008D2C38"/>
    <w:rsid w:val="008D2D06"/>
    <w:rsid w:val="008D2E07"/>
    <w:rsid w:val="008D2E35"/>
    <w:rsid w:val="008D2FE1"/>
    <w:rsid w:val="008D3099"/>
    <w:rsid w:val="008D3286"/>
    <w:rsid w:val="008D32E1"/>
    <w:rsid w:val="008D3338"/>
    <w:rsid w:val="008D336C"/>
    <w:rsid w:val="008D3511"/>
    <w:rsid w:val="008D3824"/>
    <w:rsid w:val="008D3C07"/>
    <w:rsid w:val="008D3C0D"/>
    <w:rsid w:val="008D3D6F"/>
    <w:rsid w:val="008D3E24"/>
    <w:rsid w:val="008D4077"/>
    <w:rsid w:val="008D44E8"/>
    <w:rsid w:val="008D44EB"/>
    <w:rsid w:val="008D463C"/>
    <w:rsid w:val="008D4854"/>
    <w:rsid w:val="008D4A36"/>
    <w:rsid w:val="008D4A93"/>
    <w:rsid w:val="008D4C39"/>
    <w:rsid w:val="008D4D3B"/>
    <w:rsid w:val="008D4F91"/>
    <w:rsid w:val="008D4F9D"/>
    <w:rsid w:val="008D512C"/>
    <w:rsid w:val="008D516A"/>
    <w:rsid w:val="008D5673"/>
    <w:rsid w:val="008D5846"/>
    <w:rsid w:val="008D5887"/>
    <w:rsid w:val="008D593F"/>
    <w:rsid w:val="008D594F"/>
    <w:rsid w:val="008D5A1D"/>
    <w:rsid w:val="008D5AB7"/>
    <w:rsid w:val="008D5BBD"/>
    <w:rsid w:val="008D5C18"/>
    <w:rsid w:val="008D5C76"/>
    <w:rsid w:val="008D5F5B"/>
    <w:rsid w:val="008D611D"/>
    <w:rsid w:val="008D61D1"/>
    <w:rsid w:val="008D627E"/>
    <w:rsid w:val="008D62B2"/>
    <w:rsid w:val="008D655F"/>
    <w:rsid w:val="008D6644"/>
    <w:rsid w:val="008D67FC"/>
    <w:rsid w:val="008D6A76"/>
    <w:rsid w:val="008D6BDC"/>
    <w:rsid w:val="008D6DE5"/>
    <w:rsid w:val="008D6E98"/>
    <w:rsid w:val="008D6F60"/>
    <w:rsid w:val="008D7230"/>
    <w:rsid w:val="008D726A"/>
    <w:rsid w:val="008D762A"/>
    <w:rsid w:val="008D7663"/>
    <w:rsid w:val="008D7D12"/>
    <w:rsid w:val="008D7E79"/>
    <w:rsid w:val="008D7EAA"/>
    <w:rsid w:val="008E0201"/>
    <w:rsid w:val="008E0206"/>
    <w:rsid w:val="008E02FE"/>
    <w:rsid w:val="008E03B3"/>
    <w:rsid w:val="008E0465"/>
    <w:rsid w:val="008E0614"/>
    <w:rsid w:val="008E067A"/>
    <w:rsid w:val="008E07DC"/>
    <w:rsid w:val="008E0AC7"/>
    <w:rsid w:val="008E0D5E"/>
    <w:rsid w:val="008E0DE6"/>
    <w:rsid w:val="008E128D"/>
    <w:rsid w:val="008E12B1"/>
    <w:rsid w:val="008E13AC"/>
    <w:rsid w:val="008E1662"/>
    <w:rsid w:val="008E1762"/>
    <w:rsid w:val="008E1A24"/>
    <w:rsid w:val="008E1A82"/>
    <w:rsid w:val="008E1A89"/>
    <w:rsid w:val="008E1BE9"/>
    <w:rsid w:val="008E1CAA"/>
    <w:rsid w:val="008E1F91"/>
    <w:rsid w:val="008E216D"/>
    <w:rsid w:val="008E22C8"/>
    <w:rsid w:val="008E2450"/>
    <w:rsid w:val="008E2666"/>
    <w:rsid w:val="008E26C4"/>
    <w:rsid w:val="008E274A"/>
    <w:rsid w:val="008E282D"/>
    <w:rsid w:val="008E288D"/>
    <w:rsid w:val="008E28D7"/>
    <w:rsid w:val="008E2932"/>
    <w:rsid w:val="008E2D7B"/>
    <w:rsid w:val="008E3147"/>
    <w:rsid w:val="008E33F2"/>
    <w:rsid w:val="008E377B"/>
    <w:rsid w:val="008E3831"/>
    <w:rsid w:val="008E38C5"/>
    <w:rsid w:val="008E3D2B"/>
    <w:rsid w:val="008E3F6A"/>
    <w:rsid w:val="008E3F96"/>
    <w:rsid w:val="008E42C3"/>
    <w:rsid w:val="008E44A7"/>
    <w:rsid w:val="008E4660"/>
    <w:rsid w:val="008E47FC"/>
    <w:rsid w:val="008E49C0"/>
    <w:rsid w:val="008E4B03"/>
    <w:rsid w:val="008E4C0C"/>
    <w:rsid w:val="008E4EA7"/>
    <w:rsid w:val="008E512F"/>
    <w:rsid w:val="008E518F"/>
    <w:rsid w:val="008E520C"/>
    <w:rsid w:val="008E520E"/>
    <w:rsid w:val="008E5243"/>
    <w:rsid w:val="008E528B"/>
    <w:rsid w:val="008E5327"/>
    <w:rsid w:val="008E53B9"/>
    <w:rsid w:val="008E560B"/>
    <w:rsid w:val="008E5775"/>
    <w:rsid w:val="008E597F"/>
    <w:rsid w:val="008E5A11"/>
    <w:rsid w:val="008E5ADA"/>
    <w:rsid w:val="008E5F84"/>
    <w:rsid w:val="008E5FE6"/>
    <w:rsid w:val="008E630E"/>
    <w:rsid w:val="008E6319"/>
    <w:rsid w:val="008E6474"/>
    <w:rsid w:val="008E64EC"/>
    <w:rsid w:val="008E68F7"/>
    <w:rsid w:val="008E6B07"/>
    <w:rsid w:val="008E6C32"/>
    <w:rsid w:val="008E6C6F"/>
    <w:rsid w:val="008E6D1A"/>
    <w:rsid w:val="008E6FAC"/>
    <w:rsid w:val="008E7121"/>
    <w:rsid w:val="008E74C1"/>
    <w:rsid w:val="008E7873"/>
    <w:rsid w:val="008E787C"/>
    <w:rsid w:val="008E7A09"/>
    <w:rsid w:val="008E7A5A"/>
    <w:rsid w:val="008E7B53"/>
    <w:rsid w:val="008E7B7B"/>
    <w:rsid w:val="008E7D23"/>
    <w:rsid w:val="008F0215"/>
    <w:rsid w:val="008F0287"/>
    <w:rsid w:val="008F02AA"/>
    <w:rsid w:val="008F033B"/>
    <w:rsid w:val="008F0650"/>
    <w:rsid w:val="008F08D3"/>
    <w:rsid w:val="008F08FF"/>
    <w:rsid w:val="008F0E62"/>
    <w:rsid w:val="008F0FCD"/>
    <w:rsid w:val="008F105F"/>
    <w:rsid w:val="008F1329"/>
    <w:rsid w:val="008F1374"/>
    <w:rsid w:val="008F1436"/>
    <w:rsid w:val="008F147A"/>
    <w:rsid w:val="008F1712"/>
    <w:rsid w:val="008F199E"/>
    <w:rsid w:val="008F1D14"/>
    <w:rsid w:val="008F1D73"/>
    <w:rsid w:val="008F1E62"/>
    <w:rsid w:val="008F2312"/>
    <w:rsid w:val="008F24A9"/>
    <w:rsid w:val="008F25CC"/>
    <w:rsid w:val="008F2633"/>
    <w:rsid w:val="008F271D"/>
    <w:rsid w:val="008F2AA4"/>
    <w:rsid w:val="008F2B7A"/>
    <w:rsid w:val="008F2C01"/>
    <w:rsid w:val="008F2D6C"/>
    <w:rsid w:val="008F2E82"/>
    <w:rsid w:val="008F310B"/>
    <w:rsid w:val="008F31D4"/>
    <w:rsid w:val="008F323C"/>
    <w:rsid w:val="008F33BD"/>
    <w:rsid w:val="008F33D0"/>
    <w:rsid w:val="008F3523"/>
    <w:rsid w:val="008F35BA"/>
    <w:rsid w:val="008F3637"/>
    <w:rsid w:val="008F363A"/>
    <w:rsid w:val="008F3827"/>
    <w:rsid w:val="008F3A0C"/>
    <w:rsid w:val="008F3B6B"/>
    <w:rsid w:val="008F3B89"/>
    <w:rsid w:val="008F3BAE"/>
    <w:rsid w:val="008F3F01"/>
    <w:rsid w:val="008F411B"/>
    <w:rsid w:val="008F422D"/>
    <w:rsid w:val="008F427D"/>
    <w:rsid w:val="008F46F0"/>
    <w:rsid w:val="008F4807"/>
    <w:rsid w:val="008F50AD"/>
    <w:rsid w:val="008F540E"/>
    <w:rsid w:val="008F5594"/>
    <w:rsid w:val="008F5631"/>
    <w:rsid w:val="008F57A6"/>
    <w:rsid w:val="008F588D"/>
    <w:rsid w:val="008F5934"/>
    <w:rsid w:val="008F5CC7"/>
    <w:rsid w:val="008F5EF7"/>
    <w:rsid w:val="008F5F65"/>
    <w:rsid w:val="008F5FAC"/>
    <w:rsid w:val="008F619F"/>
    <w:rsid w:val="008F62DE"/>
    <w:rsid w:val="008F651F"/>
    <w:rsid w:val="008F6520"/>
    <w:rsid w:val="008F6720"/>
    <w:rsid w:val="008F6D30"/>
    <w:rsid w:val="008F7143"/>
    <w:rsid w:val="008F721E"/>
    <w:rsid w:val="008F7224"/>
    <w:rsid w:val="008F72A2"/>
    <w:rsid w:val="008F72E8"/>
    <w:rsid w:val="008F7455"/>
    <w:rsid w:val="008F758D"/>
    <w:rsid w:val="008F77BD"/>
    <w:rsid w:val="008F783E"/>
    <w:rsid w:val="008F7954"/>
    <w:rsid w:val="008F7A56"/>
    <w:rsid w:val="008F7B54"/>
    <w:rsid w:val="008F7C09"/>
    <w:rsid w:val="008F7E14"/>
    <w:rsid w:val="009000B4"/>
    <w:rsid w:val="009000EC"/>
    <w:rsid w:val="00900276"/>
    <w:rsid w:val="00900656"/>
    <w:rsid w:val="00900755"/>
    <w:rsid w:val="00900791"/>
    <w:rsid w:val="009008F3"/>
    <w:rsid w:val="009008F7"/>
    <w:rsid w:val="00900B97"/>
    <w:rsid w:val="0090112E"/>
    <w:rsid w:val="009011F2"/>
    <w:rsid w:val="00901575"/>
    <w:rsid w:val="00901C4A"/>
    <w:rsid w:val="00902825"/>
    <w:rsid w:val="0090283C"/>
    <w:rsid w:val="00902903"/>
    <w:rsid w:val="00902A4C"/>
    <w:rsid w:val="00902B54"/>
    <w:rsid w:val="00902D9A"/>
    <w:rsid w:val="00902F2C"/>
    <w:rsid w:val="009030EF"/>
    <w:rsid w:val="00903146"/>
    <w:rsid w:val="009032FC"/>
    <w:rsid w:val="009035EE"/>
    <w:rsid w:val="00903765"/>
    <w:rsid w:val="00903798"/>
    <w:rsid w:val="009038A2"/>
    <w:rsid w:val="00903C6D"/>
    <w:rsid w:val="00903FC7"/>
    <w:rsid w:val="0090400F"/>
    <w:rsid w:val="009041C7"/>
    <w:rsid w:val="00904259"/>
    <w:rsid w:val="00904293"/>
    <w:rsid w:val="00904329"/>
    <w:rsid w:val="0090463D"/>
    <w:rsid w:val="0090464A"/>
    <w:rsid w:val="00904674"/>
    <w:rsid w:val="009046E2"/>
    <w:rsid w:val="0090483A"/>
    <w:rsid w:val="009049CC"/>
    <w:rsid w:val="00904BE9"/>
    <w:rsid w:val="00904C88"/>
    <w:rsid w:val="00904E8F"/>
    <w:rsid w:val="00904EE1"/>
    <w:rsid w:val="00904F63"/>
    <w:rsid w:val="00905039"/>
    <w:rsid w:val="00905142"/>
    <w:rsid w:val="00905270"/>
    <w:rsid w:val="00905294"/>
    <w:rsid w:val="00905479"/>
    <w:rsid w:val="009055DF"/>
    <w:rsid w:val="00905711"/>
    <w:rsid w:val="0090582B"/>
    <w:rsid w:val="009058B8"/>
    <w:rsid w:val="00905E0E"/>
    <w:rsid w:val="00905F3F"/>
    <w:rsid w:val="00905F52"/>
    <w:rsid w:val="00905F72"/>
    <w:rsid w:val="00906168"/>
    <w:rsid w:val="009061D7"/>
    <w:rsid w:val="009063AF"/>
    <w:rsid w:val="0090660C"/>
    <w:rsid w:val="009066A0"/>
    <w:rsid w:val="00906847"/>
    <w:rsid w:val="00906A6C"/>
    <w:rsid w:val="00906ECC"/>
    <w:rsid w:val="00907100"/>
    <w:rsid w:val="00907480"/>
    <w:rsid w:val="00907481"/>
    <w:rsid w:val="009075E8"/>
    <w:rsid w:val="0090774F"/>
    <w:rsid w:val="009077C3"/>
    <w:rsid w:val="00907832"/>
    <w:rsid w:val="00907971"/>
    <w:rsid w:val="00907A2D"/>
    <w:rsid w:val="00907BE1"/>
    <w:rsid w:val="00907FE3"/>
    <w:rsid w:val="0091033E"/>
    <w:rsid w:val="0091071E"/>
    <w:rsid w:val="00910840"/>
    <w:rsid w:val="009108D4"/>
    <w:rsid w:val="0091090E"/>
    <w:rsid w:val="00910AF8"/>
    <w:rsid w:val="00910DF5"/>
    <w:rsid w:val="00910EBC"/>
    <w:rsid w:val="00911052"/>
    <w:rsid w:val="009110E2"/>
    <w:rsid w:val="009113C6"/>
    <w:rsid w:val="00911601"/>
    <w:rsid w:val="009119BA"/>
    <w:rsid w:val="00911A37"/>
    <w:rsid w:val="00911A68"/>
    <w:rsid w:val="00911AD0"/>
    <w:rsid w:val="00911CE3"/>
    <w:rsid w:val="00911DFA"/>
    <w:rsid w:val="009124CC"/>
    <w:rsid w:val="00912516"/>
    <w:rsid w:val="00912C53"/>
    <w:rsid w:val="00912F5C"/>
    <w:rsid w:val="00913324"/>
    <w:rsid w:val="00913369"/>
    <w:rsid w:val="00913812"/>
    <w:rsid w:val="009139C6"/>
    <w:rsid w:val="00913A0C"/>
    <w:rsid w:val="00913A28"/>
    <w:rsid w:val="00913A8A"/>
    <w:rsid w:val="00913C4F"/>
    <w:rsid w:val="00913D52"/>
    <w:rsid w:val="00913F8E"/>
    <w:rsid w:val="009141DD"/>
    <w:rsid w:val="009143D9"/>
    <w:rsid w:val="00914686"/>
    <w:rsid w:val="00914776"/>
    <w:rsid w:val="00914D70"/>
    <w:rsid w:val="00914E9B"/>
    <w:rsid w:val="00914F04"/>
    <w:rsid w:val="00914F9D"/>
    <w:rsid w:val="00914FE4"/>
    <w:rsid w:val="0091515E"/>
    <w:rsid w:val="00915492"/>
    <w:rsid w:val="009154CE"/>
    <w:rsid w:val="0091582E"/>
    <w:rsid w:val="0091599C"/>
    <w:rsid w:val="009159F9"/>
    <w:rsid w:val="00915BDB"/>
    <w:rsid w:val="00915DB7"/>
    <w:rsid w:val="00915DDD"/>
    <w:rsid w:val="00916003"/>
    <w:rsid w:val="009160CE"/>
    <w:rsid w:val="009161F3"/>
    <w:rsid w:val="00916369"/>
    <w:rsid w:val="009164B0"/>
    <w:rsid w:val="009169CD"/>
    <w:rsid w:val="00916B12"/>
    <w:rsid w:val="00916B76"/>
    <w:rsid w:val="00916B98"/>
    <w:rsid w:val="00916BB3"/>
    <w:rsid w:val="00916C69"/>
    <w:rsid w:val="00916DC6"/>
    <w:rsid w:val="00917042"/>
    <w:rsid w:val="00917069"/>
    <w:rsid w:val="00917103"/>
    <w:rsid w:val="0091757A"/>
    <w:rsid w:val="009177DC"/>
    <w:rsid w:val="009179CE"/>
    <w:rsid w:val="00917B0D"/>
    <w:rsid w:val="00917F55"/>
    <w:rsid w:val="00920101"/>
    <w:rsid w:val="0092027E"/>
    <w:rsid w:val="00920387"/>
    <w:rsid w:val="0092042E"/>
    <w:rsid w:val="00920489"/>
    <w:rsid w:val="009206BF"/>
    <w:rsid w:val="00920C8C"/>
    <w:rsid w:val="00920C9F"/>
    <w:rsid w:val="00921075"/>
    <w:rsid w:val="009212E2"/>
    <w:rsid w:val="00921389"/>
    <w:rsid w:val="00921413"/>
    <w:rsid w:val="00921447"/>
    <w:rsid w:val="00921572"/>
    <w:rsid w:val="0092160F"/>
    <w:rsid w:val="00921679"/>
    <w:rsid w:val="00921773"/>
    <w:rsid w:val="0092177D"/>
    <w:rsid w:val="00921D55"/>
    <w:rsid w:val="00921ECF"/>
    <w:rsid w:val="0092200E"/>
    <w:rsid w:val="009220E1"/>
    <w:rsid w:val="009220F1"/>
    <w:rsid w:val="009221C8"/>
    <w:rsid w:val="009222BE"/>
    <w:rsid w:val="00922439"/>
    <w:rsid w:val="00922592"/>
    <w:rsid w:val="009225A7"/>
    <w:rsid w:val="00922A96"/>
    <w:rsid w:val="00922C72"/>
    <w:rsid w:val="00922CD4"/>
    <w:rsid w:val="00922D99"/>
    <w:rsid w:val="0092307F"/>
    <w:rsid w:val="00923330"/>
    <w:rsid w:val="00923332"/>
    <w:rsid w:val="00923659"/>
    <w:rsid w:val="009236BC"/>
    <w:rsid w:val="00923728"/>
    <w:rsid w:val="009237DA"/>
    <w:rsid w:val="009237F9"/>
    <w:rsid w:val="00923896"/>
    <w:rsid w:val="0092389A"/>
    <w:rsid w:val="00923A14"/>
    <w:rsid w:val="00924383"/>
    <w:rsid w:val="009244D5"/>
    <w:rsid w:val="00924761"/>
    <w:rsid w:val="009247D1"/>
    <w:rsid w:val="00924889"/>
    <w:rsid w:val="00924A5C"/>
    <w:rsid w:val="00924CD6"/>
    <w:rsid w:val="00924D01"/>
    <w:rsid w:val="00925216"/>
    <w:rsid w:val="00925556"/>
    <w:rsid w:val="0092559F"/>
    <w:rsid w:val="009255DE"/>
    <w:rsid w:val="00925974"/>
    <w:rsid w:val="009259B8"/>
    <w:rsid w:val="009259E3"/>
    <w:rsid w:val="00925A9F"/>
    <w:rsid w:val="00925B4D"/>
    <w:rsid w:val="00925C7F"/>
    <w:rsid w:val="00925D20"/>
    <w:rsid w:val="00925DDC"/>
    <w:rsid w:val="00926650"/>
    <w:rsid w:val="009266F1"/>
    <w:rsid w:val="0092699B"/>
    <w:rsid w:val="00926A19"/>
    <w:rsid w:val="00926BD6"/>
    <w:rsid w:val="00926EF8"/>
    <w:rsid w:val="00926FC4"/>
    <w:rsid w:val="00927210"/>
    <w:rsid w:val="00927330"/>
    <w:rsid w:val="0092734B"/>
    <w:rsid w:val="00927371"/>
    <w:rsid w:val="009273F7"/>
    <w:rsid w:val="00927402"/>
    <w:rsid w:val="00927892"/>
    <w:rsid w:val="009278A9"/>
    <w:rsid w:val="0092797E"/>
    <w:rsid w:val="00927EB6"/>
    <w:rsid w:val="00930155"/>
    <w:rsid w:val="009301D4"/>
    <w:rsid w:val="00930245"/>
    <w:rsid w:val="00930780"/>
    <w:rsid w:val="00930882"/>
    <w:rsid w:val="0093090E"/>
    <w:rsid w:val="0093095D"/>
    <w:rsid w:val="00930A00"/>
    <w:rsid w:val="00930A05"/>
    <w:rsid w:val="00930D3F"/>
    <w:rsid w:val="00930EB9"/>
    <w:rsid w:val="00930EF2"/>
    <w:rsid w:val="00930EFB"/>
    <w:rsid w:val="00930F53"/>
    <w:rsid w:val="00930F55"/>
    <w:rsid w:val="00930F6A"/>
    <w:rsid w:val="009310F7"/>
    <w:rsid w:val="009312A4"/>
    <w:rsid w:val="00931389"/>
    <w:rsid w:val="0093159C"/>
    <w:rsid w:val="00931A71"/>
    <w:rsid w:val="00931C3C"/>
    <w:rsid w:val="00931C43"/>
    <w:rsid w:val="00931EE5"/>
    <w:rsid w:val="00931EF8"/>
    <w:rsid w:val="00931FB4"/>
    <w:rsid w:val="00931FE2"/>
    <w:rsid w:val="00932239"/>
    <w:rsid w:val="00932459"/>
    <w:rsid w:val="0093246B"/>
    <w:rsid w:val="0093256F"/>
    <w:rsid w:val="00932577"/>
    <w:rsid w:val="00932933"/>
    <w:rsid w:val="00932BD8"/>
    <w:rsid w:val="00932C68"/>
    <w:rsid w:val="009330E1"/>
    <w:rsid w:val="009331AF"/>
    <w:rsid w:val="0093328A"/>
    <w:rsid w:val="0093345A"/>
    <w:rsid w:val="00933490"/>
    <w:rsid w:val="009334A5"/>
    <w:rsid w:val="00933738"/>
    <w:rsid w:val="00933757"/>
    <w:rsid w:val="009337A0"/>
    <w:rsid w:val="00933828"/>
    <w:rsid w:val="00933844"/>
    <w:rsid w:val="00933AF0"/>
    <w:rsid w:val="00933B3F"/>
    <w:rsid w:val="00933C01"/>
    <w:rsid w:val="00933EFA"/>
    <w:rsid w:val="009341D1"/>
    <w:rsid w:val="0093427F"/>
    <w:rsid w:val="00934292"/>
    <w:rsid w:val="00934349"/>
    <w:rsid w:val="009343C6"/>
    <w:rsid w:val="009344D3"/>
    <w:rsid w:val="009345C6"/>
    <w:rsid w:val="009346D6"/>
    <w:rsid w:val="00934833"/>
    <w:rsid w:val="00934860"/>
    <w:rsid w:val="00934AB9"/>
    <w:rsid w:val="00934B73"/>
    <w:rsid w:val="00934D05"/>
    <w:rsid w:val="00934F3B"/>
    <w:rsid w:val="00934F5B"/>
    <w:rsid w:val="0093524B"/>
    <w:rsid w:val="009355A2"/>
    <w:rsid w:val="00935A90"/>
    <w:rsid w:val="00935CB9"/>
    <w:rsid w:val="00935E4B"/>
    <w:rsid w:val="009361DE"/>
    <w:rsid w:val="00936268"/>
    <w:rsid w:val="0093626B"/>
    <w:rsid w:val="0093633E"/>
    <w:rsid w:val="009366FD"/>
    <w:rsid w:val="0093678E"/>
    <w:rsid w:val="00936A23"/>
    <w:rsid w:val="00936A2F"/>
    <w:rsid w:val="00936A9C"/>
    <w:rsid w:val="00936D0F"/>
    <w:rsid w:val="00936F07"/>
    <w:rsid w:val="0093763C"/>
    <w:rsid w:val="009376C6"/>
    <w:rsid w:val="0093771E"/>
    <w:rsid w:val="00937786"/>
    <w:rsid w:val="00937789"/>
    <w:rsid w:val="00937995"/>
    <w:rsid w:val="00937D36"/>
    <w:rsid w:val="00937F60"/>
    <w:rsid w:val="00940152"/>
    <w:rsid w:val="00940447"/>
    <w:rsid w:val="009404E3"/>
    <w:rsid w:val="0094085C"/>
    <w:rsid w:val="0094087B"/>
    <w:rsid w:val="0094091E"/>
    <w:rsid w:val="00940938"/>
    <w:rsid w:val="00940971"/>
    <w:rsid w:val="00940CE0"/>
    <w:rsid w:val="00940EA5"/>
    <w:rsid w:val="00941040"/>
    <w:rsid w:val="009411CA"/>
    <w:rsid w:val="009413CF"/>
    <w:rsid w:val="009413EB"/>
    <w:rsid w:val="009415B0"/>
    <w:rsid w:val="009416BF"/>
    <w:rsid w:val="0094186C"/>
    <w:rsid w:val="0094189B"/>
    <w:rsid w:val="009419C6"/>
    <w:rsid w:val="00941CCD"/>
    <w:rsid w:val="00941D59"/>
    <w:rsid w:val="00941EB0"/>
    <w:rsid w:val="00941FD4"/>
    <w:rsid w:val="009423C8"/>
    <w:rsid w:val="009423DE"/>
    <w:rsid w:val="0094256D"/>
    <w:rsid w:val="009425A2"/>
    <w:rsid w:val="00942634"/>
    <w:rsid w:val="00942777"/>
    <w:rsid w:val="00942C1E"/>
    <w:rsid w:val="00942DB1"/>
    <w:rsid w:val="00942E3A"/>
    <w:rsid w:val="00942E42"/>
    <w:rsid w:val="00942F49"/>
    <w:rsid w:val="0094312B"/>
    <w:rsid w:val="00943327"/>
    <w:rsid w:val="00943584"/>
    <w:rsid w:val="009437C0"/>
    <w:rsid w:val="00943A81"/>
    <w:rsid w:val="00943BB5"/>
    <w:rsid w:val="00943DA0"/>
    <w:rsid w:val="00943E53"/>
    <w:rsid w:val="00943F82"/>
    <w:rsid w:val="00943FE0"/>
    <w:rsid w:val="009441FA"/>
    <w:rsid w:val="009443DD"/>
    <w:rsid w:val="00944555"/>
    <w:rsid w:val="009445BB"/>
    <w:rsid w:val="0094498C"/>
    <w:rsid w:val="00944BEB"/>
    <w:rsid w:val="00944C30"/>
    <w:rsid w:val="00944D1E"/>
    <w:rsid w:val="00944D20"/>
    <w:rsid w:val="00944D58"/>
    <w:rsid w:val="00944FA9"/>
    <w:rsid w:val="00945033"/>
    <w:rsid w:val="00945225"/>
    <w:rsid w:val="0094523E"/>
    <w:rsid w:val="00945499"/>
    <w:rsid w:val="00945948"/>
    <w:rsid w:val="00945BE3"/>
    <w:rsid w:val="00945F0E"/>
    <w:rsid w:val="00945F38"/>
    <w:rsid w:val="009460FA"/>
    <w:rsid w:val="00946235"/>
    <w:rsid w:val="0094640C"/>
    <w:rsid w:val="00946717"/>
    <w:rsid w:val="009467D8"/>
    <w:rsid w:val="009468E9"/>
    <w:rsid w:val="00946A87"/>
    <w:rsid w:val="00946AA6"/>
    <w:rsid w:val="00946C01"/>
    <w:rsid w:val="00946D47"/>
    <w:rsid w:val="00946ED8"/>
    <w:rsid w:val="009470DC"/>
    <w:rsid w:val="0094763A"/>
    <w:rsid w:val="0094778E"/>
    <w:rsid w:val="0094783C"/>
    <w:rsid w:val="00947CFF"/>
    <w:rsid w:val="00950327"/>
    <w:rsid w:val="009503CC"/>
    <w:rsid w:val="0095047B"/>
    <w:rsid w:val="0095061C"/>
    <w:rsid w:val="009506A6"/>
    <w:rsid w:val="009507B6"/>
    <w:rsid w:val="009508F4"/>
    <w:rsid w:val="00950A3D"/>
    <w:rsid w:val="00950EAB"/>
    <w:rsid w:val="00951167"/>
    <w:rsid w:val="0095120B"/>
    <w:rsid w:val="009515D3"/>
    <w:rsid w:val="00951650"/>
    <w:rsid w:val="0095170A"/>
    <w:rsid w:val="009517EB"/>
    <w:rsid w:val="00951B50"/>
    <w:rsid w:val="00951BF2"/>
    <w:rsid w:val="00951D6F"/>
    <w:rsid w:val="00951D8A"/>
    <w:rsid w:val="00951F78"/>
    <w:rsid w:val="0095207B"/>
    <w:rsid w:val="009522F3"/>
    <w:rsid w:val="009523B5"/>
    <w:rsid w:val="00952483"/>
    <w:rsid w:val="009524BC"/>
    <w:rsid w:val="00952515"/>
    <w:rsid w:val="00952681"/>
    <w:rsid w:val="00952A41"/>
    <w:rsid w:val="00952BCA"/>
    <w:rsid w:val="00952E13"/>
    <w:rsid w:val="00952E1E"/>
    <w:rsid w:val="00953067"/>
    <w:rsid w:val="0095321E"/>
    <w:rsid w:val="0095325A"/>
    <w:rsid w:val="009532FA"/>
    <w:rsid w:val="00953354"/>
    <w:rsid w:val="009533FE"/>
    <w:rsid w:val="0095352C"/>
    <w:rsid w:val="009535D1"/>
    <w:rsid w:val="00953A07"/>
    <w:rsid w:val="00953A60"/>
    <w:rsid w:val="00953B0D"/>
    <w:rsid w:val="00953C41"/>
    <w:rsid w:val="00953D2D"/>
    <w:rsid w:val="00953EE1"/>
    <w:rsid w:val="00954135"/>
    <w:rsid w:val="009541A9"/>
    <w:rsid w:val="009542E9"/>
    <w:rsid w:val="00954386"/>
    <w:rsid w:val="009543EC"/>
    <w:rsid w:val="009545F6"/>
    <w:rsid w:val="00954756"/>
    <w:rsid w:val="009547FD"/>
    <w:rsid w:val="00954852"/>
    <w:rsid w:val="00954BB4"/>
    <w:rsid w:val="00954BF1"/>
    <w:rsid w:val="00954C00"/>
    <w:rsid w:val="00954E2E"/>
    <w:rsid w:val="00954ED4"/>
    <w:rsid w:val="00954F5D"/>
    <w:rsid w:val="0095508A"/>
    <w:rsid w:val="009551F5"/>
    <w:rsid w:val="009552C5"/>
    <w:rsid w:val="00955733"/>
    <w:rsid w:val="00955881"/>
    <w:rsid w:val="009558C5"/>
    <w:rsid w:val="00955A8A"/>
    <w:rsid w:val="00955B29"/>
    <w:rsid w:val="00955D12"/>
    <w:rsid w:val="00955E97"/>
    <w:rsid w:val="00956376"/>
    <w:rsid w:val="009563DB"/>
    <w:rsid w:val="009564F0"/>
    <w:rsid w:val="0095652B"/>
    <w:rsid w:val="00956742"/>
    <w:rsid w:val="00956948"/>
    <w:rsid w:val="00956B1C"/>
    <w:rsid w:val="00956D2F"/>
    <w:rsid w:val="00956E1E"/>
    <w:rsid w:val="00957091"/>
    <w:rsid w:val="009570D7"/>
    <w:rsid w:val="0095764C"/>
    <w:rsid w:val="00957785"/>
    <w:rsid w:val="009578CC"/>
    <w:rsid w:val="00957A4D"/>
    <w:rsid w:val="00957C9D"/>
    <w:rsid w:val="00957D65"/>
    <w:rsid w:val="00960071"/>
    <w:rsid w:val="0096015D"/>
    <w:rsid w:val="0096021F"/>
    <w:rsid w:val="009602B3"/>
    <w:rsid w:val="0096077F"/>
    <w:rsid w:val="00960828"/>
    <w:rsid w:val="00960AE3"/>
    <w:rsid w:val="00960AEB"/>
    <w:rsid w:val="00960CE3"/>
    <w:rsid w:val="00960E13"/>
    <w:rsid w:val="00960FA8"/>
    <w:rsid w:val="00961109"/>
    <w:rsid w:val="0096135B"/>
    <w:rsid w:val="00961375"/>
    <w:rsid w:val="00961695"/>
    <w:rsid w:val="00961758"/>
    <w:rsid w:val="0096175E"/>
    <w:rsid w:val="00961760"/>
    <w:rsid w:val="009617B5"/>
    <w:rsid w:val="00961C67"/>
    <w:rsid w:val="00961D72"/>
    <w:rsid w:val="00961EC0"/>
    <w:rsid w:val="00962264"/>
    <w:rsid w:val="00962303"/>
    <w:rsid w:val="0096235E"/>
    <w:rsid w:val="0096247C"/>
    <w:rsid w:val="009624CB"/>
    <w:rsid w:val="00962656"/>
    <w:rsid w:val="00962748"/>
    <w:rsid w:val="00962877"/>
    <w:rsid w:val="00962999"/>
    <w:rsid w:val="00962A78"/>
    <w:rsid w:val="00962AFD"/>
    <w:rsid w:val="00962C10"/>
    <w:rsid w:val="00962C82"/>
    <w:rsid w:val="00962E8C"/>
    <w:rsid w:val="0096309A"/>
    <w:rsid w:val="009632D7"/>
    <w:rsid w:val="00963424"/>
    <w:rsid w:val="00963671"/>
    <w:rsid w:val="009637C2"/>
    <w:rsid w:val="00963833"/>
    <w:rsid w:val="00963878"/>
    <w:rsid w:val="00963B9E"/>
    <w:rsid w:val="00963C4C"/>
    <w:rsid w:val="00963D45"/>
    <w:rsid w:val="00964219"/>
    <w:rsid w:val="00964380"/>
    <w:rsid w:val="0096439D"/>
    <w:rsid w:val="00964838"/>
    <w:rsid w:val="009648DE"/>
    <w:rsid w:val="00964A31"/>
    <w:rsid w:val="00964F08"/>
    <w:rsid w:val="00964F0C"/>
    <w:rsid w:val="009651B0"/>
    <w:rsid w:val="009652B8"/>
    <w:rsid w:val="009652C7"/>
    <w:rsid w:val="009654B4"/>
    <w:rsid w:val="009655FB"/>
    <w:rsid w:val="00965746"/>
    <w:rsid w:val="009657E2"/>
    <w:rsid w:val="0096589A"/>
    <w:rsid w:val="009662B3"/>
    <w:rsid w:val="0096631D"/>
    <w:rsid w:val="00966744"/>
    <w:rsid w:val="009667C8"/>
    <w:rsid w:val="00966807"/>
    <w:rsid w:val="0096694C"/>
    <w:rsid w:val="0096697A"/>
    <w:rsid w:val="0096697B"/>
    <w:rsid w:val="009669B0"/>
    <w:rsid w:val="009669E6"/>
    <w:rsid w:val="00966C10"/>
    <w:rsid w:val="00966DDE"/>
    <w:rsid w:val="009674B7"/>
    <w:rsid w:val="00967555"/>
    <w:rsid w:val="009679F6"/>
    <w:rsid w:val="00967AF3"/>
    <w:rsid w:val="00967C3C"/>
    <w:rsid w:val="00967F32"/>
    <w:rsid w:val="00970160"/>
    <w:rsid w:val="0097027F"/>
    <w:rsid w:val="009702D1"/>
    <w:rsid w:val="009702EA"/>
    <w:rsid w:val="0097098B"/>
    <w:rsid w:val="00970B9C"/>
    <w:rsid w:val="00970BF8"/>
    <w:rsid w:val="00970C3C"/>
    <w:rsid w:val="00970EBB"/>
    <w:rsid w:val="00970FAB"/>
    <w:rsid w:val="00970FCD"/>
    <w:rsid w:val="00970FFF"/>
    <w:rsid w:val="00971147"/>
    <w:rsid w:val="009711A5"/>
    <w:rsid w:val="0097137E"/>
    <w:rsid w:val="0097139E"/>
    <w:rsid w:val="009713B1"/>
    <w:rsid w:val="00971466"/>
    <w:rsid w:val="00971674"/>
    <w:rsid w:val="009716B3"/>
    <w:rsid w:val="0097173F"/>
    <w:rsid w:val="00971822"/>
    <w:rsid w:val="00971825"/>
    <w:rsid w:val="00971828"/>
    <w:rsid w:val="00971A64"/>
    <w:rsid w:val="00971CE2"/>
    <w:rsid w:val="00971E91"/>
    <w:rsid w:val="009722FF"/>
    <w:rsid w:val="00972415"/>
    <w:rsid w:val="0097258C"/>
    <w:rsid w:val="00972752"/>
    <w:rsid w:val="009728F3"/>
    <w:rsid w:val="00972B05"/>
    <w:rsid w:val="00972D12"/>
    <w:rsid w:val="00972EE7"/>
    <w:rsid w:val="0097306F"/>
    <w:rsid w:val="0097308F"/>
    <w:rsid w:val="0097335F"/>
    <w:rsid w:val="009733AC"/>
    <w:rsid w:val="0097353C"/>
    <w:rsid w:val="009735B0"/>
    <w:rsid w:val="009735E0"/>
    <w:rsid w:val="009738A8"/>
    <w:rsid w:val="00973AF4"/>
    <w:rsid w:val="00973BA2"/>
    <w:rsid w:val="00973C15"/>
    <w:rsid w:val="00974038"/>
    <w:rsid w:val="00974049"/>
    <w:rsid w:val="00974066"/>
    <w:rsid w:val="009740F8"/>
    <w:rsid w:val="0097420E"/>
    <w:rsid w:val="00974285"/>
    <w:rsid w:val="00974341"/>
    <w:rsid w:val="0097449D"/>
    <w:rsid w:val="00974604"/>
    <w:rsid w:val="00974758"/>
    <w:rsid w:val="00974945"/>
    <w:rsid w:val="00974A0A"/>
    <w:rsid w:val="00974CC7"/>
    <w:rsid w:val="00974E1C"/>
    <w:rsid w:val="0097504A"/>
    <w:rsid w:val="009750B6"/>
    <w:rsid w:val="00975208"/>
    <w:rsid w:val="00975334"/>
    <w:rsid w:val="00975558"/>
    <w:rsid w:val="0097587F"/>
    <w:rsid w:val="00975AAB"/>
    <w:rsid w:val="00975B8D"/>
    <w:rsid w:val="00975C56"/>
    <w:rsid w:val="00975DA8"/>
    <w:rsid w:val="009761A5"/>
    <w:rsid w:val="00976460"/>
    <w:rsid w:val="009765D5"/>
    <w:rsid w:val="0097669A"/>
    <w:rsid w:val="009766F7"/>
    <w:rsid w:val="009766F8"/>
    <w:rsid w:val="009767AB"/>
    <w:rsid w:val="0097681F"/>
    <w:rsid w:val="009768B8"/>
    <w:rsid w:val="00976996"/>
    <w:rsid w:val="00976AE0"/>
    <w:rsid w:val="00976C18"/>
    <w:rsid w:val="00976CC5"/>
    <w:rsid w:val="00976E08"/>
    <w:rsid w:val="00977055"/>
    <w:rsid w:val="0097716F"/>
    <w:rsid w:val="00977224"/>
    <w:rsid w:val="0097746A"/>
    <w:rsid w:val="00977519"/>
    <w:rsid w:val="00977889"/>
    <w:rsid w:val="009779CE"/>
    <w:rsid w:val="00977BAC"/>
    <w:rsid w:val="00977D52"/>
    <w:rsid w:val="00977F7A"/>
    <w:rsid w:val="00977FC8"/>
    <w:rsid w:val="009800FE"/>
    <w:rsid w:val="009801D2"/>
    <w:rsid w:val="009805D9"/>
    <w:rsid w:val="0098069A"/>
    <w:rsid w:val="00980AA4"/>
    <w:rsid w:val="00980B43"/>
    <w:rsid w:val="00980BEB"/>
    <w:rsid w:val="00980D5A"/>
    <w:rsid w:val="00980D75"/>
    <w:rsid w:val="0098114E"/>
    <w:rsid w:val="0098123C"/>
    <w:rsid w:val="0098125B"/>
    <w:rsid w:val="009816F2"/>
    <w:rsid w:val="009817AF"/>
    <w:rsid w:val="009819BB"/>
    <w:rsid w:val="00981BC5"/>
    <w:rsid w:val="00981DD7"/>
    <w:rsid w:val="00981F76"/>
    <w:rsid w:val="009820D9"/>
    <w:rsid w:val="0098214B"/>
    <w:rsid w:val="0098262C"/>
    <w:rsid w:val="00982B79"/>
    <w:rsid w:val="00982BD0"/>
    <w:rsid w:val="00982C88"/>
    <w:rsid w:val="00982CB4"/>
    <w:rsid w:val="0098327E"/>
    <w:rsid w:val="00983335"/>
    <w:rsid w:val="00983456"/>
    <w:rsid w:val="009834EC"/>
    <w:rsid w:val="00983592"/>
    <w:rsid w:val="0098363D"/>
    <w:rsid w:val="00983731"/>
    <w:rsid w:val="00983838"/>
    <w:rsid w:val="009839DC"/>
    <w:rsid w:val="00983A64"/>
    <w:rsid w:val="00983A82"/>
    <w:rsid w:val="00983B4B"/>
    <w:rsid w:val="00983C75"/>
    <w:rsid w:val="00983E9D"/>
    <w:rsid w:val="009841D0"/>
    <w:rsid w:val="00984346"/>
    <w:rsid w:val="009843D6"/>
    <w:rsid w:val="00984539"/>
    <w:rsid w:val="00984885"/>
    <w:rsid w:val="00984AEF"/>
    <w:rsid w:val="00984B1D"/>
    <w:rsid w:val="00984EA7"/>
    <w:rsid w:val="00985225"/>
    <w:rsid w:val="0098537D"/>
    <w:rsid w:val="00985816"/>
    <w:rsid w:val="0098606B"/>
    <w:rsid w:val="009860E8"/>
    <w:rsid w:val="009865B1"/>
    <w:rsid w:val="00986662"/>
    <w:rsid w:val="00986693"/>
    <w:rsid w:val="0098686F"/>
    <w:rsid w:val="00986A70"/>
    <w:rsid w:val="00986AB5"/>
    <w:rsid w:val="00986DAB"/>
    <w:rsid w:val="00986DD5"/>
    <w:rsid w:val="00986F8C"/>
    <w:rsid w:val="00986FBC"/>
    <w:rsid w:val="0098700D"/>
    <w:rsid w:val="00987046"/>
    <w:rsid w:val="00987098"/>
    <w:rsid w:val="00987441"/>
    <w:rsid w:val="009874E5"/>
    <w:rsid w:val="009879BB"/>
    <w:rsid w:val="00987A83"/>
    <w:rsid w:val="00987F62"/>
    <w:rsid w:val="009904AA"/>
    <w:rsid w:val="009908E0"/>
    <w:rsid w:val="00990CE2"/>
    <w:rsid w:val="00990E4F"/>
    <w:rsid w:val="00990E76"/>
    <w:rsid w:val="00991100"/>
    <w:rsid w:val="00991114"/>
    <w:rsid w:val="00991122"/>
    <w:rsid w:val="00991163"/>
    <w:rsid w:val="009914C8"/>
    <w:rsid w:val="00991685"/>
    <w:rsid w:val="00991701"/>
    <w:rsid w:val="0099184D"/>
    <w:rsid w:val="00991964"/>
    <w:rsid w:val="00991A0D"/>
    <w:rsid w:val="00991AF4"/>
    <w:rsid w:val="00991EA9"/>
    <w:rsid w:val="00991ECE"/>
    <w:rsid w:val="00991FB0"/>
    <w:rsid w:val="00991FB7"/>
    <w:rsid w:val="00992060"/>
    <w:rsid w:val="009920B0"/>
    <w:rsid w:val="009922A5"/>
    <w:rsid w:val="0099237F"/>
    <w:rsid w:val="009923EE"/>
    <w:rsid w:val="00992733"/>
    <w:rsid w:val="00992867"/>
    <w:rsid w:val="00992A17"/>
    <w:rsid w:val="00992F1B"/>
    <w:rsid w:val="00993032"/>
    <w:rsid w:val="00993346"/>
    <w:rsid w:val="0099350E"/>
    <w:rsid w:val="009935F7"/>
    <w:rsid w:val="00993648"/>
    <w:rsid w:val="0099385F"/>
    <w:rsid w:val="00993DFE"/>
    <w:rsid w:val="0099425E"/>
    <w:rsid w:val="009946D2"/>
    <w:rsid w:val="00994836"/>
    <w:rsid w:val="00994881"/>
    <w:rsid w:val="00994A81"/>
    <w:rsid w:val="00994CF6"/>
    <w:rsid w:val="00994DAF"/>
    <w:rsid w:val="00994E6E"/>
    <w:rsid w:val="0099520D"/>
    <w:rsid w:val="00995374"/>
    <w:rsid w:val="00995893"/>
    <w:rsid w:val="00995A73"/>
    <w:rsid w:val="00995B7F"/>
    <w:rsid w:val="00995B85"/>
    <w:rsid w:val="00995C65"/>
    <w:rsid w:val="00995D16"/>
    <w:rsid w:val="00995EF5"/>
    <w:rsid w:val="00995F98"/>
    <w:rsid w:val="009960CF"/>
    <w:rsid w:val="00996288"/>
    <w:rsid w:val="00996441"/>
    <w:rsid w:val="009964A3"/>
    <w:rsid w:val="00996571"/>
    <w:rsid w:val="009966C0"/>
    <w:rsid w:val="00996753"/>
    <w:rsid w:val="00996943"/>
    <w:rsid w:val="0099696D"/>
    <w:rsid w:val="0099699E"/>
    <w:rsid w:val="00996B3B"/>
    <w:rsid w:val="00996C53"/>
    <w:rsid w:val="00996E21"/>
    <w:rsid w:val="009971D7"/>
    <w:rsid w:val="009974BF"/>
    <w:rsid w:val="009974EA"/>
    <w:rsid w:val="0099779F"/>
    <w:rsid w:val="00997810"/>
    <w:rsid w:val="00997825"/>
    <w:rsid w:val="00997B13"/>
    <w:rsid w:val="00997C13"/>
    <w:rsid w:val="00997C21"/>
    <w:rsid w:val="00997D3F"/>
    <w:rsid w:val="009A02BE"/>
    <w:rsid w:val="009A059E"/>
    <w:rsid w:val="009A0B2F"/>
    <w:rsid w:val="009A0F13"/>
    <w:rsid w:val="009A113B"/>
    <w:rsid w:val="009A126E"/>
    <w:rsid w:val="009A12C1"/>
    <w:rsid w:val="009A15CD"/>
    <w:rsid w:val="009A1663"/>
    <w:rsid w:val="009A16AA"/>
    <w:rsid w:val="009A1AAC"/>
    <w:rsid w:val="009A1F45"/>
    <w:rsid w:val="009A2203"/>
    <w:rsid w:val="009A2251"/>
    <w:rsid w:val="009A2357"/>
    <w:rsid w:val="009A236E"/>
    <w:rsid w:val="009A245D"/>
    <w:rsid w:val="009A247F"/>
    <w:rsid w:val="009A2724"/>
    <w:rsid w:val="009A2790"/>
    <w:rsid w:val="009A27C6"/>
    <w:rsid w:val="009A2A94"/>
    <w:rsid w:val="009A2AD5"/>
    <w:rsid w:val="009A2B22"/>
    <w:rsid w:val="009A2C53"/>
    <w:rsid w:val="009A2C95"/>
    <w:rsid w:val="009A2C9E"/>
    <w:rsid w:val="009A2D1A"/>
    <w:rsid w:val="009A2E02"/>
    <w:rsid w:val="009A2F3F"/>
    <w:rsid w:val="009A2FFC"/>
    <w:rsid w:val="009A3068"/>
    <w:rsid w:val="009A30E3"/>
    <w:rsid w:val="009A32AF"/>
    <w:rsid w:val="009A3542"/>
    <w:rsid w:val="009A35F9"/>
    <w:rsid w:val="009A374F"/>
    <w:rsid w:val="009A3767"/>
    <w:rsid w:val="009A3DE6"/>
    <w:rsid w:val="009A3FC1"/>
    <w:rsid w:val="009A41A5"/>
    <w:rsid w:val="009A41D6"/>
    <w:rsid w:val="009A43F0"/>
    <w:rsid w:val="009A47B4"/>
    <w:rsid w:val="009A498B"/>
    <w:rsid w:val="009A4B9B"/>
    <w:rsid w:val="009A4C05"/>
    <w:rsid w:val="009A4EAF"/>
    <w:rsid w:val="009A504E"/>
    <w:rsid w:val="009A5519"/>
    <w:rsid w:val="009A57EB"/>
    <w:rsid w:val="009A58AA"/>
    <w:rsid w:val="009A58C3"/>
    <w:rsid w:val="009A5B06"/>
    <w:rsid w:val="009A5B07"/>
    <w:rsid w:val="009A5C3B"/>
    <w:rsid w:val="009A5E7B"/>
    <w:rsid w:val="009A5FCE"/>
    <w:rsid w:val="009A60CE"/>
    <w:rsid w:val="009A6293"/>
    <w:rsid w:val="009A62F0"/>
    <w:rsid w:val="009A6487"/>
    <w:rsid w:val="009A6678"/>
    <w:rsid w:val="009A6834"/>
    <w:rsid w:val="009A69AE"/>
    <w:rsid w:val="009A6A0E"/>
    <w:rsid w:val="009A6BB8"/>
    <w:rsid w:val="009A6BEB"/>
    <w:rsid w:val="009A6CFC"/>
    <w:rsid w:val="009A6D59"/>
    <w:rsid w:val="009A6E9F"/>
    <w:rsid w:val="009A70EE"/>
    <w:rsid w:val="009A77D9"/>
    <w:rsid w:val="009A78A9"/>
    <w:rsid w:val="009A78C6"/>
    <w:rsid w:val="009A79B6"/>
    <w:rsid w:val="009A7A16"/>
    <w:rsid w:val="009A7A65"/>
    <w:rsid w:val="009A7E82"/>
    <w:rsid w:val="009A7EA9"/>
    <w:rsid w:val="009A7ED3"/>
    <w:rsid w:val="009A7F67"/>
    <w:rsid w:val="009B001C"/>
    <w:rsid w:val="009B0035"/>
    <w:rsid w:val="009B00C5"/>
    <w:rsid w:val="009B015A"/>
    <w:rsid w:val="009B015D"/>
    <w:rsid w:val="009B038E"/>
    <w:rsid w:val="009B05A2"/>
    <w:rsid w:val="009B05D3"/>
    <w:rsid w:val="009B0F16"/>
    <w:rsid w:val="009B1424"/>
    <w:rsid w:val="009B14A8"/>
    <w:rsid w:val="009B14C3"/>
    <w:rsid w:val="009B16FC"/>
    <w:rsid w:val="009B182C"/>
    <w:rsid w:val="009B1844"/>
    <w:rsid w:val="009B1887"/>
    <w:rsid w:val="009B197E"/>
    <w:rsid w:val="009B1B9F"/>
    <w:rsid w:val="009B21DD"/>
    <w:rsid w:val="009B23AD"/>
    <w:rsid w:val="009B2742"/>
    <w:rsid w:val="009B2846"/>
    <w:rsid w:val="009B287C"/>
    <w:rsid w:val="009B298E"/>
    <w:rsid w:val="009B2A2B"/>
    <w:rsid w:val="009B2A9A"/>
    <w:rsid w:val="009B2DB1"/>
    <w:rsid w:val="009B2E19"/>
    <w:rsid w:val="009B30F3"/>
    <w:rsid w:val="009B3280"/>
    <w:rsid w:val="009B3630"/>
    <w:rsid w:val="009B3B12"/>
    <w:rsid w:val="009B3C85"/>
    <w:rsid w:val="009B3EF9"/>
    <w:rsid w:val="009B3F3B"/>
    <w:rsid w:val="009B40F8"/>
    <w:rsid w:val="009B4444"/>
    <w:rsid w:val="009B466D"/>
    <w:rsid w:val="009B4677"/>
    <w:rsid w:val="009B46BA"/>
    <w:rsid w:val="009B47A5"/>
    <w:rsid w:val="009B48EB"/>
    <w:rsid w:val="009B4F52"/>
    <w:rsid w:val="009B4F8B"/>
    <w:rsid w:val="009B5270"/>
    <w:rsid w:val="009B5394"/>
    <w:rsid w:val="009B54E4"/>
    <w:rsid w:val="009B571D"/>
    <w:rsid w:val="009B594C"/>
    <w:rsid w:val="009B5AAD"/>
    <w:rsid w:val="009B5C09"/>
    <w:rsid w:val="009B5D29"/>
    <w:rsid w:val="009B5E7E"/>
    <w:rsid w:val="009B5E97"/>
    <w:rsid w:val="009B5F11"/>
    <w:rsid w:val="009B5FA1"/>
    <w:rsid w:val="009B609E"/>
    <w:rsid w:val="009B60B3"/>
    <w:rsid w:val="009B60E3"/>
    <w:rsid w:val="009B6557"/>
    <w:rsid w:val="009B65E5"/>
    <w:rsid w:val="009B6AFE"/>
    <w:rsid w:val="009B6DFE"/>
    <w:rsid w:val="009B6F8C"/>
    <w:rsid w:val="009B7347"/>
    <w:rsid w:val="009B73A0"/>
    <w:rsid w:val="009B7690"/>
    <w:rsid w:val="009B791B"/>
    <w:rsid w:val="009B795D"/>
    <w:rsid w:val="009B7987"/>
    <w:rsid w:val="009B7A61"/>
    <w:rsid w:val="009B7C97"/>
    <w:rsid w:val="009B7FB0"/>
    <w:rsid w:val="009C00BF"/>
    <w:rsid w:val="009C0135"/>
    <w:rsid w:val="009C03A9"/>
    <w:rsid w:val="009C052F"/>
    <w:rsid w:val="009C0581"/>
    <w:rsid w:val="009C06C3"/>
    <w:rsid w:val="009C074C"/>
    <w:rsid w:val="009C08F4"/>
    <w:rsid w:val="009C0A2C"/>
    <w:rsid w:val="009C0A39"/>
    <w:rsid w:val="009C0B63"/>
    <w:rsid w:val="009C0C90"/>
    <w:rsid w:val="009C0CEA"/>
    <w:rsid w:val="009C0E14"/>
    <w:rsid w:val="009C0F26"/>
    <w:rsid w:val="009C0F6D"/>
    <w:rsid w:val="009C1562"/>
    <w:rsid w:val="009C172F"/>
    <w:rsid w:val="009C1827"/>
    <w:rsid w:val="009C1976"/>
    <w:rsid w:val="009C19C6"/>
    <w:rsid w:val="009C1A7B"/>
    <w:rsid w:val="009C1C7D"/>
    <w:rsid w:val="009C1EAC"/>
    <w:rsid w:val="009C1F54"/>
    <w:rsid w:val="009C1FAE"/>
    <w:rsid w:val="009C2393"/>
    <w:rsid w:val="009C29E8"/>
    <w:rsid w:val="009C2AB6"/>
    <w:rsid w:val="009C2D44"/>
    <w:rsid w:val="009C2E21"/>
    <w:rsid w:val="009C310F"/>
    <w:rsid w:val="009C31BF"/>
    <w:rsid w:val="009C3226"/>
    <w:rsid w:val="009C3266"/>
    <w:rsid w:val="009C32C8"/>
    <w:rsid w:val="009C354A"/>
    <w:rsid w:val="009C366C"/>
    <w:rsid w:val="009C367F"/>
    <w:rsid w:val="009C3992"/>
    <w:rsid w:val="009C3999"/>
    <w:rsid w:val="009C3BA8"/>
    <w:rsid w:val="009C3D11"/>
    <w:rsid w:val="009C3EC0"/>
    <w:rsid w:val="009C3F1C"/>
    <w:rsid w:val="009C3FC4"/>
    <w:rsid w:val="009C40EC"/>
    <w:rsid w:val="009C423E"/>
    <w:rsid w:val="009C43A5"/>
    <w:rsid w:val="009C43D3"/>
    <w:rsid w:val="009C477A"/>
    <w:rsid w:val="009C4989"/>
    <w:rsid w:val="009C4CE2"/>
    <w:rsid w:val="009C4E60"/>
    <w:rsid w:val="009C4F14"/>
    <w:rsid w:val="009C500B"/>
    <w:rsid w:val="009C509E"/>
    <w:rsid w:val="009C51FE"/>
    <w:rsid w:val="009C5262"/>
    <w:rsid w:val="009C52A0"/>
    <w:rsid w:val="009C5401"/>
    <w:rsid w:val="009C546E"/>
    <w:rsid w:val="009C5636"/>
    <w:rsid w:val="009C5887"/>
    <w:rsid w:val="009C58DB"/>
    <w:rsid w:val="009C5A55"/>
    <w:rsid w:val="009C5A78"/>
    <w:rsid w:val="009C5B74"/>
    <w:rsid w:val="009C5C62"/>
    <w:rsid w:val="009C5EE4"/>
    <w:rsid w:val="009C5FC5"/>
    <w:rsid w:val="009C5FFE"/>
    <w:rsid w:val="009C609B"/>
    <w:rsid w:val="009C6396"/>
    <w:rsid w:val="009C6546"/>
    <w:rsid w:val="009C654B"/>
    <w:rsid w:val="009C6F6D"/>
    <w:rsid w:val="009C723A"/>
    <w:rsid w:val="009C7250"/>
    <w:rsid w:val="009C72CA"/>
    <w:rsid w:val="009C734B"/>
    <w:rsid w:val="009C73EC"/>
    <w:rsid w:val="009C7667"/>
    <w:rsid w:val="009C77C4"/>
    <w:rsid w:val="009C79FA"/>
    <w:rsid w:val="009C7AFB"/>
    <w:rsid w:val="009C7D91"/>
    <w:rsid w:val="009C7F44"/>
    <w:rsid w:val="009D037B"/>
    <w:rsid w:val="009D059F"/>
    <w:rsid w:val="009D0867"/>
    <w:rsid w:val="009D0891"/>
    <w:rsid w:val="009D0B64"/>
    <w:rsid w:val="009D0E44"/>
    <w:rsid w:val="009D0EAC"/>
    <w:rsid w:val="009D0ED6"/>
    <w:rsid w:val="009D0EDA"/>
    <w:rsid w:val="009D149E"/>
    <w:rsid w:val="009D1535"/>
    <w:rsid w:val="009D181E"/>
    <w:rsid w:val="009D18AB"/>
    <w:rsid w:val="009D1E4C"/>
    <w:rsid w:val="009D1EEB"/>
    <w:rsid w:val="009D2032"/>
    <w:rsid w:val="009D2178"/>
    <w:rsid w:val="009D21AF"/>
    <w:rsid w:val="009D21B7"/>
    <w:rsid w:val="009D2237"/>
    <w:rsid w:val="009D230F"/>
    <w:rsid w:val="009D260D"/>
    <w:rsid w:val="009D266E"/>
    <w:rsid w:val="009D283C"/>
    <w:rsid w:val="009D2A06"/>
    <w:rsid w:val="009D2C4E"/>
    <w:rsid w:val="009D2D07"/>
    <w:rsid w:val="009D2DB9"/>
    <w:rsid w:val="009D3183"/>
    <w:rsid w:val="009D32AE"/>
    <w:rsid w:val="009D34E5"/>
    <w:rsid w:val="009D3565"/>
    <w:rsid w:val="009D3854"/>
    <w:rsid w:val="009D3869"/>
    <w:rsid w:val="009D3A75"/>
    <w:rsid w:val="009D3B4B"/>
    <w:rsid w:val="009D3BA5"/>
    <w:rsid w:val="009D3C6B"/>
    <w:rsid w:val="009D3CC0"/>
    <w:rsid w:val="009D3EDF"/>
    <w:rsid w:val="009D3FD4"/>
    <w:rsid w:val="009D413D"/>
    <w:rsid w:val="009D43C2"/>
    <w:rsid w:val="009D4422"/>
    <w:rsid w:val="009D44FD"/>
    <w:rsid w:val="009D45B6"/>
    <w:rsid w:val="009D4766"/>
    <w:rsid w:val="009D4815"/>
    <w:rsid w:val="009D49B2"/>
    <w:rsid w:val="009D4B00"/>
    <w:rsid w:val="009D4B9A"/>
    <w:rsid w:val="009D4CA4"/>
    <w:rsid w:val="009D4D6E"/>
    <w:rsid w:val="009D4DE2"/>
    <w:rsid w:val="009D4E0D"/>
    <w:rsid w:val="009D4E3A"/>
    <w:rsid w:val="009D5110"/>
    <w:rsid w:val="009D51DB"/>
    <w:rsid w:val="009D5233"/>
    <w:rsid w:val="009D5436"/>
    <w:rsid w:val="009D54DE"/>
    <w:rsid w:val="009D563A"/>
    <w:rsid w:val="009D5AFE"/>
    <w:rsid w:val="009D5ED6"/>
    <w:rsid w:val="009D6041"/>
    <w:rsid w:val="009D61BF"/>
    <w:rsid w:val="009D62D5"/>
    <w:rsid w:val="009D62E9"/>
    <w:rsid w:val="009D63B9"/>
    <w:rsid w:val="009D6448"/>
    <w:rsid w:val="009D6659"/>
    <w:rsid w:val="009D68C1"/>
    <w:rsid w:val="009D69CE"/>
    <w:rsid w:val="009D6C3A"/>
    <w:rsid w:val="009D6CC8"/>
    <w:rsid w:val="009D6E14"/>
    <w:rsid w:val="009D6FE1"/>
    <w:rsid w:val="009D725E"/>
    <w:rsid w:val="009D728F"/>
    <w:rsid w:val="009D74F8"/>
    <w:rsid w:val="009D7691"/>
    <w:rsid w:val="009D76B6"/>
    <w:rsid w:val="009D76E1"/>
    <w:rsid w:val="009D7BD4"/>
    <w:rsid w:val="009D7E94"/>
    <w:rsid w:val="009E034A"/>
    <w:rsid w:val="009E06EF"/>
    <w:rsid w:val="009E0764"/>
    <w:rsid w:val="009E0769"/>
    <w:rsid w:val="009E07AE"/>
    <w:rsid w:val="009E09F1"/>
    <w:rsid w:val="009E0A57"/>
    <w:rsid w:val="009E0DB4"/>
    <w:rsid w:val="009E1208"/>
    <w:rsid w:val="009E12E8"/>
    <w:rsid w:val="009E15F1"/>
    <w:rsid w:val="009E1677"/>
    <w:rsid w:val="009E1690"/>
    <w:rsid w:val="009E1783"/>
    <w:rsid w:val="009E1B4E"/>
    <w:rsid w:val="009E1BAF"/>
    <w:rsid w:val="009E1C36"/>
    <w:rsid w:val="009E1C67"/>
    <w:rsid w:val="009E1FAE"/>
    <w:rsid w:val="009E21F3"/>
    <w:rsid w:val="009E232E"/>
    <w:rsid w:val="009E25A3"/>
    <w:rsid w:val="009E28D4"/>
    <w:rsid w:val="009E2941"/>
    <w:rsid w:val="009E2DE7"/>
    <w:rsid w:val="009E3045"/>
    <w:rsid w:val="009E3171"/>
    <w:rsid w:val="009E33A2"/>
    <w:rsid w:val="009E33E1"/>
    <w:rsid w:val="009E3452"/>
    <w:rsid w:val="009E345A"/>
    <w:rsid w:val="009E35CE"/>
    <w:rsid w:val="009E3834"/>
    <w:rsid w:val="009E391C"/>
    <w:rsid w:val="009E393B"/>
    <w:rsid w:val="009E3A18"/>
    <w:rsid w:val="009E3A92"/>
    <w:rsid w:val="009E3A9E"/>
    <w:rsid w:val="009E3E88"/>
    <w:rsid w:val="009E3F4F"/>
    <w:rsid w:val="009E4051"/>
    <w:rsid w:val="009E4231"/>
    <w:rsid w:val="009E452A"/>
    <w:rsid w:val="009E475E"/>
    <w:rsid w:val="009E477D"/>
    <w:rsid w:val="009E4B89"/>
    <w:rsid w:val="009E4BD0"/>
    <w:rsid w:val="009E4FDC"/>
    <w:rsid w:val="009E52CC"/>
    <w:rsid w:val="009E5301"/>
    <w:rsid w:val="009E54B9"/>
    <w:rsid w:val="009E57F3"/>
    <w:rsid w:val="009E5862"/>
    <w:rsid w:val="009E58D3"/>
    <w:rsid w:val="009E5B78"/>
    <w:rsid w:val="009E5C56"/>
    <w:rsid w:val="009E5D5C"/>
    <w:rsid w:val="009E5E8D"/>
    <w:rsid w:val="009E5EE0"/>
    <w:rsid w:val="009E5F1E"/>
    <w:rsid w:val="009E5FA8"/>
    <w:rsid w:val="009E605A"/>
    <w:rsid w:val="009E60A1"/>
    <w:rsid w:val="009E616A"/>
    <w:rsid w:val="009E6194"/>
    <w:rsid w:val="009E64C9"/>
    <w:rsid w:val="009E6550"/>
    <w:rsid w:val="009E66B6"/>
    <w:rsid w:val="009E6E12"/>
    <w:rsid w:val="009E6FEF"/>
    <w:rsid w:val="009E70D1"/>
    <w:rsid w:val="009E7419"/>
    <w:rsid w:val="009E7B19"/>
    <w:rsid w:val="009E7DF1"/>
    <w:rsid w:val="009F0064"/>
    <w:rsid w:val="009F0260"/>
    <w:rsid w:val="009F02D4"/>
    <w:rsid w:val="009F0863"/>
    <w:rsid w:val="009F099E"/>
    <w:rsid w:val="009F09F5"/>
    <w:rsid w:val="009F0B84"/>
    <w:rsid w:val="009F0C97"/>
    <w:rsid w:val="009F1067"/>
    <w:rsid w:val="009F128A"/>
    <w:rsid w:val="009F1299"/>
    <w:rsid w:val="009F12E3"/>
    <w:rsid w:val="009F18B8"/>
    <w:rsid w:val="009F1901"/>
    <w:rsid w:val="009F1F1C"/>
    <w:rsid w:val="009F209D"/>
    <w:rsid w:val="009F213D"/>
    <w:rsid w:val="009F21F6"/>
    <w:rsid w:val="009F2384"/>
    <w:rsid w:val="009F24DF"/>
    <w:rsid w:val="009F28DC"/>
    <w:rsid w:val="009F2A47"/>
    <w:rsid w:val="009F2C81"/>
    <w:rsid w:val="009F2F6D"/>
    <w:rsid w:val="009F2FD6"/>
    <w:rsid w:val="009F3135"/>
    <w:rsid w:val="009F3249"/>
    <w:rsid w:val="009F3369"/>
    <w:rsid w:val="009F3642"/>
    <w:rsid w:val="009F3B18"/>
    <w:rsid w:val="009F3D78"/>
    <w:rsid w:val="009F3EFF"/>
    <w:rsid w:val="009F3FB4"/>
    <w:rsid w:val="009F4350"/>
    <w:rsid w:val="009F443C"/>
    <w:rsid w:val="009F443F"/>
    <w:rsid w:val="009F4609"/>
    <w:rsid w:val="009F464E"/>
    <w:rsid w:val="009F49BD"/>
    <w:rsid w:val="009F4AF5"/>
    <w:rsid w:val="009F4B86"/>
    <w:rsid w:val="009F4DA5"/>
    <w:rsid w:val="009F4DDF"/>
    <w:rsid w:val="009F4FF7"/>
    <w:rsid w:val="009F506A"/>
    <w:rsid w:val="009F511A"/>
    <w:rsid w:val="009F5191"/>
    <w:rsid w:val="009F5770"/>
    <w:rsid w:val="009F5887"/>
    <w:rsid w:val="009F58D0"/>
    <w:rsid w:val="009F5D00"/>
    <w:rsid w:val="009F5D02"/>
    <w:rsid w:val="009F6243"/>
    <w:rsid w:val="009F63F8"/>
    <w:rsid w:val="009F677B"/>
    <w:rsid w:val="009F68CF"/>
    <w:rsid w:val="009F6A4D"/>
    <w:rsid w:val="009F6C4D"/>
    <w:rsid w:val="009F6C68"/>
    <w:rsid w:val="009F6CEE"/>
    <w:rsid w:val="009F6EA4"/>
    <w:rsid w:val="009F7020"/>
    <w:rsid w:val="009F726A"/>
    <w:rsid w:val="009F72E8"/>
    <w:rsid w:val="009F7411"/>
    <w:rsid w:val="009F74B9"/>
    <w:rsid w:val="009F77F3"/>
    <w:rsid w:val="00A00074"/>
    <w:rsid w:val="00A00170"/>
    <w:rsid w:val="00A0024F"/>
    <w:rsid w:val="00A00314"/>
    <w:rsid w:val="00A00945"/>
    <w:rsid w:val="00A00AF5"/>
    <w:rsid w:val="00A00DA7"/>
    <w:rsid w:val="00A00E9C"/>
    <w:rsid w:val="00A00ED7"/>
    <w:rsid w:val="00A00F16"/>
    <w:rsid w:val="00A010F2"/>
    <w:rsid w:val="00A010FB"/>
    <w:rsid w:val="00A0142B"/>
    <w:rsid w:val="00A014C4"/>
    <w:rsid w:val="00A01589"/>
    <w:rsid w:val="00A015FF"/>
    <w:rsid w:val="00A017B3"/>
    <w:rsid w:val="00A017E6"/>
    <w:rsid w:val="00A0184E"/>
    <w:rsid w:val="00A018F4"/>
    <w:rsid w:val="00A01CA7"/>
    <w:rsid w:val="00A01D85"/>
    <w:rsid w:val="00A01EA7"/>
    <w:rsid w:val="00A0204D"/>
    <w:rsid w:val="00A02124"/>
    <w:rsid w:val="00A02269"/>
    <w:rsid w:val="00A0230B"/>
    <w:rsid w:val="00A02557"/>
    <w:rsid w:val="00A02646"/>
    <w:rsid w:val="00A0265C"/>
    <w:rsid w:val="00A02DF8"/>
    <w:rsid w:val="00A02E11"/>
    <w:rsid w:val="00A02FE8"/>
    <w:rsid w:val="00A031D4"/>
    <w:rsid w:val="00A03490"/>
    <w:rsid w:val="00A034FD"/>
    <w:rsid w:val="00A0390B"/>
    <w:rsid w:val="00A03938"/>
    <w:rsid w:val="00A03AAB"/>
    <w:rsid w:val="00A03CDA"/>
    <w:rsid w:val="00A03DD5"/>
    <w:rsid w:val="00A04038"/>
    <w:rsid w:val="00A047DE"/>
    <w:rsid w:val="00A0483D"/>
    <w:rsid w:val="00A04A38"/>
    <w:rsid w:val="00A04B1A"/>
    <w:rsid w:val="00A04BE1"/>
    <w:rsid w:val="00A04D9C"/>
    <w:rsid w:val="00A04DFF"/>
    <w:rsid w:val="00A04F47"/>
    <w:rsid w:val="00A0528A"/>
    <w:rsid w:val="00A0531B"/>
    <w:rsid w:val="00A053F5"/>
    <w:rsid w:val="00A054AA"/>
    <w:rsid w:val="00A05789"/>
    <w:rsid w:val="00A05845"/>
    <w:rsid w:val="00A058E5"/>
    <w:rsid w:val="00A05A2A"/>
    <w:rsid w:val="00A05C72"/>
    <w:rsid w:val="00A05F06"/>
    <w:rsid w:val="00A05F29"/>
    <w:rsid w:val="00A060FC"/>
    <w:rsid w:val="00A0610F"/>
    <w:rsid w:val="00A0635F"/>
    <w:rsid w:val="00A0636C"/>
    <w:rsid w:val="00A063F2"/>
    <w:rsid w:val="00A0644A"/>
    <w:rsid w:val="00A0667A"/>
    <w:rsid w:val="00A066D5"/>
    <w:rsid w:val="00A066D9"/>
    <w:rsid w:val="00A0677D"/>
    <w:rsid w:val="00A067C9"/>
    <w:rsid w:val="00A06CC6"/>
    <w:rsid w:val="00A06D4D"/>
    <w:rsid w:val="00A06E3A"/>
    <w:rsid w:val="00A06F06"/>
    <w:rsid w:val="00A0703A"/>
    <w:rsid w:val="00A072DC"/>
    <w:rsid w:val="00A07364"/>
    <w:rsid w:val="00A07534"/>
    <w:rsid w:val="00A07537"/>
    <w:rsid w:val="00A07611"/>
    <w:rsid w:val="00A078C1"/>
    <w:rsid w:val="00A079DB"/>
    <w:rsid w:val="00A07C30"/>
    <w:rsid w:val="00A07D14"/>
    <w:rsid w:val="00A07E67"/>
    <w:rsid w:val="00A07EB9"/>
    <w:rsid w:val="00A07EFC"/>
    <w:rsid w:val="00A10384"/>
    <w:rsid w:val="00A1038B"/>
    <w:rsid w:val="00A10468"/>
    <w:rsid w:val="00A105DF"/>
    <w:rsid w:val="00A1077B"/>
    <w:rsid w:val="00A10B2D"/>
    <w:rsid w:val="00A10E07"/>
    <w:rsid w:val="00A110DB"/>
    <w:rsid w:val="00A11201"/>
    <w:rsid w:val="00A11554"/>
    <w:rsid w:val="00A116DF"/>
    <w:rsid w:val="00A11817"/>
    <w:rsid w:val="00A11888"/>
    <w:rsid w:val="00A11A12"/>
    <w:rsid w:val="00A11C70"/>
    <w:rsid w:val="00A11DB2"/>
    <w:rsid w:val="00A11F46"/>
    <w:rsid w:val="00A12286"/>
    <w:rsid w:val="00A122BA"/>
    <w:rsid w:val="00A1232F"/>
    <w:rsid w:val="00A12354"/>
    <w:rsid w:val="00A12516"/>
    <w:rsid w:val="00A126B9"/>
    <w:rsid w:val="00A127C2"/>
    <w:rsid w:val="00A12803"/>
    <w:rsid w:val="00A12B04"/>
    <w:rsid w:val="00A12BB4"/>
    <w:rsid w:val="00A12BD6"/>
    <w:rsid w:val="00A12F61"/>
    <w:rsid w:val="00A131FE"/>
    <w:rsid w:val="00A13269"/>
    <w:rsid w:val="00A13274"/>
    <w:rsid w:val="00A133E7"/>
    <w:rsid w:val="00A133EB"/>
    <w:rsid w:val="00A134BA"/>
    <w:rsid w:val="00A135E0"/>
    <w:rsid w:val="00A13769"/>
    <w:rsid w:val="00A1379E"/>
    <w:rsid w:val="00A13B12"/>
    <w:rsid w:val="00A13B40"/>
    <w:rsid w:val="00A13B47"/>
    <w:rsid w:val="00A13D00"/>
    <w:rsid w:val="00A13EEA"/>
    <w:rsid w:val="00A14155"/>
    <w:rsid w:val="00A14219"/>
    <w:rsid w:val="00A143DF"/>
    <w:rsid w:val="00A1464B"/>
    <w:rsid w:val="00A1488A"/>
    <w:rsid w:val="00A14BEB"/>
    <w:rsid w:val="00A14CC1"/>
    <w:rsid w:val="00A14CDE"/>
    <w:rsid w:val="00A14EE5"/>
    <w:rsid w:val="00A150B0"/>
    <w:rsid w:val="00A152D8"/>
    <w:rsid w:val="00A152DD"/>
    <w:rsid w:val="00A15468"/>
    <w:rsid w:val="00A15502"/>
    <w:rsid w:val="00A15675"/>
    <w:rsid w:val="00A1583F"/>
    <w:rsid w:val="00A15877"/>
    <w:rsid w:val="00A15AD0"/>
    <w:rsid w:val="00A15BD4"/>
    <w:rsid w:val="00A15E7E"/>
    <w:rsid w:val="00A15EB3"/>
    <w:rsid w:val="00A15FF2"/>
    <w:rsid w:val="00A1608A"/>
    <w:rsid w:val="00A161C1"/>
    <w:rsid w:val="00A162B1"/>
    <w:rsid w:val="00A1646F"/>
    <w:rsid w:val="00A165A3"/>
    <w:rsid w:val="00A16EF7"/>
    <w:rsid w:val="00A16F54"/>
    <w:rsid w:val="00A16F8D"/>
    <w:rsid w:val="00A1716F"/>
    <w:rsid w:val="00A1740A"/>
    <w:rsid w:val="00A174AA"/>
    <w:rsid w:val="00A1757F"/>
    <w:rsid w:val="00A176AA"/>
    <w:rsid w:val="00A177C9"/>
    <w:rsid w:val="00A178CF"/>
    <w:rsid w:val="00A17AA0"/>
    <w:rsid w:val="00A17B4A"/>
    <w:rsid w:val="00A17EDF"/>
    <w:rsid w:val="00A17F9A"/>
    <w:rsid w:val="00A203FA"/>
    <w:rsid w:val="00A2053F"/>
    <w:rsid w:val="00A20594"/>
    <w:rsid w:val="00A2061F"/>
    <w:rsid w:val="00A207F6"/>
    <w:rsid w:val="00A208A1"/>
    <w:rsid w:val="00A20947"/>
    <w:rsid w:val="00A20A2B"/>
    <w:rsid w:val="00A20A98"/>
    <w:rsid w:val="00A20CFC"/>
    <w:rsid w:val="00A20D4C"/>
    <w:rsid w:val="00A20D76"/>
    <w:rsid w:val="00A20D79"/>
    <w:rsid w:val="00A20E54"/>
    <w:rsid w:val="00A2118D"/>
    <w:rsid w:val="00A21544"/>
    <w:rsid w:val="00A2168F"/>
    <w:rsid w:val="00A218C2"/>
    <w:rsid w:val="00A218C6"/>
    <w:rsid w:val="00A21D3B"/>
    <w:rsid w:val="00A21D41"/>
    <w:rsid w:val="00A21D44"/>
    <w:rsid w:val="00A21D50"/>
    <w:rsid w:val="00A221C4"/>
    <w:rsid w:val="00A2247C"/>
    <w:rsid w:val="00A22489"/>
    <w:rsid w:val="00A22530"/>
    <w:rsid w:val="00A2255C"/>
    <w:rsid w:val="00A22682"/>
    <w:rsid w:val="00A2288A"/>
    <w:rsid w:val="00A228B9"/>
    <w:rsid w:val="00A22A07"/>
    <w:rsid w:val="00A22AED"/>
    <w:rsid w:val="00A22D96"/>
    <w:rsid w:val="00A22DF2"/>
    <w:rsid w:val="00A22F7F"/>
    <w:rsid w:val="00A2300E"/>
    <w:rsid w:val="00A23242"/>
    <w:rsid w:val="00A2339E"/>
    <w:rsid w:val="00A234DD"/>
    <w:rsid w:val="00A236C8"/>
    <w:rsid w:val="00A238B2"/>
    <w:rsid w:val="00A239C6"/>
    <w:rsid w:val="00A23A19"/>
    <w:rsid w:val="00A23CFD"/>
    <w:rsid w:val="00A23D6A"/>
    <w:rsid w:val="00A2401A"/>
    <w:rsid w:val="00A2412E"/>
    <w:rsid w:val="00A24225"/>
    <w:rsid w:val="00A24268"/>
    <w:rsid w:val="00A24480"/>
    <w:rsid w:val="00A2490B"/>
    <w:rsid w:val="00A2492A"/>
    <w:rsid w:val="00A249F4"/>
    <w:rsid w:val="00A24A0D"/>
    <w:rsid w:val="00A24A66"/>
    <w:rsid w:val="00A24BB0"/>
    <w:rsid w:val="00A24C7C"/>
    <w:rsid w:val="00A24DBD"/>
    <w:rsid w:val="00A25004"/>
    <w:rsid w:val="00A25091"/>
    <w:rsid w:val="00A250C8"/>
    <w:rsid w:val="00A250FA"/>
    <w:rsid w:val="00A2514C"/>
    <w:rsid w:val="00A2517B"/>
    <w:rsid w:val="00A254AF"/>
    <w:rsid w:val="00A2555F"/>
    <w:rsid w:val="00A256A6"/>
    <w:rsid w:val="00A2577A"/>
    <w:rsid w:val="00A257D1"/>
    <w:rsid w:val="00A25823"/>
    <w:rsid w:val="00A25864"/>
    <w:rsid w:val="00A25AD5"/>
    <w:rsid w:val="00A25B09"/>
    <w:rsid w:val="00A25BD9"/>
    <w:rsid w:val="00A25C6A"/>
    <w:rsid w:val="00A25D1A"/>
    <w:rsid w:val="00A25E42"/>
    <w:rsid w:val="00A25E75"/>
    <w:rsid w:val="00A2606D"/>
    <w:rsid w:val="00A26137"/>
    <w:rsid w:val="00A261A2"/>
    <w:rsid w:val="00A2635E"/>
    <w:rsid w:val="00A263D1"/>
    <w:rsid w:val="00A26483"/>
    <w:rsid w:val="00A26496"/>
    <w:rsid w:val="00A264EE"/>
    <w:rsid w:val="00A26BB5"/>
    <w:rsid w:val="00A26C83"/>
    <w:rsid w:val="00A26E97"/>
    <w:rsid w:val="00A272BC"/>
    <w:rsid w:val="00A272E5"/>
    <w:rsid w:val="00A2732C"/>
    <w:rsid w:val="00A275DF"/>
    <w:rsid w:val="00A276F7"/>
    <w:rsid w:val="00A2792F"/>
    <w:rsid w:val="00A27A18"/>
    <w:rsid w:val="00A27C86"/>
    <w:rsid w:val="00A27CCA"/>
    <w:rsid w:val="00A27E1B"/>
    <w:rsid w:val="00A301D2"/>
    <w:rsid w:val="00A30247"/>
    <w:rsid w:val="00A303F3"/>
    <w:rsid w:val="00A3057F"/>
    <w:rsid w:val="00A305BF"/>
    <w:rsid w:val="00A30715"/>
    <w:rsid w:val="00A3078F"/>
    <w:rsid w:val="00A30AFA"/>
    <w:rsid w:val="00A30B71"/>
    <w:rsid w:val="00A30B72"/>
    <w:rsid w:val="00A30CD5"/>
    <w:rsid w:val="00A30EBE"/>
    <w:rsid w:val="00A30EF0"/>
    <w:rsid w:val="00A31130"/>
    <w:rsid w:val="00A31208"/>
    <w:rsid w:val="00A31471"/>
    <w:rsid w:val="00A31722"/>
    <w:rsid w:val="00A31BC8"/>
    <w:rsid w:val="00A31CEC"/>
    <w:rsid w:val="00A31D75"/>
    <w:rsid w:val="00A31E5D"/>
    <w:rsid w:val="00A31FB5"/>
    <w:rsid w:val="00A321B2"/>
    <w:rsid w:val="00A321DE"/>
    <w:rsid w:val="00A32203"/>
    <w:rsid w:val="00A324FA"/>
    <w:rsid w:val="00A326F9"/>
    <w:rsid w:val="00A32819"/>
    <w:rsid w:val="00A32C97"/>
    <w:rsid w:val="00A32F48"/>
    <w:rsid w:val="00A32F63"/>
    <w:rsid w:val="00A3350C"/>
    <w:rsid w:val="00A3367B"/>
    <w:rsid w:val="00A337A3"/>
    <w:rsid w:val="00A339BA"/>
    <w:rsid w:val="00A33B4B"/>
    <w:rsid w:val="00A33DD7"/>
    <w:rsid w:val="00A33DFE"/>
    <w:rsid w:val="00A33FE3"/>
    <w:rsid w:val="00A34390"/>
    <w:rsid w:val="00A344CA"/>
    <w:rsid w:val="00A34693"/>
    <w:rsid w:val="00A346EB"/>
    <w:rsid w:val="00A3489D"/>
    <w:rsid w:val="00A34935"/>
    <w:rsid w:val="00A34ABC"/>
    <w:rsid w:val="00A34B8D"/>
    <w:rsid w:val="00A34C21"/>
    <w:rsid w:val="00A34CBB"/>
    <w:rsid w:val="00A34D7B"/>
    <w:rsid w:val="00A34F85"/>
    <w:rsid w:val="00A34FDE"/>
    <w:rsid w:val="00A35170"/>
    <w:rsid w:val="00A351BD"/>
    <w:rsid w:val="00A35365"/>
    <w:rsid w:val="00A35392"/>
    <w:rsid w:val="00A353C0"/>
    <w:rsid w:val="00A35555"/>
    <w:rsid w:val="00A355D7"/>
    <w:rsid w:val="00A35AF5"/>
    <w:rsid w:val="00A35C1B"/>
    <w:rsid w:val="00A35DC5"/>
    <w:rsid w:val="00A3627B"/>
    <w:rsid w:val="00A3627E"/>
    <w:rsid w:val="00A362E4"/>
    <w:rsid w:val="00A3643E"/>
    <w:rsid w:val="00A36446"/>
    <w:rsid w:val="00A364E2"/>
    <w:rsid w:val="00A365A3"/>
    <w:rsid w:val="00A36630"/>
    <w:rsid w:val="00A36AA9"/>
    <w:rsid w:val="00A36E47"/>
    <w:rsid w:val="00A37153"/>
    <w:rsid w:val="00A371FC"/>
    <w:rsid w:val="00A3720E"/>
    <w:rsid w:val="00A3738C"/>
    <w:rsid w:val="00A37557"/>
    <w:rsid w:val="00A3755D"/>
    <w:rsid w:val="00A376AC"/>
    <w:rsid w:val="00A3786D"/>
    <w:rsid w:val="00A378B6"/>
    <w:rsid w:val="00A37BC6"/>
    <w:rsid w:val="00A37CC6"/>
    <w:rsid w:val="00A37D4E"/>
    <w:rsid w:val="00A37D85"/>
    <w:rsid w:val="00A37E5F"/>
    <w:rsid w:val="00A403DA"/>
    <w:rsid w:val="00A40427"/>
    <w:rsid w:val="00A404E5"/>
    <w:rsid w:val="00A4051C"/>
    <w:rsid w:val="00A40632"/>
    <w:rsid w:val="00A409A9"/>
    <w:rsid w:val="00A40DF2"/>
    <w:rsid w:val="00A40EA3"/>
    <w:rsid w:val="00A40F30"/>
    <w:rsid w:val="00A4119C"/>
    <w:rsid w:val="00A4131C"/>
    <w:rsid w:val="00A41952"/>
    <w:rsid w:val="00A4197F"/>
    <w:rsid w:val="00A41A2E"/>
    <w:rsid w:val="00A41A86"/>
    <w:rsid w:val="00A41AB1"/>
    <w:rsid w:val="00A41B4A"/>
    <w:rsid w:val="00A41D0C"/>
    <w:rsid w:val="00A41D59"/>
    <w:rsid w:val="00A41FFB"/>
    <w:rsid w:val="00A42578"/>
    <w:rsid w:val="00A42765"/>
    <w:rsid w:val="00A427B4"/>
    <w:rsid w:val="00A42826"/>
    <w:rsid w:val="00A42A34"/>
    <w:rsid w:val="00A42A7B"/>
    <w:rsid w:val="00A42DD6"/>
    <w:rsid w:val="00A42F3E"/>
    <w:rsid w:val="00A4327F"/>
    <w:rsid w:val="00A437D5"/>
    <w:rsid w:val="00A43821"/>
    <w:rsid w:val="00A438E8"/>
    <w:rsid w:val="00A43980"/>
    <w:rsid w:val="00A43A76"/>
    <w:rsid w:val="00A43B0F"/>
    <w:rsid w:val="00A43CE4"/>
    <w:rsid w:val="00A43E84"/>
    <w:rsid w:val="00A43ECE"/>
    <w:rsid w:val="00A43EF1"/>
    <w:rsid w:val="00A43F75"/>
    <w:rsid w:val="00A43FDD"/>
    <w:rsid w:val="00A443CE"/>
    <w:rsid w:val="00A445F1"/>
    <w:rsid w:val="00A4460F"/>
    <w:rsid w:val="00A448A5"/>
    <w:rsid w:val="00A44A1C"/>
    <w:rsid w:val="00A44A8C"/>
    <w:rsid w:val="00A44ABD"/>
    <w:rsid w:val="00A44D30"/>
    <w:rsid w:val="00A44DEA"/>
    <w:rsid w:val="00A44F86"/>
    <w:rsid w:val="00A45697"/>
    <w:rsid w:val="00A45948"/>
    <w:rsid w:val="00A45AC5"/>
    <w:rsid w:val="00A45ADA"/>
    <w:rsid w:val="00A45BF1"/>
    <w:rsid w:val="00A45D8D"/>
    <w:rsid w:val="00A45E0F"/>
    <w:rsid w:val="00A45E33"/>
    <w:rsid w:val="00A45E42"/>
    <w:rsid w:val="00A4629B"/>
    <w:rsid w:val="00A464CF"/>
    <w:rsid w:val="00A464F8"/>
    <w:rsid w:val="00A46532"/>
    <w:rsid w:val="00A466A6"/>
    <w:rsid w:val="00A466D0"/>
    <w:rsid w:val="00A469AA"/>
    <w:rsid w:val="00A46D07"/>
    <w:rsid w:val="00A46E66"/>
    <w:rsid w:val="00A47240"/>
    <w:rsid w:val="00A472A3"/>
    <w:rsid w:val="00A472E4"/>
    <w:rsid w:val="00A47334"/>
    <w:rsid w:val="00A4735C"/>
    <w:rsid w:val="00A47629"/>
    <w:rsid w:val="00A47756"/>
    <w:rsid w:val="00A4775A"/>
    <w:rsid w:val="00A478EF"/>
    <w:rsid w:val="00A47924"/>
    <w:rsid w:val="00A47ABC"/>
    <w:rsid w:val="00A47B30"/>
    <w:rsid w:val="00A47D80"/>
    <w:rsid w:val="00A47DC3"/>
    <w:rsid w:val="00A47EB5"/>
    <w:rsid w:val="00A50286"/>
    <w:rsid w:val="00A5037A"/>
    <w:rsid w:val="00A504F6"/>
    <w:rsid w:val="00A50676"/>
    <w:rsid w:val="00A50A8A"/>
    <w:rsid w:val="00A50AD9"/>
    <w:rsid w:val="00A50F06"/>
    <w:rsid w:val="00A51029"/>
    <w:rsid w:val="00A5105F"/>
    <w:rsid w:val="00A513E7"/>
    <w:rsid w:val="00A515E9"/>
    <w:rsid w:val="00A517B8"/>
    <w:rsid w:val="00A519B6"/>
    <w:rsid w:val="00A51B58"/>
    <w:rsid w:val="00A51B89"/>
    <w:rsid w:val="00A51C2B"/>
    <w:rsid w:val="00A51C47"/>
    <w:rsid w:val="00A51E3E"/>
    <w:rsid w:val="00A51E4A"/>
    <w:rsid w:val="00A52170"/>
    <w:rsid w:val="00A52194"/>
    <w:rsid w:val="00A522B6"/>
    <w:rsid w:val="00A5234E"/>
    <w:rsid w:val="00A52431"/>
    <w:rsid w:val="00A5265A"/>
    <w:rsid w:val="00A526B5"/>
    <w:rsid w:val="00A5270A"/>
    <w:rsid w:val="00A52A8A"/>
    <w:rsid w:val="00A52BC8"/>
    <w:rsid w:val="00A52BDD"/>
    <w:rsid w:val="00A52E60"/>
    <w:rsid w:val="00A52F0C"/>
    <w:rsid w:val="00A52F10"/>
    <w:rsid w:val="00A52FE9"/>
    <w:rsid w:val="00A53024"/>
    <w:rsid w:val="00A53078"/>
    <w:rsid w:val="00A53498"/>
    <w:rsid w:val="00A5376F"/>
    <w:rsid w:val="00A53781"/>
    <w:rsid w:val="00A53A79"/>
    <w:rsid w:val="00A53AC5"/>
    <w:rsid w:val="00A53AE2"/>
    <w:rsid w:val="00A53C72"/>
    <w:rsid w:val="00A54182"/>
    <w:rsid w:val="00A543C6"/>
    <w:rsid w:val="00A5473E"/>
    <w:rsid w:val="00A54742"/>
    <w:rsid w:val="00A54894"/>
    <w:rsid w:val="00A54FE4"/>
    <w:rsid w:val="00A551DC"/>
    <w:rsid w:val="00A55599"/>
    <w:rsid w:val="00A55973"/>
    <w:rsid w:val="00A55A86"/>
    <w:rsid w:val="00A55B24"/>
    <w:rsid w:val="00A55C5C"/>
    <w:rsid w:val="00A55DD8"/>
    <w:rsid w:val="00A55E76"/>
    <w:rsid w:val="00A55EDA"/>
    <w:rsid w:val="00A56034"/>
    <w:rsid w:val="00A563FE"/>
    <w:rsid w:val="00A56435"/>
    <w:rsid w:val="00A565C2"/>
    <w:rsid w:val="00A56880"/>
    <w:rsid w:val="00A56A4A"/>
    <w:rsid w:val="00A56B54"/>
    <w:rsid w:val="00A56FEB"/>
    <w:rsid w:val="00A57051"/>
    <w:rsid w:val="00A57313"/>
    <w:rsid w:val="00A573DD"/>
    <w:rsid w:val="00A5791A"/>
    <w:rsid w:val="00A579EA"/>
    <w:rsid w:val="00A57B20"/>
    <w:rsid w:val="00A57B75"/>
    <w:rsid w:val="00A57C6D"/>
    <w:rsid w:val="00A57EBA"/>
    <w:rsid w:val="00A57F41"/>
    <w:rsid w:val="00A60057"/>
    <w:rsid w:val="00A600CC"/>
    <w:rsid w:val="00A601C4"/>
    <w:rsid w:val="00A60379"/>
    <w:rsid w:val="00A606B4"/>
    <w:rsid w:val="00A60A15"/>
    <w:rsid w:val="00A60CB3"/>
    <w:rsid w:val="00A60DBA"/>
    <w:rsid w:val="00A61035"/>
    <w:rsid w:val="00A612B6"/>
    <w:rsid w:val="00A61405"/>
    <w:rsid w:val="00A61436"/>
    <w:rsid w:val="00A615F9"/>
    <w:rsid w:val="00A6189A"/>
    <w:rsid w:val="00A618AD"/>
    <w:rsid w:val="00A61E77"/>
    <w:rsid w:val="00A61F7E"/>
    <w:rsid w:val="00A62049"/>
    <w:rsid w:val="00A6218A"/>
    <w:rsid w:val="00A622B8"/>
    <w:rsid w:val="00A62384"/>
    <w:rsid w:val="00A623C5"/>
    <w:rsid w:val="00A62476"/>
    <w:rsid w:val="00A62803"/>
    <w:rsid w:val="00A62815"/>
    <w:rsid w:val="00A62DA3"/>
    <w:rsid w:val="00A62E88"/>
    <w:rsid w:val="00A62F1F"/>
    <w:rsid w:val="00A630D3"/>
    <w:rsid w:val="00A630D4"/>
    <w:rsid w:val="00A63108"/>
    <w:rsid w:val="00A632CB"/>
    <w:rsid w:val="00A63340"/>
    <w:rsid w:val="00A6335E"/>
    <w:rsid w:val="00A63441"/>
    <w:rsid w:val="00A6365B"/>
    <w:rsid w:val="00A63864"/>
    <w:rsid w:val="00A638DF"/>
    <w:rsid w:val="00A6391D"/>
    <w:rsid w:val="00A63D2A"/>
    <w:rsid w:val="00A63EFD"/>
    <w:rsid w:val="00A63F6A"/>
    <w:rsid w:val="00A641E2"/>
    <w:rsid w:val="00A6455F"/>
    <w:rsid w:val="00A645CE"/>
    <w:rsid w:val="00A64765"/>
    <w:rsid w:val="00A6480D"/>
    <w:rsid w:val="00A64841"/>
    <w:rsid w:val="00A64959"/>
    <w:rsid w:val="00A64ADF"/>
    <w:rsid w:val="00A64BF4"/>
    <w:rsid w:val="00A64C03"/>
    <w:rsid w:val="00A64C58"/>
    <w:rsid w:val="00A64D54"/>
    <w:rsid w:val="00A64EDF"/>
    <w:rsid w:val="00A64F16"/>
    <w:rsid w:val="00A6504D"/>
    <w:rsid w:val="00A65198"/>
    <w:rsid w:val="00A6520A"/>
    <w:rsid w:val="00A654A6"/>
    <w:rsid w:val="00A6574F"/>
    <w:rsid w:val="00A65864"/>
    <w:rsid w:val="00A65893"/>
    <w:rsid w:val="00A658BE"/>
    <w:rsid w:val="00A65BE8"/>
    <w:rsid w:val="00A65E1A"/>
    <w:rsid w:val="00A65E3D"/>
    <w:rsid w:val="00A6667F"/>
    <w:rsid w:val="00A6673C"/>
    <w:rsid w:val="00A6681B"/>
    <w:rsid w:val="00A66BAD"/>
    <w:rsid w:val="00A66CA2"/>
    <w:rsid w:val="00A66CC3"/>
    <w:rsid w:val="00A66DAE"/>
    <w:rsid w:val="00A66E1B"/>
    <w:rsid w:val="00A66F33"/>
    <w:rsid w:val="00A66F6F"/>
    <w:rsid w:val="00A670C2"/>
    <w:rsid w:val="00A67473"/>
    <w:rsid w:val="00A67505"/>
    <w:rsid w:val="00A675F3"/>
    <w:rsid w:val="00A67600"/>
    <w:rsid w:val="00A67698"/>
    <w:rsid w:val="00A6770B"/>
    <w:rsid w:val="00A67A21"/>
    <w:rsid w:val="00A67C55"/>
    <w:rsid w:val="00A67CAF"/>
    <w:rsid w:val="00A67D55"/>
    <w:rsid w:val="00A67F16"/>
    <w:rsid w:val="00A67F83"/>
    <w:rsid w:val="00A7007F"/>
    <w:rsid w:val="00A700B5"/>
    <w:rsid w:val="00A7026D"/>
    <w:rsid w:val="00A70301"/>
    <w:rsid w:val="00A7031C"/>
    <w:rsid w:val="00A704BF"/>
    <w:rsid w:val="00A706D2"/>
    <w:rsid w:val="00A706F2"/>
    <w:rsid w:val="00A70844"/>
    <w:rsid w:val="00A7092A"/>
    <w:rsid w:val="00A709F4"/>
    <w:rsid w:val="00A70CC6"/>
    <w:rsid w:val="00A70D50"/>
    <w:rsid w:val="00A70E5A"/>
    <w:rsid w:val="00A70E70"/>
    <w:rsid w:val="00A70FF8"/>
    <w:rsid w:val="00A71126"/>
    <w:rsid w:val="00A711A9"/>
    <w:rsid w:val="00A7120B"/>
    <w:rsid w:val="00A71363"/>
    <w:rsid w:val="00A716D7"/>
    <w:rsid w:val="00A71780"/>
    <w:rsid w:val="00A717BD"/>
    <w:rsid w:val="00A71B23"/>
    <w:rsid w:val="00A71C3E"/>
    <w:rsid w:val="00A71D10"/>
    <w:rsid w:val="00A71DAE"/>
    <w:rsid w:val="00A71DF9"/>
    <w:rsid w:val="00A72083"/>
    <w:rsid w:val="00A72089"/>
    <w:rsid w:val="00A720DE"/>
    <w:rsid w:val="00A721D1"/>
    <w:rsid w:val="00A72248"/>
    <w:rsid w:val="00A7229B"/>
    <w:rsid w:val="00A72486"/>
    <w:rsid w:val="00A7289A"/>
    <w:rsid w:val="00A72CE3"/>
    <w:rsid w:val="00A73087"/>
    <w:rsid w:val="00A7315C"/>
    <w:rsid w:val="00A7335E"/>
    <w:rsid w:val="00A73378"/>
    <w:rsid w:val="00A73444"/>
    <w:rsid w:val="00A73539"/>
    <w:rsid w:val="00A736B4"/>
    <w:rsid w:val="00A736CC"/>
    <w:rsid w:val="00A737DC"/>
    <w:rsid w:val="00A73E19"/>
    <w:rsid w:val="00A7420F"/>
    <w:rsid w:val="00A74301"/>
    <w:rsid w:val="00A747B4"/>
    <w:rsid w:val="00A74997"/>
    <w:rsid w:val="00A7499F"/>
    <w:rsid w:val="00A74ACC"/>
    <w:rsid w:val="00A74B50"/>
    <w:rsid w:val="00A74E71"/>
    <w:rsid w:val="00A74FF3"/>
    <w:rsid w:val="00A750CF"/>
    <w:rsid w:val="00A751EA"/>
    <w:rsid w:val="00A75274"/>
    <w:rsid w:val="00A759C9"/>
    <w:rsid w:val="00A75CCF"/>
    <w:rsid w:val="00A75E63"/>
    <w:rsid w:val="00A75F42"/>
    <w:rsid w:val="00A7613F"/>
    <w:rsid w:val="00A764AA"/>
    <w:rsid w:val="00A7654F"/>
    <w:rsid w:val="00A76587"/>
    <w:rsid w:val="00A768E6"/>
    <w:rsid w:val="00A7690C"/>
    <w:rsid w:val="00A76951"/>
    <w:rsid w:val="00A76991"/>
    <w:rsid w:val="00A76A30"/>
    <w:rsid w:val="00A76B2E"/>
    <w:rsid w:val="00A76BE1"/>
    <w:rsid w:val="00A76C22"/>
    <w:rsid w:val="00A76D3E"/>
    <w:rsid w:val="00A76D71"/>
    <w:rsid w:val="00A76F27"/>
    <w:rsid w:val="00A77075"/>
    <w:rsid w:val="00A77085"/>
    <w:rsid w:val="00A7709B"/>
    <w:rsid w:val="00A77201"/>
    <w:rsid w:val="00A7734B"/>
    <w:rsid w:val="00A77445"/>
    <w:rsid w:val="00A774D7"/>
    <w:rsid w:val="00A7761D"/>
    <w:rsid w:val="00A77695"/>
    <w:rsid w:val="00A776A1"/>
    <w:rsid w:val="00A776C1"/>
    <w:rsid w:val="00A77746"/>
    <w:rsid w:val="00A77795"/>
    <w:rsid w:val="00A77A16"/>
    <w:rsid w:val="00A8005A"/>
    <w:rsid w:val="00A802E4"/>
    <w:rsid w:val="00A80319"/>
    <w:rsid w:val="00A80612"/>
    <w:rsid w:val="00A8061A"/>
    <w:rsid w:val="00A807FD"/>
    <w:rsid w:val="00A80BCA"/>
    <w:rsid w:val="00A80C6A"/>
    <w:rsid w:val="00A80EAC"/>
    <w:rsid w:val="00A80F75"/>
    <w:rsid w:val="00A8141C"/>
    <w:rsid w:val="00A81655"/>
    <w:rsid w:val="00A81719"/>
    <w:rsid w:val="00A8180A"/>
    <w:rsid w:val="00A81868"/>
    <w:rsid w:val="00A81990"/>
    <w:rsid w:val="00A819F6"/>
    <w:rsid w:val="00A81A29"/>
    <w:rsid w:val="00A81B0B"/>
    <w:rsid w:val="00A81C28"/>
    <w:rsid w:val="00A81E26"/>
    <w:rsid w:val="00A820BA"/>
    <w:rsid w:val="00A823DC"/>
    <w:rsid w:val="00A824F4"/>
    <w:rsid w:val="00A82708"/>
    <w:rsid w:val="00A828A2"/>
    <w:rsid w:val="00A82905"/>
    <w:rsid w:val="00A8290E"/>
    <w:rsid w:val="00A82ABF"/>
    <w:rsid w:val="00A82B95"/>
    <w:rsid w:val="00A82F22"/>
    <w:rsid w:val="00A83466"/>
    <w:rsid w:val="00A83928"/>
    <w:rsid w:val="00A83AA0"/>
    <w:rsid w:val="00A83C13"/>
    <w:rsid w:val="00A83ED7"/>
    <w:rsid w:val="00A83F07"/>
    <w:rsid w:val="00A83F9C"/>
    <w:rsid w:val="00A83FA8"/>
    <w:rsid w:val="00A84127"/>
    <w:rsid w:val="00A84244"/>
    <w:rsid w:val="00A8424E"/>
    <w:rsid w:val="00A842E9"/>
    <w:rsid w:val="00A843CE"/>
    <w:rsid w:val="00A8440E"/>
    <w:rsid w:val="00A844B8"/>
    <w:rsid w:val="00A844D6"/>
    <w:rsid w:val="00A84649"/>
    <w:rsid w:val="00A8466E"/>
    <w:rsid w:val="00A8487A"/>
    <w:rsid w:val="00A84EE5"/>
    <w:rsid w:val="00A85363"/>
    <w:rsid w:val="00A85514"/>
    <w:rsid w:val="00A85587"/>
    <w:rsid w:val="00A855FB"/>
    <w:rsid w:val="00A85662"/>
    <w:rsid w:val="00A85717"/>
    <w:rsid w:val="00A8592D"/>
    <w:rsid w:val="00A85965"/>
    <w:rsid w:val="00A85A59"/>
    <w:rsid w:val="00A85A79"/>
    <w:rsid w:val="00A85EAF"/>
    <w:rsid w:val="00A86441"/>
    <w:rsid w:val="00A866D7"/>
    <w:rsid w:val="00A86744"/>
    <w:rsid w:val="00A869B7"/>
    <w:rsid w:val="00A86A23"/>
    <w:rsid w:val="00A86C25"/>
    <w:rsid w:val="00A86D54"/>
    <w:rsid w:val="00A86E1F"/>
    <w:rsid w:val="00A86EA6"/>
    <w:rsid w:val="00A87147"/>
    <w:rsid w:val="00A872A5"/>
    <w:rsid w:val="00A8732D"/>
    <w:rsid w:val="00A87493"/>
    <w:rsid w:val="00A876BB"/>
    <w:rsid w:val="00A87987"/>
    <w:rsid w:val="00A87A38"/>
    <w:rsid w:val="00A87AAE"/>
    <w:rsid w:val="00A87B22"/>
    <w:rsid w:val="00A87E53"/>
    <w:rsid w:val="00A900F6"/>
    <w:rsid w:val="00A90283"/>
    <w:rsid w:val="00A90A66"/>
    <w:rsid w:val="00A90C0B"/>
    <w:rsid w:val="00A90C98"/>
    <w:rsid w:val="00A90E51"/>
    <w:rsid w:val="00A90F01"/>
    <w:rsid w:val="00A91115"/>
    <w:rsid w:val="00A91167"/>
    <w:rsid w:val="00A912AF"/>
    <w:rsid w:val="00A91646"/>
    <w:rsid w:val="00A9167D"/>
    <w:rsid w:val="00A916E4"/>
    <w:rsid w:val="00A9181D"/>
    <w:rsid w:val="00A91B0D"/>
    <w:rsid w:val="00A91D95"/>
    <w:rsid w:val="00A92108"/>
    <w:rsid w:val="00A9232F"/>
    <w:rsid w:val="00A92C0A"/>
    <w:rsid w:val="00A92D6E"/>
    <w:rsid w:val="00A92F8C"/>
    <w:rsid w:val="00A930D5"/>
    <w:rsid w:val="00A9347A"/>
    <w:rsid w:val="00A93505"/>
    <w:rsid w:val="00A9389C"/>
    <w:rsid w:val="00A939F6"/>
    <w:rsid w:val="00A93C9F"/>
    <w:rsid w:val="00A9406C"/>
    <w:rsid w:val="00A941AC"/>
    <w:rsid w:val="00A94209"/>
    <w:rsid w:val="00A9421A"/>
    <w:rsid w:val="00A9431E"/>
    <w:rsid w:val="00A943B5"/>
    <w:rsid w:val="00A9440C"/>
    <w:rsid w:val="00A945F1"/>
    <w:rsid w:val="00A948DC"/>
    <w:rsid w:val="00A94B53"/>
    <w:rsid w:val="00A94CE2"/>
    <w:rsid w:val="00A94D5A"/>
    <w:rsid w:val="00A94D71"/>
    <w:rsid w:val="00A950C3"/>
    <w:rsid w:val="00A952AD"/>
    <w:rsid w:val="00A9533F"/>
    <w:rsid w:val="00A9536B"/>
    <w:rsid w:val="00A956FA"/>
    <w:rsid w:val="00A95829"/>
    <w:rsid w:val="00A95CFF"/>
    <w:rsid w:val="00A95FAA"/>
    <w:rsid w:val="00A95FAC"/>
    <w:rsid w:val="00A96092"/>
    <w:rsid w:val="00A960AE"/>
    <w:rsid w:val="00A965F4"/>
    <w:rsid w:val="00A965FD"/>
    <w:rsid w:val="00A966D8"/>
    <w:rsid w:val="00A9683D"/>
    <w:rsid w:val="00A9684D"/>
    <w:rsid w:val="00A96ADD"/>
    <w:rsid w:val="00A96DD1"/>
    <w:rsid w:val="00A96EBD"/>
    <w:rsid w:val="00A97042"/>
    <w:rsid w:val="00A97185"/>
    <w:rsid w:val="00A97243"/>
    <w:rsid w:val="00A97275"/>
    <w:rsid w:val="00A9739A"/>
    <w:rsid w:val="00A9745D"/>
    <w:rsid w:val="00A976A0"/>
    <w:rsid w:val="00A9772E"/>
    <w:rsid w:val="00A977A9"/>
    <w:rsid w:val="00A977DE"/>
    <w:rsid w:val="00A97889"/>
    <w:rsid w:val="00A9788F"/>
    <w:rsid w:val="00A979DC"/>
    <w:rsid w:val="00A97A2E"/>
    <w:rsid w:val="00A97AED"/>
    <w:rsid w:val="00A97DBC"/>
    <w:rsid w:val="00A97DFA"/>
    <w:rsid w:val="00A97E98"/>
    <w:rsid w:val="00A97FB3"/>
    <w:rsid w:val="00AA00BC"/>
    <w:rsid w:val="00AA0184"/>
    <w:rsid w:val="00AA0510"/>
    <w:rsid w:val="00AA0721"/>
    <w:rsid w:val="00AA0A68"/>
    <w:rsid w:val="00AA0E96"/>
    <w:rsid w:val="00AA0FBD"/>
    <w:rsid w:val="00AA1265"/>
    <w:rsid w:val="00AA1635"/>
    <w:rsid w:val="00AA17CC"/>
    <w:rsid w:val="00AA1825"/>
    <w:rsid w:val="00AA1935"/>
    <w:rsid w:val="00AA1F14"/>
    <w:rsid w:val="00AA20DC"/>
    <w:rsid w:val="00AA21A5"/>
    <w:rsid w:val="00AA21DC"/>
    <w:rsid w:val="00AA223B"/>
    <w:rsid w:val="00AA2770"/>
    <w:rsid w:val="00AA2776"/>
    <w:rsid w:val="00AA2B58"/>
    <w:rsid w:val="00AA2C2F"/>
    <w:rsid w:val="00AA2DE9"/>
    <w:rsid w:val="00AA2F54"/>
    <w:rsid w:val="00AA30D3"/>
    <w:rsid w:val="00AA3394"/>
    <w:rsid w:val="00AA36AD"/>
    <w:rsid w:val="00AA3B46"/>
    <w:rsid w:val="00AA3BDC"/>
    <w:rsid w:val="00AA3CA5"/>
    <w:rsid w:val="00AA3EA8"/>
    <w:rsid w:val="00AA43C2"/>
    <w:rsid w:val="00AA43D7"/>
    <w:rsid w:val="00AA44A4"/>
    <w:rsid w:val="00AA452C"/>
    <w:rsid w:val="00AA46F8"/>
    <w:rsid w:val="00AA4C9C"/>
    <w:rsid w:val="00AA4D81"/>
    <w:rsid w:val="00AA4E45"/>
    <w:rsid w:val="00AA4EB7"/>
    <w:rsid w:val="00AA4FD2"/>
    <w:rsid w:val="00AA5001"/>
    <w:rsid w:val="00AA52BF"/>
    <w:rsid w:val="00AA5394"/>
    <w:rsid w:val="00AA53A4"/>
    <w:rsid w:val="00AA5472"/>
    <w:rsid w:val="00AA5481"/>
    <w:rsid w:val="00AA59AF"/>
    <w:rsid w:val="00AA5CB2"/>
    <w:rsid w:val="00AA5FC5"/>
    <w:rsid w:val="00AA6085"/>
    <w:rsid w:val="00AA60D1"/>
    <w:rsid w:val="00AA61C8"/>
    <w:rsid w:val="00AA6358"/>
    <w:rsid w:val="00AA63C9"/>
    <w:rsid w:val="00AA6467"/>
    <w:rsid w:val="00AA64CF"/>
    <w:rsid w:val="00AA6872"/>
    <w:rsid w:val="00AA6953"/>
    <w:rsid w:val="00AA6A6C"/>
    <w:rsid w:val="00AA6FAC"/>
    <w:rsid w:val="00AA73AC"/>
    <w:rsid w:val="00AA7400"/>
    <w:rsid w:val="00AA7410"/>
    <w:rsid w:val="00AA757D"/>
    <w:rsid w:val="00AA7675"/>
    <w:rsid w:val="00AA79CC"/>
    <w:rsid w:val="00AA7A98"/>
    <w:rsid w:val="00AA7ACE"/>
    <w:rsid w:val="00AA7B14"/>
    <w:rsid w:val="00AA7CCE"/>
    <w:rsid w:val="00AA7CDB"/>
    <w:rsid w:val="00AA7D9C"/>
    <w:rsid w:val="00AA7DDB"/>
    <w:rsid w:val="00AA7ED9"/>
    <w:rsid w:val="00AB012E"/>
    <w:rsid w:val="00AB01F8"/>
    <w:rsid w:val="00AB0345"/>
    <w:rsid w:val="00AB0452"/>
    <w:rsid w:val="00AB046D"/>
    <w:rsid w:val="00AB08CE"/>
    <w:rsid w:val="00AB0C30"/>
    <w:rsid w:val="00AB0C4E"/>
    <w:rsid w:val="00AB1322"/>
    <w:rsid w:val="00AB1401"/>
    <w:rsid w:val="00AB15ED"/>
    <w:rsid w:val="00AB17AD"/>
    <w:rsid w:val="00AB180D"/>
    <w:rsid w:val="00AB18E2"/>
    <w:rsid w:val="00AB1A5E"/>
    <w:rsid w:val="00AB1B6D"/>
    <w:rsid w:val="00AB1BA2"/>
    <w:rsid w:val="00AB1D53"/>
    <w:rsid w:val="00AB1E2D"/>
    <w:rsid w:val="00AB21A0"/>
    <w:rsid w:val="00AB21E3"/>
    <w:rsid w:val="00AB231B"/>
    <w:rsid w:val="00AB235D"/>
    <w:rsid w:val="00AB238E"/>
    <w:rsid w:val="00AB2430"/>
    <w:rsid w:val="00AB28B3"/>
    <w:rsid w:val="00AB28E3"/>
    <w:rsid w:val="00AB29E5"/>
    <w:rsid w:val="00AB2BF4"/>
    <w:rsid w:val="00AB2BF6"/>
    <w:rsid w:val="00AB2CEF"/>
    <w:rsid w:val="00AB2D22"/>
    <w:rsid w:val="00AB2F72"/>
    <w:rsid w:val="00AB3018"/>
    <w:rsid w:val="00AB30DC"/>
    <w:rsid w:val="00AB3172"/>
    <w:rsid w:val="00AB3302"/>
    <w:rsid w:val="00AB3440"/>
    <w:rsid w:val="00AB3527"/>
    <w:rsid w:val="00AB3596"/>
    <w:rsid w:val="00AB36E2"/>
    <w:rsid w:val="00AB38AD"/>
    <w:rsid w:val="00AB3BCF"/>
    <w:rsid w:val="00AB3C52"/>
    <w:rsid w:val="00AB3DCA"/>
    <w:rsid w:val="00AB3DDA"/>
    <w:rsid w:val="00AB3E40"/>
    <w:rsid w:val="00AB3EF4"/>
    <w:rsid w:val="00AB3FD3"/>
    <w:rsid w:val="00AB41EF"/>
    <w:rsid w:val="00AB4393"/>
    <w:rsid w:val="00AB44F0"/>
    <w:rsid w:val="00AB44FE"/>
    <w:rsid w:val="00AB4638"/>
    <w:rsid w:val="00AB4674"/>
    <w:rsid w:val="00AB4721"/>
    <w:rsid w:val="00AB48B7"/>
    <w:rsid w:val="00AB49B3"/>
    <w:rsid w:val="00AB4A8F"/>
    <w:rsid w:val="00AB4B47"/>
    <w:rsid w:val="00AB4BC2"/>
    <w:rsid w:val="00AB4DF0"/>
    <w:rsid w:val="00AB4FFB"/>
    <w:rsid w:val="00AB50B9"/>
    <w:rsid w:val="00AB535C"/>
    <w:rsid w:val="00AB557D"/>
    <w:rsid w:val="00AB5818"/>
    <w:rsid w:val="00AB5834"/>
    <w:rsid w:val="00AB5977"/>
    <w:rsid w:val="00AB5A3A"/>
    <w:rsid w:val="00AB5C9D"/>
    <w:rsid w:val="00AB5DF2"/>
    <w:rsid w:val="00AB5FC8"/>
    <w:rsid w:val="00AB603B"/>
    <w:rsid w:val="00AB610B"/>
    <w:rsid w:val="00AB6218"/>
    <w:rsid w:val="00AB6393"/>
    <w:rsid w:val="00AB63B9"/>
    <w:rsid w:val="00AB6622"/>
    <w:rsid w:val="00AB665C"/>
    <w:rsid w:val="00AB66A9"/>
    <w:rsid w:val="00AB6A4B"/>
    <w:rsid w:val="00AB6D02"/>
    <w:rsid w:val="00AB6D58"/>
    <w:rsid w:val="00AB6F3B"/>
    <w:rsid w:val="00AB6FF3"/>
    <w:rsid w:val="00AB70EF"/>
    <w:rsid w:val="00AB7583"/>
    <w:rsid w:val="00AB7787"/>
    <w:rsid w:val="00AB78C0"/>
    <w:rsid w:val="00AB78DB"/>
    <w:rsid w:val="00AB7BCA"/>
    <w:rsid w:val="00AB7C2E"/>
    <w:rsid w:val="00AB7D75"/>
    <w:rsid w:val="00AC0023"/>
    <w:rsid w:val="00AC060C"/>
    <w:rsid w:val="00AC0634"/>
    <w:rsid w:val="00AC0831"/>
    <w:rsid w:val="00AC0C72"/>
    <w:rsid w:val="00AC116B"/>
    <w:rsid w:val="00AC1238"/>
    <w:rsid w:val="00AC12F7"/>
    <w:rsid w:val="00AC1321"/>
    <w:rsid w:val="00AC14E3"/>
    <w:rsid w:val="00AC1681"/>
    <w:rsid w:val="00AC1754"/>
    <w:rsid w:val="00AC17C7"/>
    <w:rsid w:val="00AC1956"/>
    <w:rsid w:val="00AC19DD"/>
    <w:rsid w:val="00AC1A1A"/>
    <w:rsid w:val="00AC1C80"/>
    <w:rsid w:val="00AC1F9F"/>
    <w:rsid w:val="00AC21CE"/>
    <w:rsid w:val="00AC226C"/>
    <w:rsid w:val="00AC22BA"/>
    <w:rsid w:val="00AC2345"/>
    <w:rsid w:val="00AC2370"/>
    <w:rsid w:val="00AC2500"/>
    <w:rsid w:val="00AC26A2"/>
    <w:rsid w:val="00AC26E9"/>
    <w:rsid w:val="00AC277A"/>
    <w:rsid w:val="00AC295D"/>
    <w:rsid w:val="00AC2AEA"/>
    <w:rsid w:val="00AC2C8E"/>
    <w:rsid w:val="00AC3097"/>
    <w:rsid w:val="00AC328B"/>
    <w:rsid w:val="00AC3365"/>
    <w:rsid w:val="00AC35EF"/>
    <w:rsid w:val="00AC3637"/>
    <w:rsid w:val="00AC3799"/>
    <w:rsid w:val="00AC3A1A"/>
    <w:rsid w:val="00AC3ADC"/>
    <w:rsid w:val="00AC3AE0"/>
    <w:rsid w:val="00AC3BE6"/>
    <w:rsid w:val="00AC422B"/>
    <w:rsid w:val="00AC4353"/>
    <w:rsid w:val="00AC44E6"/>
    <w:rsid w:val="00AC45FC"/>
    <w:rsid w:val="00AC47FB"/>
    <w:rsid w:val="00AC4B21"/>
    <w:rsid w:val="00AC4BEC"/>
    <w:rsid w:val="00AC4C79"/>
    <w:rsid w:val="00AC4DC7"/>
    <w:rsid w:val="00AC504E"/>
    <w:rsid w:val="00AC51E1"/>
    <w:rsid w:val="00AC5230"/>
    <w:rsid w:val="00AC5258"/>
    <w:rsid w:val="00AC52CC"/>
    <w:rsid w:val="00AC5B24"/>
    <w:rsid w:val="00AC5BD0"/>
    <w:rsid w:val="00AC5F99"/>
    <w:rsid w:val="00AC61C1"/>
    <w:rsid w:val="00AC6238"/>
    <w:rsid w:val="00AC6307"/>
    <w:rsid w:val="00AC6496"/>
    <w:rsid w:val="00AC64F9"/>
    <w:rsid w:val="00AC68E8"/>
    <w:rsid w:val="00AC69C1"/>
    <w:rsid w:val="00AC69CC"/>
    <w:rsid w:val="00AC6A22"/>
    <w:rsid w:val="00AC6A7F"/>
    <w:rsid w:val="00AC6C5D"/>
    <w:rsid w:val="00AC6CD0"/>
    <w:rsid w:val="00AC6D30"/>
    <w:rsid w:val="00AC6EE3"/>
    <w:rsid w:val="00AC74EB"/>
    <w:rsid w:val="00AC793F"/>
    <w:rsid w:val="00AC7CBC"/>
    <w:rsid w:val="00AC7EF9"/>
    <w:rsid w:val="00AC7F75"/>
    <w:rsid w:val="00AD01A3"/>
    <w:rsid w:val="00AD031B"/>
    <w:rsid w:val="00AD0431"/>
    <w:rsid w:val="00AD04A1"/>
    <w:rsid w:val="00AD05BA"/>
    <w:rsid w:val="00AD07A9"/>
    <w:rsid w:val="00AD0DF2"/>
    <w:rsid w:val="00AD107B"/>
    <w:rsid w:val="00AD147D"/>
    <w:rsid w:val="00AD1593"/>
    <w:rsid w:val="00AD186C"/>
    <w:rsid w:val="00AD1A91"/>
    <w:rsid w:val="00AD1AB2"/>
    <w:rsid w:val="00AD1B54"/>
    <w:rsid w:val="00AD1D27"/>
    <w:rsid w:val="00AD1D5F"/>
    <w:rsid w:val="00AD1DFA"/>
    <w:rsid w:val="00AD1ECC"/>
    <w:rsid w:val="00AD1FB8"/>
    <w:rsid w:val="00AD2099"/>
    <w:rsid w:val="00AD217B"/>
    <w:rsid w:val="00AD26D0"/>
    <w:rsid w:val="00AD283B"/>
    <w:rsid w:val="00AD2BC5"/>
    <w:rsid w:val="00AD2C4B"/>
    <w:rsid w:val="00AD2C8B"/>
    <w:rsid w:val="00AD2CC7"/>
    <w:rsid w:val="00AD2F67"/>
    <w:rsid w:val="00AD31C2"/>
    <w:rsid w:val="00AD3388"/>
    <w:rsid w:val="00AD33C4"/>
    <w:rsid w:val="00AD3500"/>
    <w:rsid w:val="00AD3583"/>
    <w:rsid w:val="00AD3618"/>
    <w:rsid w:val="00AD3699"/>
    <w:rsid w:val="00AD3866"/>
    <w:rsid w:val="00AD3A30"/>
    <w:rsid w:val="00AD3B19"/>
    <w:rsid w:val="00AD3CF2"/>
    <w:rsid w:val="00AD3E62"/>
    <w:rsid w:val="00AD3E97"/>
    <w:rsid w:val="00AD3F02"/>
    <w:rsid w:val="00AD3FB2"/>
    <w:rsid w:val="00AD429F"/>
    <w:rsid w:val="00AD44EA"/>
    <w:rsid w:val="00AD45E0"/>
    <w:rsid w:val="00AD4674"/>
    <w:rsid w:val="00AD4B0E"/>
    <w:rsid w:val="00AD4C11"/>
    <w:rsid w:val="00AD4C34"/>
    <w:rsid w:val="00AD507E"/>
    <w:rsid w:val="00AD515A"/>
    <w:rsid w:val="00AD52D3"/>
    <w:rsid w:val="00AD52DB"/>
    <w:rsid w:val="00AD5480"/>
    <w:rsid w:val="00AD552F"/>
    <w:rsid w:val="00AD5662"/>
    <w:rsid w:val="00AD58AF"/>
    <w:rsid w:val="00AD5A32"/>
    <w:rsid w:val="00AD5A49"/>
    <w:rsid w:val="00AD5F7E"/>
    <w:rsid w:val="00AD6026"/>
    <w:rsid w:val="00AD63AA"/>
    <w:rsid w:val="00AD65B5"/>
    <w:rsid w:val="00AD6B47"/>
    <w:rsid w:val="00AD6CC1"/>
    <w:rsid w:val="00AD6E7D"/>
    <w:rsid w:val="00AD73EA"/>
    <w:rsid w:val="00AD74B9"/>
    <w:rsid w:val="00AD779C"/>
    <w:rsid w:val="00AD77C7"/>
    <w:rsid w:val="00AD78EA"/>
    <w:rsid w:val="00AD7B07"/>
    <w:rsid w:val="00AD7BE8"/>
    <w:rsid w:val="00AD7E21"/>
    <w:rsid w:val="00AD7F32"/>
    <w:rsid w:val="00AE005E"/>
    <w:rsid w:val="00AE00AD"/>
    <w:rsid w:val="00AE0118"/>
    <w:rsid w:val="00AE02C6"/>
    <w:rsid w:val="00AE0381"/>
    <w:rsid w:val="00AE03C0"/>
    <w:rsid w:val="00AE04E5"/>
    <w:rsid w:val="00AE0558"/>
    <w:rsid w:val="00AE06CB"/>
    <w:rsid w:val="00AE06FD"/>
    <w:rsid w:val="00AE0713"/>
    <w:rsid w:val="00AE08C4"/>
    <w:rsid w:val="00AE0BC9"/>
    <w:rsid w:val="00AE0E26"/>
    <w:rsid w:val="00AE1228"/>
    <w:rsid w:val="00AE12EF"/>
    <w:rsid w:val="00AE13A1"/>
    <w:rsid w:val="00AE150E"/>
    <w:rsid w:val="00AE15B7"/>
    <w:rsid w:val="00AE18D2"/>
    <w:rsid w:val="00AE1B2D"/>
    <w:rsid w:val="00AE1D02"/>
    <w:rsid w:val="00AE1D0E"/>
    <w:rsid w:val="00AE1D4E"/>
    <w:rsid w:val="00AE1E55"/>
    <w:rsid w:val="00AE21BB"/>
    <w:rsid w:val="00AE2397"/>
    <w:rsid w:val="00AE275D"/>
    <w:rsid w:val="00AE2897"/>
    <w:rsid w:val="00AE2952"/>
    <w:rsid w:val="00AE2FE0"/>
    <w:rsid w:val="00AE323D"/>
    <w:rsid w:val="00AE3408"/>
    <w:rsid w:val="00AE3806"/>
    <w:rsid w:val="00AE3A86"/>
    <w:rsid w:val="00AE3BD7"/>
    <w:rsid w:val="00AE3D38"/>
    <w:rsid w:val="00AE3DD1"/>
    <w:rsid w:val="00AE3DE9"/>
    <w:rsid w:val="00AE4059"/>
    <w:rsid w:val="00AE41B1"/>
    <w:rsid w:val="00AE445B"/>
    <w:rsid w:val="00AE44EA"/>
    <w:rsid w:val="00AE4500"/>
    <w:rsid w:val="00AE452F"/>
    <w:rsid w:val="00AE4554"/>
    <w:rsid w:val="00AE45CA"/>
    <w:rsid w:val="00AE4611"/>
    <w:rsid w:val="00AE488B"/>
    <w:rsid w:val="00AE48CB"/>
    <w:rsid w:val="00AE48D1"/>
    <w:rsid w:val="00AE4986"/>
    <w:rsid w:val="00AE49C3"/>
    <w:rsid w:val="00AE4D8C"/>
    <w:rsid w:val="00AE4D96"/>
    <w:rsid w:val="00AE4DDC"/>
    <w:rsid w:val="00AE5044"/>
    <w:rsid w:val="00AE507A"/>
    <w:rsid w:val="00AE51DF"/>
    <w:rsid w:val="00AE5545"/>
    <w:rsid w:val="00AE5938"/>
    <w:rsid w:val="00AE5D94"/>
    <w:rsid w:val="00AE5E36"/>
    <w:rsid w:val="00AE5EB6"/>
    <w:rsid w:val="00AE6089"/>
    <w:rsid w:val="00AE6266"/>
    <w:rsid w:val="00AE6452"/>
    <w:rsid w:val="00AE64AE"/>
    <w:rsid w:val="00AE6A6F"/>
    <w:rsid w:val="00AE6CCA"/>
    <w:rsid w:val="00AE6D94"/>
    <w:rsid w:val="00AE7079"/>
    <w:rsid w:val="00AE7174"/>
    <w:rsid w:val="00AE71F4"/>
    <w:rsid w:val="00AE730E"/>
    <w:rsid w:val="00AE739A"/>
    <w:rsid w:val="00AE763B"/>
    <w:rsid w:val="00AE76E8"/>
    <w:rsid w:val="00AE7716"/>
    <w:rsid w:val="00AE77DA"/>
    <w:rsid w:val="00AE7851"/>
    <w:rsid w:val="00AE7967"/>
    <w:rsid w:val="00AE7972"/>
    <w:rsid w:val="00AE7AE0"/>
    <w:rsid w:val="00AE7E23"/>
    <w:rsid w:val="00AE7FC4"/>
    <w:rsid w:val="00AF0336"/>
    <w:rsid w:val="00AF038A"/>
    <w:rsid w:val="00AF04E4"/>
    <w:rsid w:val="00AF057D"/>
    <w:rsid w:val="00AF0593"/>
    <w:rsid w:val="00AF0703"/>
    <w:rsid w:val="00AF0A84"/>
    <w:rsid w:val="00AF0BB7"/>
    <w:rsid w:val="00AF0C07"/>
    <w:rsid w:val="00AF1235"/>
    <w:rsid w:val="00AF126F"/>
    <w:rsid w:val="00AF1285"/>
    <w:rsid w:val="00AF129F"/>
    <w:rsid w:val="00AF136A"/>
    <w:rsid w:val="00AF1528"/>
    <w:rsid w:val="00AF17B3"/>
    <w:rsid w:val="00AF1C3A"/>
    <w:rsid w:val="00AF1CA8"/>
    <w:rsid w:val="00AF1EA0"/>
    <w:rsid w:val="00AF1EC4"/>
    <w:rsid w:val="00AF1EC6"/>
    <w:rsid w:val="00AF200D"/>
    <w:rsid w:val="00AF2158"/>
    <w:rsid w:val="00AF21BC"/>
    <w:rsid w:val="00AF23B3"/>
    <w:rsid w:val="00AF28FF"/>
    <w:rsid w:val="00AF2A67"/>
    <w:rsid w:val="00AF2ADC"/>
    <w:rsid w:val="00AF2BF4"/>
    <w:rsid w:val="00AF2D13"/>
    <w:rsid w:val="00AF2D20"/>
    <w:rsid w:val="00AF2F70"/>
    <w:rsid w:val="00AF2F90"/>
    <w:rsid w:val="00AF2FA4"/>
    <w:rsid w:val="00AF2FA7"/>
    <w:rsid w:val="00AF31C6"/>
    <w:rsid w:val="00AF32E0"/>
    <w:rsid w:val="00AF33B0"/>
    <w:rsid w:val="00AF3520"/>
    <w:rsid w:val="00AF3556"/>
    <w:rsid w:val="00AF36DD"/>
    <w:rsid w:val="00AF37FE"/>
    <w:rsid w:val="00AF391A"/>
    <w:rsid w:val="00AF3990"/>
    <w:rsid w:val="00AF3B6F"/>
    <w:rsid w:val="00AF3BA5"/>
    <w:rsid w:val="00AF3E48"/>
    <w:rsid w:val="00AF3E51"/>
    <w:rsid w:val="00AF3EA5"/>
    <w:rsid w:val="00AF4076"/>
    <w:rsid w:val="00AF40E0"/>
    <w:rsid w:val="00AF40E8"/>
    <w:rsid w:val="00AF4208"/>
    <w:rsid w:val="00AF4302"/>
    <w:rsid w:val="00AF4415"/>
    <w:rsid w:val="00AF44CC"/>
    <w:rsid w:val="00AF4568"/>
    <w:rsid w:val="00AF45DE"/>
    <w:rsid w:val="00AF46D6"/>
    <w:rsid w:val="00AF4A98"/>
    <w:rsid w:val="00AF4C31"/>
    <w:rsid w:val="00AF4D1E"/>
    <w:rsid w:val="00AF4DBD"/>
    <w:rsid w:val="00AF562A"/>
    <w:rsid w:val="00AF56D1"/>
    <w:rsid w:val="00AF57C8"/>
    <w:rsid w:val="00AF58E3"/>
    <w:rsid w:val="00AF5975"/>
    <w:rsid w:val="00AF59E6"/>
    <w:rsid w:val="00AF5AA0"/>
    <w:rsid w:val="00AF5D7C"/>
    <w:rsid w:val="00AF5ED9"/>
    <w:rsid w:val="00AF5F14"/>
    <w:rsid w:val="00AF5FDA"/>
    <w:rsid w:val="00AF624B"/>
    <w:rsid w:val="00AF690C"/>
    <w:rsid w:val="00AF6B15"/>
    <w:rsid w:val="00AF6E40"/>
    <w:rsid w:val="00AF6FEC"/>
    <w:rsid w:val="00AF7004"/>
    <w:rsid w:val="00AF72CB"/>
    <w:rsid w:val="00AF730E"/>
    <w:rsid w:val="00AF764B"/>
    <w:rsid w:val="00AF7702"/>
    <w:rsid w:val="00AF781A"/>
    <w:rsid w:val="00AF78D3"/>
    <w:rsid w:val="00AF7909"/>
    <w:rsid w:val="00AF79E8"/>
    <w:rsid w:val="00AF7E85"/>
    <w:rsid w:val="00AF7F77"/>
    <w:rsid w:val="00AF7FEF"/>
    <w:rsid w:val="00B00404"/>
    <w:rsid w:val="00B00593"/>
    <w:rsid w:val="00B00726"/>
    <w:rsid w:val="00B00757"/>
    <w:rsid w:val="00B00980"/>
    <w:rsid w:val="00B009A3"/>
    <w:rsid w:val="00B00A3B"/>
    <w:rsid w:val="00B00B23"/>
    <w:rsid w:val="00B00D70"/>
    <w:rsid w:val="00B00FB5"/>
    <w:rsid w:val="00B01023"/>
    <w:rsid w:val="00B01094"/>
    <w:rsid w:val="00B01280"/>
    <w:rsid w:val="00B0128D"/>
    <w:rsid w:val="00B01294"/>
    <w:rsid w:val="00B0157C"/>
    <w:rsid w:val="00B01E39"/>
    <w:rsid w:val="00B01E92"/>
    <w:rsid w:val="00B01F87"/>
    <w:rsid w:val="00B020B3"/>
    <w:rsid w:val="00B02163"/>
    <w:rsid w:val="00B02354"/>
    <w:rsid w:val="00B02457"/>
    <w:rsid w:val="00B02700"/>
    <w:rsid w:val="00B028D9"/>
    <w:rsid w:val="00B02A59"/>
    <w:rsid w:val="00B02D94"/>
    <w:rsid w:val="00B03025"/>
    <w:rsid w:val="00B03076"/>
    <w:rsid w:val="00B03260"/>
    <w:rsid w:val="00B0350F"/>
    <w:rsid w:val="00B0362D"/>
    <w:rsid w:val="00B0366B"/>
    <w:rsid w:val="00B03894"/>
    <w:rsid w:val="00B03B15"/>
    <w:rsid w:val="00B03BEA"/>
    <w:rsid w:val="00B03E41"/>
    <w:rsid w:val="00B04018"/>
    <w:rsid w:val="00B04233"/>
    <w:rsid w:val="00B043E9"/>
    <w:rsid w:val="00B0457A"/>
    <w:rsid w:val="00B04644"/>
    <w:rsid w:val="00B046ED"/>
    <w:rsid w:val="00B0471E"/>
    <w:rsid w:val="00B0472D"/>
    <w:rsid w:val="00B04873"/>
    <w:rsid w:val="00B04B13"/>
    <w:rsid w:val="00B04C01"/>
    <w:rsid w:val="00B04C51"/>
    <w:rsid w:val="00B04D5D"/>
    <w:rsid w:val="00B04EBB"/>
    <w:rsid w:val="00B05241"/>
    <w:rsid w:val="00B052D7"/>
    <w:rsid w:val="00B052E4"/>
    <w:rsid w:val="00B05312"/>
    <w:rsid w:val="00B05318"/>
    <w:rsid w:val="00B054AA"/>
    <w:rsid w:val="00B054CE"/>
    <w:rsid w:val="00B054E4"/>
    <w:rsid w:val="00B05541"/>
    <w:rsid w:val="00B05753"/>
    <w:rsid w:val="00B0582C"/>
    <w:rsid w:val="00B0583F"/>
    <w:rsid w:val="00B059AB"/>
    <w:rsid w:val="00B05A20"/>
    <w:rsid w:val="00B05B24"/>
    <w:rsid w:val="00B05BEC"/>
    <w:rsid w:val="00B05C0D"/>
    <w:rsid w:val="00B05EB4"/>
    <w:rsid w:val="00B06433"/>
    <w:rsid w:val="00B0648F"/>
    <w:rsid w:val="00B06585"/>
    <w:rsid w:val="00B0685C"/>
    <w:rsid w:val="00B068B2"/>
    <w:rsid w:val="00B06A96"/>
    <w:rsid w:val="00B06AFD"/>
    <w:rsid w:val="00B06BE2"/>
    <w:rsid w:val="00B0722D"/>
    <w:rsid w:val="00B074F7"/>
    <w:rsid w:val="00B076DA"/>
    <w:rsid w:val="00B077A9"/>
    <w:rsid w:val="00B077D9"/>
    <w:rsid w:val="00B07896"/>
    <w:rsid w:val="00B079B8"/>
    <w:rsid w:val="00B07FCF"/>
    <w:rsid w:val="00B10146"/>
    <w:rsid w:val="00B10315"/>
    <w:rsid w:val="00B1032F"/>
    <w:rsid w:val="00B10386"/>
    <w:rsid w:val="00B10861"/>
    <w:rsid w:val="00B108B3"/>
    <w:rsid w:val="00B109E7"/>
    <w:rsid w:val="00B109F3"/>
    <w:rsid w:val="00B10A9D"/>
    <w:rsid w:val="00B10B71"/>
    <w:rsid w:val="00B11007"/>
    <w:rsid w:val="00B110CE"/>
    <w:rsid w:val="00B11278"/>
    <w:rsid w:val="00B112F8"/>
    <w:rsid w:val="00B1139E"/>
    <w:rsid w:val="00B1152C"/>
    <w:rsid w:val="00B11624"/>
    <w:rsid w:val="00B1167A"/>
    <w:rsid w:val="00B11893"/>
    <w:rsid w:val="00B119C0"/>
    <w:rsid w:val="00B119D7"/>
    <w:rsid w:val="00B11D90"/>
    <w:rsid w:val="00B121DA"/>
    <w:rsid w:val="00B122D9"/>
    <w:rsid w:val="00B12B93"/>
    <w:rsid w:val="00B12BB9"/>
    <w:rsid w:val="00B13096"/>
    <w:rsid w:val="00B130CC"/>
    <w:rsid w:val="00B13140"/>
    <w:rsid w:val="00B13236"/>
    <w:rsid w:val="00B13428"/>
    <w:rsid w:val="00B134B7"/>
    <w:rsid w:val="00B134C1"/>
    <w:rsid w:val="00B13B0C"/>
    <w:rsid w:val="00B13C98"/>
    <w:rsid w:val="00B13E6A"/>
    <w:rsid w:val="00B14409"/>
    <w:rsid w:val="00B144CE"/>
    <w:rsid w:val="00B144FC"/>
    <w:rsid w:val="00B145AB"/>
    <w:rsid w:val="00B148E7"/>
    <w:rsid w:val="00B14F00"/>
    <w:rsid w:val="00B151C7"/>
    <w:rsid w:val="00B15265"/>
    <w:rsid w:val="00B152EC"/>
    <w:rsid w:val="00B153D8"/>
    <w:rsid w:val="00B15444"/>
    <w:rsid w:val="00B15445"/>
    <w:rsid w:val="00B158FC"/>
    <w:rsid w:val="00B15AE8"/>
    <w:rsid w:val="00B15C0C"/>
    <w:rsid w:val="00B15FA4"/>
    <w:rsid w:val="00B15FD6"/>
    <w:rsid w:val="00B161DF"/>
    <w:rsid w:val="00B164F4"/>
    <w:rsid w:val="00B1696B"/>
    <w:rsid w:val="00B16971"/>
    <w:rsid w:val="00B16B38"/>
    <w:rsid w:val="00B16DFB"/>
    <w:rsid w:val="00B16F78"/>
    <w:rsid w:val="00B16FA3"/>
    <w:rsid w:val="00B1705D"/>
    <w:rsid w:val="00B174D8"/>
    <w:rsid w:val="00B174F6"/>
    <w:rsid w:val="00B1750C"/>
    <w:rsid w:val="00B175C3"/>
    <w:rsid w:val="00B17A09"/>
    <w:rsid w:val="00B17CAB"/>
    <w:rsid w:val="00B17F00"/>
    <w:rsid w:val="00B20442"/>
    <w:rsid w:val="00B204A7"/>
    <w:rsid w:val="00B206D0"/>
    <w:rsid w:val="00B20954"/>
    <w:rsid w:val="00B209CC"/>
    <w:rsid w:val="00B20B79"/>
    <w:rsid w:val="00B20C32"/>
    <w:rsid w:val="00B21113"/>
    <w:rsid w:val="00B2113E"/>
    <w:rsid w:val="00B21508"/>
    <w:rsid w:val="00B2176A"/>
    <w:rsid w:val="00B2180D"/>
    <w:rsid w:val="00B218A9"/>
    <w:rsid w:val="00B21C01"/>
    <w:rsid w:val="00B21E08"/>
    <w:rsid w:val="00B2221F"/>
    <w:rsid w:val="00B224B1"/>
    <w:rsid w:val="00B22633"/>
    <w:rsid w:val="00B2270F"/>
    <w:rsid w:val="00B2290D"/>
    <w:rsid w:val="00B229AA"/>
    <w:rsid w:val="00B22C5F"/>
    <w:rsid w:val="00B22E28"/>
    <w:rsid w:val="00B22EF0"/>
    <w:rsid w:val="00B22F1C"/>
    <w:rsid w:val="00B22F20"/>
    <w:rsid w:val="00B22F7B"/>
    <w:rsid w:val="00B22FFA"/>
    <w:rsid w:val="00B231A7"/>
    <w:rsid w:val="00B232BE"/>
    <w:rsid w:val="00B233DB"/>
    <w:rsid w:val="00B23494"/>
    <w:rsid w:val="00B2357C"/>
    <w:rsid w:val="00B23687"/>
    <w:rsid w:val="00B236BB"/>
    <w:rsid w:val="00B23843"/>
    <w:rsid w:val="00B239C8"/>
    <w:rsid w:val="00B23A54"/>
    <w:rsid w:val="00B23AAB"/>
    <w:rsid w:val="00B23D0B"/>
    <w:rsid w:val="00B23EA9"/>
    <w:rsid w:val="00B23EC7"/>
    <w:rsid w:val="00B23ECA"/>
    <w:rsid w:val="00B240A4"/>
    <w:rsid w:val="00B24113"/>
    <w:rsid w:val="00B24132"/>
    <w:rsid w:val="00B241FC"/>
    <w:rsid w:val="00B24205"/>
    <w:rsid w:val="00B24546"/>
    <w:rsid w:val="00B24607"/>
    <w:rsid w:val="00B2468D"/>
    <w:rsid w:val="00B24A84"/>
    <w:rsid w:val="00B24C89"/>
    <w:rsid w:val="00B24E0F"/>
    <w:rsid w:val="00B25008"/>
    <w:rsid w:val="00B2515C"/>
    <w:rsid w:val="00B25461"/>
    <w:rsid w:val="00B2551C"/>
    <w:rsid w:val="00B256FA"/>
    <w:rsid w:val="00B25743"/>
    <w:rsid w:val="00B25804"/>
    <w:rsid w:val="00B258D0"/>
    <w:rsid w:val="00B25F13"/>
    <w:rsid w:val="00B25F2F"/>
    <w:rsid w:val="00B2602D"/>
    <w:rsid w:val="00B2620D"/>
    <w:rsid w:val="00B26269"/>
    <w:rsid w:val="00B2684B"/>
    <w:rsid w:val="00B2687D"/>
    <w:rsid w:val="00B2695D"/>
    <w:rsid w:val="00B26B68"/>
    <w:rsid w:val="00B26E53"/>
    <w:rsid w:val="00B26FA0"/>
    <w:rsid w:val="00B27135"/>
    <w:rsid w:val="00B2768A"/>
    <w:rsid w:val="00B27819"/>
    <w:rsid w:val="00B279C4"/>
    <w:rsid w:val="00B27AFA"/>
    <w:rsid w:val="00B27BEC"/>
    <w:rsid w:val="00B27D69"/>
    <w:rsid w:val="00B27DD2"/>
    <w:rsid w:val="00B30096"/>
    <w:rsid w:val="00B300D4"/>
    <w:rsid w:val="00B30218"/>
    <w:rsid w:val="00B30560"/>
    <w:rsid w:val="00B305C3"/>
    <w:rsid w:val="00B309C5"/>
    <w:rsid w:val="00B30A33"/>
    <w:rsid w:val="00B30BDB"/>
    <w:rsid w:val="00B30CB3"/>
    <w:rsid w:val="00B30D46"/>
    <w:rsid w:val="00B30D56"/>
    <w:rsid w:val="00B30D82"/>
    <w:rsid w:val="00B31131"/>
    <w:rsid w:val="00B3127A"/>
    <w:rsid w:val="00B3137A"/>
    <w:rsid w:val="00B313B4"/>
    <w:rsid w:val="00B313FC"/>
    <w:rsid w:val="00B319BF"/>
    <w:rsid w:val="00B31B58"/>
    <w:rsid w:val="00B31BBC"/>
    <w:rsid w:val="00B31CFB"/>
    <w:rsid w:val="00B31EAF"/>
    <w:rsid w:val="00B3206B"/>
    <w:rsid w:val="00B320B8"/>
    <w:rsid w:val="00B3228C"/>
    <w:rsid w:val="00B323C4"/>
    <w:rsid w:val="00B323D6"/>
    <w:rsid w:val="00B326C5"/>
    <w:rsid w:val="00B32856"/>
    <w:rsid w:val="00B3293E"/>
    <w:rsid w:val="00B32C8A"/>
    <w:rsid w:val="00B32D47"/>
    <w:rsid w:val="00B32DAA"/>
    <w:rsid w:val="00B32E99"/>
    <w:rsid w:val="00B32F34"/>
    <w:rsid w:val="00B3329E"/>
    <w:rsid w:val="00B3344A"/>
    <w:rsid w:val="00B334DC"/>
    <w:rsid w:val="00B33576"/>
    <w:rsid w:val="00B336A4"/>
    <w:rsid w:val="00B337B2"/>
    <w:rsid w:val="00B33A78"/>
    <w:rsid w:val="00B33BBB"/>
    <w:rsid w:val="00B33C2A"/>
    <w:rsid w:val="00B33CE2"/>
    <w:rsid w:val="00B33F7A"/>
    <w:rsid w:val="00B33F89"/>
    <w:rsid w:val="00B3408D"/>
    <w:rsid w:val="00B3426C"/>
    <w:rsid w:val="00B345D4"/>
    <w:rsid w:val="00B34755"/>
    <w:rsid w:val="00B3477E"/>
    <w:rsid w:val="00B34A0D"/>
    <w:rsid w:val="00B34A8E"/>
    <w:rsid w:val="00B34AB4"/>
    <w:rsid w:val="00B34ACF"/>
    <w:rsid w:val="00B34C68"/>
    <w:rsid w:val="00B34CF4"/>
    <w:rsid w:val="00B34F67"/>
    <w:rsid w:val="00B350A7"/>
    <w:rsid w:val="00B35209"/>
    <w:rsid w:val="00B35360"/>
    <w:rsid w:val="00B3551C"/>
    <w:rsid w:val="00B355FA"/>
    <w:rsid w:val="00B35868"/>
    <w:rsid w:val="00B35894"/>
    <w:rsid w:val="00B3595E"/>
    <w:rsid w:val="00B359E3"/>
    <w:rsid w:val="00B35C0D"/>
    <w:rsid w:val="00B35E36"/>
    <w:rsid w:val="00B366CE"/>
    <w:rsid w:val="00B36922"/>
    <w:rsid w:val="00B36AA8"/>
    <w:rsid w:val="00B36D13"/>
    <w:rsid w:val="00B36D6A"/>
    <w:rsid w:val="00B36ECE"/>
    <w:rsid w:val="00B36EE0"/>
    <w:rsid w:val="00B36EFB"/>
    <w:rsid w:val="00B36FC5"/>
    <w:rsid w:val="00B370A2"/>
    <w:rsid w:val="00B37390"/>
    <w:rsid w:val="00B373B3"/>
    <w:rsid w:val="00B3741D"/>
    <w:rsid w:val="00B3757B"/>
    <w:rsid w:val="00B3784C"/>
    <w:rsid w:val="00B37900"/>
    <w:rsid w:val="00B37A2E"/>
    <w:rsid w:val="00B37AAE"/>
    <w:rsid w:val="00B37B9A"/>
    <w:rsid w:val="00B37D9C"/>
    <w:rsid w:val="00B37DC8"/>
    <w:rsid w:val="00B37EAC"/>
    <w:rsid w:val="00B4016D"/>
    <w:rsid w:val="00B402AB"/>
    <w:rsid w:val="00B40417"/>
    <w:rsid w:val="00B406DB"/>
    <w:rsid w:val="00B4096F"/>
    <w:rsid w:val="00B40A99"/>
    <w:rsid w:val="00B40AC8"/>
    <w:rsid w:val="00B40AEE"/>
    <w:rsid w:val="00B40D51"/>
    <w:rsid w:val="00B40E3B"/>
    <w:rsid w:val="00B40EF9"/>
    <w:rsid w:val="00B4104D"/>
    <w:rsid w:val="00B411F2"/>
    <w:rsid w:val="00B413E5"/>
    <w:rsid w:val="00B418D0"/>
    <w:rsid w:val="00B41A78"/>
    <w:rsid w:val="00B41CC7"/>
    <w:rsid w:val="00B41EBF"/>
    <w:rsid w:val="00B41F26"/>
    <w:rsid w:val="00B42110"/>
    <w:rsid w:val="00B422AE"/>
    <w:rsid w:val="00B42605"/>
    <w:rsid w:val="00B426C0"/>
    <w:rsid w:val="00B4278D"/>
    <w:rsid w:val="00B427ED"/>
    <w:rsid w:val="00B429FF"/>
    <w:rsid w:val="00B42D15"/>
    <w:rsid w:val="00B42FEE"/>
    <w:rsid w:val="00B430AD"/>
    <w:rsid w:val="00B43194"/>
    <w:rsid w:val="00B4322E"/>
    <w:rsid w:val="00B43286"/>
    <w:rsid w:val="00B432C7"/>
    <w:rsid w:val="00B43757"/>
    <w:rsid w:val="00B43790"/>
    <w:rsid w:val="00B437AD"/>
    <w:rsid w:val="00B4385A"/>
    <w:rsid w:val="00B438EE"/>
    <w:rsid w:val="00B43B1A"/>
    <w:rsid w:val="00B43BC1"/>
    <w:rsid w:val="00B43DDF"/>
    <w:rsid w:val="00B44136"/>
    <w:rsid w:val="00B44242"/>
    <w:rsid w:val="00B44300"/>
    <w:rsid w:val="00B44654"/>
    <w:rsid w:val="00B4465C"/>
    <w:rsid w:val="00B44807"/>
    <w:rsid w:val="00B4498D"/>
    <w:rsid w:val="00B449A7"/>
    <w:rsid w:val="00B44EBF"/>
    <w:rsid w:val="00B45666"/>
    <w:rsid w:val="00B459D8"/>
    <w:rsid w:val="00B45EA5"/>
    <w:rsid w:val="00B45EEF"/>
    <w:rsid w:val="00B460AC"/>
    <w:rsid w:val="00B46166"/>
    <w:rsid w:val="00B462F4"/>
    <w:rsid w:val="00B4637D"/>
    <w:rsid w:val="00B463B8"/>
    <w:rsid w:val="00B4644B"/>
    <w:rsid w:val="00B46474"/>
    <w:rsid w:val="00B4655C"/>
    <w:rsid w:val="00B46808"/>
    <w:rsid w:val="00B468E5"/>
    <w:rsid w:val="00B469A1"/>
    <w:rsid w:val="00B46ADF"/>
    <w:rsid w:val="00B46B63"/>
    <w:rsid w:val="00B46B85"/>
    <w:rsid w:val="00B476FF"/>
    <w:rsid w:val="00B478F3"/>
    <w:rsid w:val="00B479C2"/>
    <w:rsid w:val="00B47AF3"/>
    <w:rsid w:val="00B47CFB"/>
    <w:rsid w:val="00B5003E"/>
    <w:rsid w:val="00B5065C"/>
    <w:rsid w:val="00B50759"/>
    <w:rsid w:val="00B509F0"/>
    <w:rsid w:val="00B50A55"/>
    <w:rsid w:val="00B50C26"/>
    <w:rsid w:val="00B50C2E"/>
    <w:rsid w:val="00B50C3B"/>
    <w:rsid w:val="00B50EAA"/>
    <w:rsid w:val="00B510A9"/>
    <w:rsid w:val="00B5122F"/>
    <w:rsid w:val="00B51236"/>
    <w:rsid w:val="00B51297"/>
    <w:rsid w:val="00B5147D"/>
    <w:rsid w:val="00B51552"/>
    <w:rsid w:val="00B5166A"/>
    <w:rsid w:val="00B519EE"/>
    <w:rsid w:val="00B51C0B"/>
    <w:rsid w:val="00B51DD9"/>
    <w:rsid w:val="00B51F92"/>
    <w:rsid w:val="00B5212D"/>
    <w:rsid w:val="00B52371"/>
    <w:rsid w:val="00B52725"/>
    <w:rsid w:val="00B52BA8"/>
    <w:rsid w:val="00B52C0B"/>
    <w:rsid w:val="00B52EC5"/>
    <w:rsid w:val="00B530E5"/>
    <w:rsid w:val="00B5317E"/>
    <w:rsid w:val="00B53483"/>
    <w:rsid w:val="00B535EE"/>
    <w:rsid w:val="00B53BB9"/>
    <w:rsid w:val="00B53CCD"/>
    <w:rsid w:val="00B53D17"/>
    <w:rsid w:val="00B53DD7"/>
    <w:rsid w:val="00B53E68"/>
    <w:rsid w:val="00B53F24"/>
    <w:rsid w:val="00B540AA"/>
    <w:rsid w:val="00B5420C"/>
    <w:rsid w:val="00B54253"/>
    <w:rsid w:val="00B54561"/>
    <w:rsid w:val="00B54677"/>
    <w:rsid w:val="00B547AA"/>
    <w:rsid w:val="00B54832"/>
    <w:rsid w:val="00B5488B"/>
    <w:rsid w:val="00B549D3"/>
    <w:rsid w:val="00B54AD0"/>
    <w:rsid w:val="00B54B39"/>
    <w:rsid w:val="00B54B8F"/>
    <w:rsid w:val="00B54BC5"/>
    <w:rsid w:val="00B54C4E"/>
    <w:rsid w:val="00B54D86"/>
    <w:rsid w:val="00B54EEC"/>
    <w:rsid w:val="00B55015"/>
    <w:rsid w:val="00B551BD"/>
    <w:rsid w:val="00B55414"/>
    <w:rsid w:val="00B555D9"/>
    <w:rsid w:val="00B557E5"/>
    <w:rsid w:val="00B5599D"/>
    <w:rsid w:val="00B55DB7"/>
    <w:rsid w:val="00B55E2C"/>
    <w:rsid w:val="00B55F62"/>
    <w:rsid w:val="00B55F73"/>
    <w:rsid w:val="00B5639F"/>
    <w:rsid w:val="00B56613"/>
    <w:rsid w:val="00B56717"/>
    <w:rsid w:val="00B56E7B"/>
    <w:rsid w:val="00B56F07"/>
    <w:rsid w:val="00B57546"/>
    <w:rsid w:val="00B576A1"/>
    <w:rsid w:val="00B57744"/>
    <w:rsid w:val="00B57852"/>
    <w:rsid w:val="00B578A5"/>
    <w:rsid w:val="00B578B1"/>
    <w:rsid w:val="00B578C3"/>
    <w:rsid w:val="00B57973"/>
    <w:rsid w:val="00B57D65"/>
    <w:rsid w:val="00B57D6F"/>
    <w:rsid w:val="00B57D9F"/>
    <w:rsid w:val="00B57E19"/>
    <w:rsid w:val="00B57EDD"/>
    <w:rsid w:val="00B57F92"/>
    <w:rsid w:val="00B60100"/>
    <w:rsid w:val="00B6039D"/>
    <w:rsid w:val="00B60575"/>
    <w:rsid w:val="00B6078A"/>
    <w:rsid w:val="00B60816"/>
    <w:rsid w:val="00B60929"/>
    <w:rsid w:val="00B60C1E"/>
    <w:rsid w:val="00B60D59"/>
    <w:rsid w:val="00B60D6E"/>
    <w:rsid w:val="00B60D72"/>
    <w:rsid w:val="00B60E48"/>
    <w:rsid w:val="00B60EC0"/>
    <w:rsid w:val="00B612BE"/>
    <w:rsid w:val="00B612DC"/>
    <w:rsid w:val="00B61379"/>
    <w:rsid w:val="00B61385"/>
    <w:rsid w:val="00B614D4"/>
    <w:rsid w:val="00B61673"/>
    <w:rsid w:val="00B61789"/>
    <w:rsid w:val="00B61993"/>
    <w:rsid w:val="00B61C5F"/>
    <w:rsid w:val="00B61E0F"/>
    <w:rsid w:val="00B61FAB"/>
    <w:rsid w:val="00B62025"/>
    <w:rsid w:val="00B62683"/>
    <w:rsid w:val="00B628A9"/>
    <w:rsid w:val="00B629B2"/>
    <w:rsid w:val="00B62A89"/>
    <w:rsid w:val="00B62D82"/>
    <w:rsid w:val="00B62FAB"/>
    <w:rsid w:val="00B62FC6"/>
    <w:rsid w:val="00B630D8"/>
    <w:rsid w:val="00B6343F"/>
    <w:rsid w:val="00B63443"/>
    <w:rsid w:val="00B63548"/>
    <w:rsid w:val="00B6376D"/>
    <w:rsid w:val="00B6393D"/>
    <w:rsid w:val="00B63A96"/>
    <w:rsid w:val="00B63C3B"/>
    <w:rsid w:val="00B63D1E"/>
    <w:rsid w:val="00B63EF9"/>
    <w:rsid w:val="00B63F74"/>
    <w:rsid w:val="00B6406E"/>
    <w:rsid w:val="00B640A7"/>
    <w:rsid w:val="00B642E5"/>
    <w:rsid w:val="00B6438D"/>
    <w:rsid w:val="00B64524"/>
    <w:rsid w:val="00B64584"/>
    <w:rsid w:val="00B646AB"/>
    <w:rsid w:val="00B64770"/>
    <w:rsid w:val="00B64810"/>
    <w:rsid w:val="00B64919"/>
    <w:rsid w:val="00B6492D"/>
    <w:rsid w:val="00B64AF4"/>
    <w:rsid w:val="00B64D6F"/>
    <w:rsid w:val="00B64FE0"/>
    <w:rsid w:val="00B651E5"/>
    <w:rsid w:val="00B65330"/>
    <w:rsid w:val="00B654C5"/>
    <w:rsid w:val="00B6552C"/>
    <w:rsid w:val="00B655A5"/>
    <w:rsid w:val="00B65968"/>
    <w:rsid w:val="00B65A15"/>
    <w:rsid w:val="00B65A9C"/>
    <w:rsid w:val="00B65CAF"/>
    <w:rsid w:val="00B65D74"/>
    <w:rsid w:val="00B65E8B"/>
    <w:rsid w:val="00B65E92"/>
    <w:rsid w:val="00B6652B"/>
    <w:rsid w:val="00B66548"/>
    <w:rsid w:val="00B667F6"/>
    <w:rsid w:val="00B66853"/>
    <w:rsid w:val="00B668D7"/>
    <w:rsid w:val="00B66BFE"/>
    <w:rsid w:val="00B66C0A"/>
    <w:rsid w:val="00B66EA9"/>
    <w:rsid w:val="00B67232"/>
    <w:rsid w:val="00B6750F"/>
    <w:rsid w:val="00B6754B"/>
    <w:rsid w:val="00B67667"/>
    <w:rsid w:val="00B67751"/>
    <w:rsid w:val="00B67968"/>
    <w:rsid w:val="00B67B3A"/>
    <w:rsid w:val="00B67C0E"/>
    <w:rsid w:val="00B67C2F"/>
    <w:rsid w:val="00B67CC2"/>
    <w:rsid w:val="00B67E29"/>
    <w:rsid w:val="00B67FA7"/>
    <w:rsid w:val="00B70095"/>
    <w:rsid w:val="00B7032A"/>
    <w:rsid w:val="00B70825"/>
    <w:rsid w:val="00B708E8"/>
    <w:rsid w:val="00B709EE"/>
    <w:rsid w:val="00B70AFE"/>
    <w:rsid w:val="00B70B0A"/>
    <w:rsid w:val="00B70E06"/>
    <w:rsid w:val="00B70EC5"/>
    <w:rsid w:val="00B71196"/>
    <w:rsid w:val="00B7125E"/>
    <w:rsid w:val="00B7130B"/>
    <w:rsid w:val="00B7140C"/>
    <w:rsid w:val="00B7159A"/>
    <w:rsid w:val="00B715FC"/>
    <w:rsid w:val="00B71743"/>
    <w:rsid w:val="00B71CA4"/>
    <w:rsid w:val="00B71FD8"/>
    <w:rsid w:val="00B71FFE"/>
    <w:rsid w:val="00B7216E"/>
    <w:rsid w:val="00B72288"/>
    <w:rsid w:val="00B72462"/>
    <w:rsid w:val="00B726A0"/>
    <w:rsid w:val="00B72887"/>
    <w:rsid w:val="00B72992"/>
    <w:rsid w:val="00B72AEC"/>
    <w:rsid w:val="00B72CCC"/>
    <w:rsid w:val="00B72F3F"/>
    <w:rsid w:val="00B72FA4"/>
    <w:rsid w:val="00B7314D"/>
    <w:rsid w:val="00B73278"/>
    <w:rsid w:val="00B73485"/>
    <w:rsid w:val="00B734BE"/>
    <w:rsid w:val="00B73541"/>
    <w:rsid w:val="00B73617"/>
    <w:rsid w:val="00B737B9"/>
    <w:rsid w:val="00B739E5"/>
    <w:rsid w:val="00B73D56"/>
    <w:rsid w:val="00B73DCC"/>
    <w:rsid w:val="00B73FF5"/>
    <w:rsid w:val="00B746CA"/>
    <w:rsid w:val="00B74772"/>
    <w:rsid w:val="00B74C9D"/>
    <w:rsid w:val="00B74D60"/>
    <w:rsid w:val="00B75013"/>
    <w:rsid w:val="00B75176"/>
    <w:rsid w:val="00B751FC"/>
    <w:rsid w:val="00B753E8"/>
    <w:rsid w:val="00B7550C"/>
    <w:rsid w:val="00B75682"/>
    <w:rsid w:val="00B758D9"/>
    <w:rsid w:val="00B75A0B"/>
    <w:rsid w:val="00B75AF3"/>
    <w:rsid w:val="00B75C87"/>
    <w:rsid w:val="00B75C9E"/>
    <w:rsid w:val="00B75D1D"/>
    <w:rsid w:val="00B75D2A"/>
    <w:rsid w:val="00B761A5"/>
    <w:rsid w:val="00B762D6"/>
    <w:rsid w:val="00B766DA"/>
    <w:rsid w:val="00B76750"/>
    <w:rsid w:val="00B7682D"/>
    <w:rsid w:val="00B769FB"/>
    <w:rsid w:val="00B76C02"/>
    <w:rsid w:val="00B76C84"/>
    <w:rsid w:val="00B76CEF"/>
    <w:rsid w:val="00B77347"/>
    <w:rsid w:val="00B77482"/>
    <w:rsid w:val="00B7748B"/>
    <w:rsid w:val="00B774A8"/>
    <w:rsid w:val="00B774AE"/>
    <w:rsid w:val="00B7760B"/>
    <w:rsid w:val="00B77852"/>
    <w:rsid w:val="00B77A04"/>
    <w:rsid w:val="00B77A8C"/>
    <w:rsid w:val="00B77BBB"/>
    <w:rsid w:val="00B77C14"/>
    <w:rsid w:val="00B77CE8"/>
    <w:rsid w:val="00B77E27"/>
    <w:rsid w:val="00B77FBF"/>
    <w:rsid w:val="00B77FDB"/>
    <w:rsid w:val="00B801A1"/>
    <w:rsid w:val="00B802ED"/>
    <w:rsid w:val="00B803B4"/>
    <w:rsid w:val="00B807D3"/>
    <w:rsid w:val="00B8092E"/>
    <w:rsid w:val="00B80A4F"/>
    <w:rsid w:val="00B80A6D"/>
    <w:rsid w:val="00B80B0D"/>
    <w:rsid w:val="00B80B8B"/>
    <w:rsid w:val="00B80C77"/>
    <w:rsid w:val="00B80E9E"/>
    <w:rsid w:val="00B80F45"/>
    <w:rsid w:val="00B80F9D"/>
    <w:rsid w:val="00B80FAC"/>
    <w:rsid w:val="00B8100D"/>
    <w:rsid w:val="00B813ED"/>
    <w:rsid w:val="00B81430"/>
    <w:rsid w:val="00B81540"/>
    <w:rsid w:val="00B81809"/>
    <w:rsid w:val="00B818EB"/>
    <w:rsid w:val="00B819D6"/>
    <w:rsid w:val="00B81A55"/>
    <w:rsid w:val="00B81C5E"/>
    <w:rsid w:val="00B81DC2"/>
    <w:rsid w:val="00B81DD7"/>
    <w:rsid w:val="00B81E68"/>
    <w:rsid w:val="00B820A7"/>
    <w:rsid w:val="00B820C4"/>
    <w:rsid w:val="00B82151"/>
    <w:rsid w:val="00B8220C"/>
    <w:rsid w:val="00B824E4"/>
    <w:rsid w:val="00B82673"/>
    <w:rsid w:val="00B82919"/>
    <w:rsid w:val="00B82B60"/>
    <w:rsid w:val="00B82B9A"/>
    <w:rsid w:val="00B83222"/>
    <w:rsid w:val="00B83329"/>
    <w:rsid w:val="00B83509"/>
    <w:rsid w:val="00B835E3"/>
    <w:rsid w:val="00B83709"/>
    <w:rsid w:val="00B838AE"/>
    <w:rsid w:val="00B83A16"/>
    <w:rsid w:val="00B83A45"/>
    <w:rsid w:val="00B83C1C"/>
    <w:rsid w:val="00B83D60"/>
    <w:rsid w:val="00B840BA"/>
    <w:rsid w:val="00B84182"/>
    <w:rsid w:val="00B84339"/>
    <w:rsid w:val="00B8452E"/>
    <w:rsid w:val="00B84889"/>
    <w:rsid w:val="00B848AA"/>
    <w:rsid w:val="00B850D0"/>
    <w:rsid w:val="00B8531E"/>
    <w:rsid w:val="00B85BEE"/>
    <w:rsid w:val="00B85E2D"/>
    <w:rsid w:val="00B860B9"/>
    <w:rsid w:val="00B860E0"/>
    <w:rsid w:val="00B86150"/>
    <w:rsid w:val="00B86433"/>
    <w:rsid w:val="00B86AAB"/>
    <w:rsid w:val="00B87005"/>
    <w:rsid w:val="00B873CB"/>
    <w:rsid w:val="00B873FC"/>
    <w:rsid w:val="00B87834"/>
    <w:rsid w:val="00B87C03"/>
    <w:rsid w:val="00B87CD4"/>
    <w:rsid w:val="00B87D3E"/>
    <w:rsid w:val="00B87D45"/>
    <w:rsid w:val="00B87F0E"/>
    <w:rsid w:val="00B904BA"/>
    <w:rsid w:val="00B904F4"/>
    <w:rsid w:val="00B9054E"/>
    <w:rsid w:val="00B90892"/>
    <w:rsid w:val="00B90B45"/>
    <w:rsid w:val="00B90C80"/>
    <w:rsid w:val="00B90FF1"/>
    <w:rsid w:val="00B91016"/>
    <w:rsid w:val="00B9101A"/>
    <w:rsid w:val="00B913E2"/>
    <w:rsid w:val="00B914D7"/>
    <w:rsid w:val="00B9172C"/>
    <w:rsid w:val="00B91839"/>
    <w:rsid w:val="00B9192D"/>
    <w:rsid w:val="00B91C98"/>
    <w:rsid w:val="00B91D73"/>
    <w:rsid w:val="00B91F9C"/>
    <w:rsid w:val="00B920F8"/>
    <w:rsid w:val="00B9214E"/>
    <w:rsid w:val="00B9229F"/>
    <w:rsid w:val="00B9238B"/>
    <w:rsid w:val="00B926C4"/>
    <w:rsid w:val="00B92CD8"/>
    <w:rsid w:val="00B92DDE"/>
    <w:rsid w:val="00B92E56"/>
    <w:rsid w:val="00B92E9E"/>
    <w:rsid w:val="00B930E4"/>
    <w:rsid w:val="00B9324F"/>
    <w:rsid w:val="00B93288"/>
    <w:rsid w:val="00B932C7"/>
    <w:rsid w:val="00B9348B"/>
    <w:rsid w:val="00B934E1"/>
    <w:rsid w:val="00B935E1"/>
    <w:rsid w:val="00B9393C"/>
    <w:rsid w:val="00B93968"/>
    <w:rsid w:val="00B93B23"/>
    <w:rsid w:val="00B93CAD"/>
    <w:rsid w:val="00B93DF9"/>
    <w:rsid w:val="00B93EA6"/>
    <w:rsid w:val="00B9403D"/>
    <w:rsid w:val="00B941CF"/>
    <w:rsid w:val="00B94211"/>
    <w:rsid w:val="00B94478"/>
    <w:rsid w:val="00B944C7"/>
    <w:rsid w:val="00B945BB"/>
    <w:rsid w:val="00B94C1D"/>
    <w:rsid w:val="00B955E4"/>
    <w:rsid w:val="00B959BD"/>
    <w:rsid w:val="00B95E80"/>
    <w:rsid w:val="00B95F8A"/>
    <w:rsid w:val="00B96091"/>
    <w:rsid w:val="00B9614A"/>
    <w:rsid w:val="00B96319"/>
    <w:rsid w:val="00B963BF"/>
    <w:rsid w:val="00B96519"/>
    <w:rsid w:val="00B96580"/>
    <w:rsid w:val="00B968E7"/>
    <w:rsid w:val="00B96AA1"/>
    <w:rsid w:val="00B96E57"/>
    <w:rsid w:val="00B9703B"/>
    <w:rsid w:val="00B9705F"/>
    <w:rsid w:val="00B970CB"/>
    <w:rsid w:val="00B972EC"/>
    <w:rsid w:val="00B97951"/>
    <w:rsid w:val="00B97A50"/>
    <w:rsid w:val="00B97B2F"/>
    <w:rsid w:val="00B97C07"/>
    <w:rsid w:val="00B97DD5"/>
    <w:rsid w:val="00BA0258"/>
    <w:rsid w:val="00BA02A0"/>
    <w:rsid w:val="00BA02ED"/>
    <w:rsid w:val="00BA039E"/>
    <w:rsid w:val="00BA03AA"/>
    <w:rsid w:val="00BA03FC"/>
    <w:rsid w:val="00BA04A9"/>
    <w:rsid w:val="00BA0637"/>
    <w:rsid w:val="00BA06FB"/>
    <w:rsid w:val="00BA0833"/>
    <w:rsid w:val="00BA0883"/>
    <w:rsid w:val="00BA0923"/>
    <w:rsid w:val="00BA1843"/>
    <w:rsid w:val="00BA1869"/>
    <w:rsid w:val="00BA1895"/>
    <w:rsid w:val="00BA1B4E"/>
    <w:rsid w:val="00BA1DB9"/>
    <w:rsid w:val="00BA1E7E"/>
    <w:rsid w:val="00BA1EC4"/>
    <w:rsid w:val="00BA1F80"/>
    <w:rsid w:val="00BA2048"/>
    <w:rsid w:val="00BA22FD"/>
    <w:rsid w:val="00BA291A"/>
    <w:rsid w:val="00BA2AC6"/>
    <w:rsid w:val="00BA2B1D"/>
    <w:rsid w:val="00BA2CE3"/>
    <w:rsid w:val="00BA2D6A"/>
    <w:rsid w:val="00BA2F24"/>
    <w:rsid w:val="00BA2F5D"/>
    <w:rsid w:val="00BA2F6A"/>
    <w:rsid w:val="00BA3250"/>
    <w:rsid w:val="00BA32ED"/>
    <w:rsid w:val="00BA33D7"/>
    <w:rsid w:val="00BA38EB"/>
    <w:rsid w:val="00BA39DA"/>
    <w:rsid w:val="00BA3AFF"/>
    <w:rsid w:val="00BA3B9F"/>
    <w:rsid w:val="00BA3F04"/>
    <w:rsid w:val="00BA401C"/>
    <w:rsid w:val="00BA40C2"/>
    <w:rsid w:val="00BA40F2"/>
    <w:rsid w:val="00BA4157"/>
    <w:rsid w:val="00BA41F6"/>
    <w:rsid w:val="00BA42CC"/>
    <w:rsid w:val="00BA4555"/>
    <w:rsid w:val="00BA4B6D"/>
    <w:rsid w:val="00BA4BBF"/>
    <w:rsid w:val="00BA4D84"/>
    <w:rsid w:val="00BA4DF1"/>
    <w:rsid w:val="00BA4DFC"/>
    <w:rsid w:val="00BA4EA4"/>
    <w:rsid w:val="00BA4ED0"/>
    <w:rsid w:val="00BA515A"/>
    <w:rsid w:val="00BA52A6"/>
    <w:rsid w:val="00BA59BE"/>
    <w:rsid w:val="00BA5AE0"/>
    <w:rsid w:val="00BA5B00"/>
    <w:rsid w:val="00BA5D88"/>
    <w:rsid w:val="00BA5F41"/>
    <w:rsid w:val="00BA62B9"/>
    <w:rsid w:val="00BA63F8"/>
    <w:rsid w:val="00BA65CC"/>
    <w:rsid w:val="00BA66DE"/>
    <w:rsid w:val="00BA66DF"/>
    <w:rsid w:val="00BA67EF"/>
    <w:rsid w:val="00BA6907"/>
    <w:rsid w:val="00BA6C0B"/>
    <w:rsid w:val="00BA6E11"/>
    <w:rsid w:val="00BA7092"/>
    <w:rsid w:val="00BA7181"/>
    <w:rsid w:val="00BA71CB"/>
    <w:rsid w:val="00BA7218"/>
    <w:rsid w:val="00BA730F"/>
    <w:rsid w:val="00BA76B8"/>
    <w:rsid w:val="00BA76C4"/>
    <w:rsid w:val="00BA7833"/>
    <w:rsid w:val="00BA7A49"/>
    <w:rsid w:val="00BA7DF2"/>
    <w:rsid w:val="00BA7ED6"/>
    <w:rsid w:val="00BA7F69"/>
    <w:rsid w:val="00BB003C"/>
    <w:rsid w:val="00BB00FC"/>
    <w:rsid w:val="00BB01D7"/>
    <w:rsid w:val="00BB03EF"/>
    <w:rsid w:val="00BB0600"/>
    <w:rsid w:val="00BB078B"/>
    <w:rsid w:val="00BB0C8C"/>
    <w:rsid w:val="00BB0EA1"/>
    <w:rsid w:val="00BB0EE2"/>
    <w:rsid w:val="00BB1139"/>
    <w:rsid w:val="00BB11CC"/>
    <w:rsid w:val="00BB1582"/>
    <w:rsid w:val="00BB1605"/>
    <w:rsid w:val="00BB176D"/>
    <w:rsid w:val="00BB1A56"/>
    <w:rsid w:val="00BB1B14"/>
    <w:rsid w:val="00BB1BC5"/>
    <w:rsid w:val="00BB1E33"/>
    <w:rsid w:val="00BB1F54"/>
    <w:rsid w:val="00BB2037"/>
    <w:rsid w:val="00BB214C"/>
    <w:rsid w:val="00BB21AF"/>
    <w:rsid w:val="00BB232E"/>
    <w:rsid w:val="00BB245A"/>
    <w:rsid w:val="00BB250C"/>
    <w:rsid w:val="00BB269D"/>
    <w:rsid w:val="00BB2A4D"/>
    <w:rsid w:val="00BB2A66"/>
    <w:rsid w:val="00BB2AC0"/>
    <w:rsid w:val="00BB2AE2"/>
    <w:rsid w:val="00BB2B41"/>
    <w:rsid w:val="00BB2B72"/>
    <w:rsid w:val="00BB2C43"/>
    <w:rsid w:val="00BB2D14"/>
    <w:rsid w:val="00BB2F60"/>
    <w:rsid w:val="00BB2FAA"/>
    <w:rsid w:val="00BB300B"/>
    <w:rsid w:val="00BB3125"/>
    <w:rsid w:val="00BB3359"/>
    <w:rsid w:val="00BB346E"/>
    <w:rsid w:val="00BB3843"/>
    <w:rsid w:val="00BB3971"/>
    <w:rsid w:val="00BB3A34"/>
    <w:rsid w:val="00BB3FB0"/>
    <w:rsid w:val="00BB405E"/>
    <w:rsid w:val="00BB4165"/>
    <w:rsid w:val="00BB44A6"/>
    <w:rsid w:val="00BB48F4"/>
    <w:rsid w:val="00BB4B5F"/>
    <w:rsid w:val="00BB4CEC"/>
    <w:rsid w:val="00BB4E15"/>
    <w:rsid w:val="00BB4E24"/>
    <w:rsid w:val="00BB4E4F"/>
    <w:rsid w:val="00BB4E56"/>
    <w:rsid w:val="00BB4FBD"/>
    <w:rsid w:val="00BB53D1"/>
    <w:rsid w:val="00BB5840"/>
    <w:rsid w:val="00BB5869"/>
    <w:rsid w:val="00BB5890"/>
    <w:rsid w:val="00BB5AEF"/>
    <w:rsid w:val="00BB5B3D"/>
    <w:rsid w:val="00BB6082"/>
    <w:rsid w:val="00BB6250"/>
    <w:rsid w:val="00BB659A"/>
    <w:rsid w:val="00BB65CD"/>
    <w:rsid w:val="00BB697A"/>
    <w:rsid w:val="00BB6B1D"/>
    <w:rsid w:val="00BB6C94"/>
    <w:rsid w:val="00BB7067"/>
    <w:rsid w:val="00BB723C"/>
    <w:rsid w:val="00BB72EE"/>
    <w:rsid w:val="00BB7327"/>
    <w:rsid w:val="00BB758B"/>
    <w:rsid w:val="00BB77C3"/>
    <w:rsid w:val="00BB77E0"/>
    <w:rsid w:val="00BB7929"/>
    <w:rsid w:val="00BB7ABF"/>
    <w:rsid w:val="00BB7DC8"/>
    <w:rsid w:val="00BB7E65"/>
    <w:rsid w:val="00BB7F1E"/>
    <w:rsid w:val="00BC0028"/>
    <w:rsid w:val="00BC0098"/>
    <w:rsid w:val="00BC0209"/>
    <w:rsid w:val="00BC020A"/>
    <w:rsid w:val="00BC022B"/>
    <w:rsid w:val="00BC0315"/>
    <w:rsid w:val="00BC0324"/>
    <w:rsid w:val="00BC049B"/>
    <w:rsid w:val="00BC057C"/>
    <w:rsid w:val="00BC05C7"/>
    <w:rsid w:val="00BC0805"/>
    <w:rsid w:val="00BC0BB1"/>
    <w:rsid w:val="00BC0D17"/>
    <w:rsid w:val="00BC1141"/>
    <w:rsid w:val="00BC1160"/>
    <w:rsid w:val="00BC129A"/>
    <w:rsid w:val="00BC153A"/>
    <w:rsid w:val="00BC1648"/>
    <w:rsid w:val="00BC164D"/>
    <w:rsid w:val="00BC1697"/>
    <w:rsid w:val="00BC1967"/>
    <w:rsid w:val="00BC1BC0"/>
    <w:rsid w:val="00BC1C1A"/>
    <w:rsid w:val="00BC1C98"/>
    <w:rsid w:val="00BC219B"/>
    <w:rsid w:val="00BC21FA"/>
    <w:rsid w:val="00BC2281"/>
    <w:rsid w:val="00BC23BE"/>
    <w:rsid w:val="00BC23EE"/>
    <w:rsid w:val="00BC24E4"/>
    <w:rsid w:val="00BC2614"/>
    <w:rsid w:val="00BC269D"/>
    <w:rsid w:val="00BC29E2"/>
    <w:rsid w:val="00BC2A0B"/>
    <w:rsid w:val="00BC2B31"/>
    <w:rsid w:val="00BC2CC1"/>
    <w:rsid w:val="00BC2D0B"/>
    <w:rsid w:val="00BC2DD8"/>
    <w:rsid w:val="00BC3026"/>
    <w:rsid w:val="00BC310F"/>
    <w:rsid w:val="00BC3148"/>
    <w:rsid w:val="00BC3170"/>
    <w:rsid w:val="00BC31DE"/>
    <w:rsid w:val="00BC3804"/>
    <w:rsid w:val="00BC3E38"/>
    <w:rsid w:val="00BC3E80"/>
    <w:rsid w:val="00BC4059"/>
    <w:rsid w:val="00BC41FD"/>
    <w:rsid w:val="00BC443E"/>
    <w:rsid w:val="00BC45E2"/>
    <w:rsid w:val="00BC474E"/>
    <w:rsid w:val="00BC4E2D"/>
    <w:rsid w:val="00BC4E67"/>
    <w:rsid w:val="00BC5047"/>
    <w:rsid w:val="00BC5152"/>
    <w:rsid w:val="00BC52E0"/>
    <w:rsid w:val="00BC54BA"/>
    <w:rsid w:val="00BC54D1"/>
    <w:rsid w:val="00BC5595"/>
    <w:rsid w:val="00BC5797"/>
    <w:rsid w:val="00BC5855"/>
    <w:rsid w:val="00BC59FB"/>
    <w:rsid w:val="00BC5A94"/>
    <w:rsid w:val="00BC5D2B"/>
    <w:rsid w:val="00BC5D3B"/>
    <w:rsid w:val="00BC61B7"/>
    <w:rsid w:val="00BC62AB"/>
    <w:rsid w:val="00BC67BE"/>
    <w:rsid w:val="00BC68C6"/>
    <w:rsid w:val="00BC6979"/>
    <w:rsid w:val="00BC69A1"/>
    <w:rsid w:val="00BC69F6"/>
    <w:rsid w:val="00BC6B48"/>
    <w:rsid w:val="00BC6B9D"/>
    <w:rsid w:val="00BC6CBC"/>
    <w:rsid w:val="00BC6DDA"/>
    <w:rsid w:val="00BC6F1F"/>
    <w:rsid w:val="00BC6F76"/>
    <w:rsid w:val="00BC6FFE"/>
    <w:rsid w:val="00BC700D"/>
    <w:rsid w:val="00BC70D1"/>
    <w:rsid w:val="00BC728C"/>
    <w:rsid w:val="00BC730C"/>
    <w:rsid w:val="00BC733C"/>
    <w:rsid w:val="00BC74F7"/>
    <w:rsid w:val="00BC7852"/>
    <w:rsid w:val="00BC78E5"/>
    <w:rsid w:val="00BC7C93"/>
    <w:rsid w:val="00BC7CDD"/>
    <w:rsid w:val="00BC7E07"/>
    <w:rsid w:val="00BC7E90"/>
    <w:rsid w:val="00BC7F11"/>
    <w:rsid w:val="00BD0174"/>
    <w:rsid w:val="00BD0183"/>
    <w:rsid w:val="00BD02FF"/>
    <w:rsid w:val="00BD0388"/>
    <w:rsid w:val="00BD061A"/>
    <w:rsid w:val="00BD09AA"/>
    <w:rsid w:val="00BD0AE4"/>
    <w:rsid w:val="00BD0F21"/>
    <w:rsid w:val="00BD1202"/>
    <w:rsid w:val="00BD14C6"/>
    <w:rsid w:val="00BD1522"/>
    <w:rsid w:val="00BD1ABB"/>
    <w:rsid w:val="00BD1B74"/>
    <w:rsid w:val="00BD1C11"/>
    <w:rsid w:val="00BD1C8E"/>
    <w:rsid w:val="00BD1D28"/>
    <w:rsid w:val="00BD1E36"/>
    <w:rsid w:val="00BD1E66"/>
    <w:rsid w:val="00BD21B8"/>
    <w:rsid w:val="00BD21C4"/>
    <w:rsid w:val="00BD22AD"/>
    <w:rsid w:val="00BD231F"/>
    <w:rsid w:val="00BD24CD"/>
    <w:rsid w:val="00BD2525"/>
    <w:rsid w:val="00BD2579"/>
    <w:rsid w:val="00BD26C5"/>
    <w:rsid w:val="00BD2A74"/>
    <w:rsid w:val="00BD2B26"/>
    <w:rsid w:val="00BD2C17"/>
    <w:rsid w:val="00BD2E90"/>
    <w:rsid w:val="00BD2EB9"/>
    <w:rsid w:val="00BD2F44"/>
    <w:rsid w:val="00BD2F88"/>
    <w:rsid w:val="00BD30D5"/>
    <w:rsid w:val="00BD3234"/>
    <w:rsid w:val="00BD3240"/>
    <w:rsid w:val="00BD3491"/>
    <w:rsid w:val="00BD372D"/>
    <w:rsid w:val="00BD38FD"/>
    <w:rsid w:val="00BD3979"/>
    <w:rsid w:val="00BD3ACB"/>
    <w:rsid w:val="00BD3BAD"/>
    <w:rsid w:val="00BD3BC2"/>
    <w:rsid w:val="00BD3C6D"/>
    <w:rsid w:val="00BD3CEB"/>
    <w:rsid w:val="00BD3D4E"/>
    <w:rsid w:val="00BD3E9D"/>
    <w:rsid w:val="00BD430B"/>
    <w:rsid w:val="00BD4679"/>
    <w:rsid w:val="00BD48AC"/>
    <w:rsid w:val="00BD48F9"/>
    <w:rsid w:val="00BD48FC"/>
    <w:rsid w:val="00BD4C61"/>
    <w:rsid w:val="00BD4E05"/>
    <w:rsid w:val="00BD4E35"/>
    <w:rsid w:val="00BD4F58"/>
    <w:rsid w:val="00BD50F0"/>
    <w:rsid w:val="00BD566C"/>
    <w:rsid w:val="00BD56E3"/>
    <w:rsid w:val="00BD5721"/>
    <w:rsid w:val="00BD58D7"/>
    <w:rsid w:val="00BD58E1"/>
    <w:rsid w:val="00BD5926"/>
    <w:rsid w:val="00BD5DA6"/>
    <w:rsid w:val="00BD5EBE"/>
    <w:rsid w:val="00BD5FCB"/>
    <w:rsid w:val="00BD6113"/>
    <w:rsid w:val="00BD6181"/>
    <w:rsid w:val="00BD6232"/>
    <w:rsid w:val="00BD6342"/>
    <w:rsid w:val="00BD65D7"/>
    <w:rsid w:val="00BD663C"/>
    <w:rsid w:val="00BD6643"/>
    <w:rsid w:val="00BD6872"/>
    <w:rsid w:val="00BD68D2"/>
    <w:rsid w:val="00BD6BAA"/>
    <w:rsid w:val="00BD6DA5"/>
    <w:rsid w:val="00BD6E3F"/>
    <w:rsid w:val="00BD71C4"/>
    <w:rsid w:val="00BD720B"/>
    <w:rsid w:val="00BD7630"/>
    <w:rsid w:val="00BD787F"/>
    <w:rsid w:val="00BD78C7"/>
    <w:rsid w:val="00BD7B6E"/>
    <w:rsid w:val="00BD7C70"/>
    <w:rsid w:val="00BD7D03"/>
    <w:rsid w:val="00BD7E5D"/>
    <w:rsid w:val="00BD7FF0"/>
    <w:rsid w:val="00BE02C1"/>
    <w:rsid w:val="00BE0380"/>
    <w:rsid w:val="00BE0389"/>
    <w:rsid w:val="00BE041F"/>
    <w:rsid w:val="00BE0665"/>
    <w:rsid w:val="00BE0909"/>
    <w:rsid w:val="00BE0A52"/>
    <w:rsid w:val="00BE0BFF"/>
    <w:rsid w:val="00BE0CA3"/>
    <w:rsid w:val="00BE0FCB"/>
    <w:rsid w:val="00BE1324"/>
    <w:rsid w:val="00BE133A"/>
    <w:rsid w:val="00BE160F"/>
    <w:rsid w:val="00BE164F"/>
    <w:rsid w:val="00BE1ADC"/>
    <w:rsid w:val="00BE1C59"/>
    <w:rsid w:val="00BE2337"/>
    <w:rsid w:val="00BE2568"/>
    <w:rsid w:val="00BE2757"/>
    <w:rsid w:val="00BE2934"/>
    <w:rsid w:val="00BE2A1C"/>
    <w:rsid w:val="00BE2AED"/>
    <w:rsid w:val="00BE2D33"/>
    <w:rsid w:val="00BE2D4D"/>
    <w:rsid w:val="00BE2EB5"/>
    <w:rsid w:val="00BE30F4"/>
    <w:rsid w:val="00BE31AD"/>
    <w:rsid w:val="00BE32E8"/>
    <w:rsid w:val="00BE35C4"/>
    <w:rsid w:val="00BE3890"/>
    <w:rsid w:val="00BE392D"/>
    <w:rsid w:val="00BE3A59"/>
    <w:rsid w:val="00BE3B58"/>
    <w:rsid w:val="00BE3BB5"/>
    <w:rsid w:val="00BE3F4D"/>
    <w:rsid w:val="00BE40EA"/>
    <w:rsid w:val="00BE424D"/>
    <w:rsid w:val="00BE4294"/>
    <w:rsid w:val="00BE4306"/>
    <w:rsid w:val="00BE4353"/>
    <w:rsid w:val="00BE43FC"/>
    <w:rsid w:val="00BE4454"/>
    <w:rsid w:val="00BE458B"/>
    <w:rsid w:val="00BE4595"/>
    <w:rsid w:val="00BE4C9B"/>
    <w:rsid w:val="00BE4D93"/>
    <w:rsid w:val="00BE4E91"/>
    <w:rsid w:val="00BE5591"/>
    <w:rsid w:val="00BE55E5"/>
    <w:rsid w:val="00BE58F5"/>
    <w:rsid w:val="00BE5953"/>
    <w:rsid w:val="00BE59B4"/>
    <w:rsid w:val="00BE5B63"/>
    <w:rsid w:val="00BE5C11"/>
    <w:rsid w:val="00BE5C49"/>
    <w:rsid w:val="00BE5D16"/>
    <w:rsid w:val="00BE5F03"/>
    <w:rsid w:val="00BE6116"/>
    <w:rsid w:val="00BE6157"/>
    <w:rsid w:val="00BE676B"/>
    <w:rsid w:val="00BE67ED"/>
    <w:rsid w:val="00BE680B"/>
    <w:rsid w:val="00BE6C4A"/>
    <w:rsid w:val="00BE6D52"/>
    <w:rsid w:val="00BE6E3B"/>
    <w:rsid w:val="00BE6E8B"/>
    <w:rsid w:val="00BE6F0D"/>
    <w:rsid w:val="00BE70B3"/>
    <w:rsid w:val="00BE7150"/>
    <w:rsid w:val="00BE729B"/>
    <w:rsid w:val="00BE729C"/>
    <w:rsid w:val="00BE743C"/>
    <w:rsid w:val="00BE746C"/>
    <w:rsid w:val="00BE74D7"/>
    <w:rsid w:val="00BE7652"/>
    <w:rsid w:val="00BE7662"/>
    <w:rsid w:val="00BE78F7"/>
    <w:rsid w:val="00BE7EC1"/>
    <w:rsid w:val="00BE7ED3"/>
    <w:rsid w:val="00BF02AF"/>
    <w:rsid w:val="00BF0478"/>
    <w:rsid w:val="00BF07DB"/>
    <w:rsid w:val="00BF0A6A"/>
    <w:rsid w:val="00BF0B3E"/>
    <w:rsid w:val="00BF0B52"/>
    <w:rsid w:val="00BF0BD7"/>
    <w:rsid w:val="00BF0BFE"/>
    <w:rsid w:val="00BF0CAE"/>
    <w:rsid w:val="00BF0F55"/>
    <w:rsid w:val="00BF0FF7"/>
    <w:rsid w:val="00BF101F"/>
    <w:rsid w:val="00BF1172"/>
    <w:rsid w:val="00BF1293"/>
    <w:rsid w:val="00BF12AD"/>
    <w:rsid w:val="00BF138B"/>
    <w:rsid w:val="00BF147F"/>
    <w:rsid w:val="00BF1615"/>
    <w:rsid w:val="00BF1A99"/>
    <w:rsid w:val="00BF1B03"/>
    <w:rsid w:val="00BF1B77"/>
    <w:rsid w:val="00BF1BAE"/>
    <w:rsid w:val="00BF1DDE"/>
    <w:rsid w:val="00BF221F"/>
    <w:rsid w:val="00BF2361"/>
    <w:rsid w:val="00BF24C0"/>
    <w:rsid w:val="00BF24E0"/>
    <w:rsid w:val="00BF25EC"/>
    <w:rsid w:val="00BF26E9"/>
    <w:rsid w:val="00BF27D1"/>
    <w:rsid w:val="00BF28A9"/>
    <w:rsid w:val="00BF28BA"/>
    <w:rsid w:val="00BF29C3"/>
    <w:rsid w:val="00BF2C83"/>
    <w:rsid w:val="00BF2D42"/>
    <w:rsid w:val="00BF2D7F"/>
    <w:rsid w:val="00BF2D86"/>
    <w:rsid w:val="00BF2EA7"/>
    <w:rsid w:val="00BF2EE6"/>
    <w:rsid w:val="00BF2F22"/>
    <w:rsid w:val="00BF2F5A"/>
    <w:rsid w:val="00BF2FCA"/>
    <w:rsid w:val="00BF308B"/>
    <w:rsid w:val="00BF32D6"/>
    <w:rsid w:val="00BF34F4"/>
    <w:rsid w:val="00BF35B6"/>
    <w:rsid w:val="00BF38CF"/>
    <w:rsid w:val="00BF3973"/>
    <w:rsid w:val="00BF3D4D"/>
    <w:rsid w:val="00BF3DB2"/>
    <w:rsid w:val="00BF3F1B"/>
    <w:rsid w:val="00BF3F23"/>
    <w:rsid w:val="00BF40FB"/>
    <w:rsid w:val="00BF429D"/>
    <w:rsid w:val="00BF448B"/>
    <w:rsid w:val="00BF4504"/>
    <w:rsid w:val="00BF48DE"/>
    <w:rsid w:val="00BF4952"/>
    <w:rsid w:val="00BF4C0A"/>
    <w:rsid w:val="00BF4C44"/>
    <w:rsid w:val="00BF5383"/>
    <w:rsid w:val="00BF552C"/>
    <w:rsid w:val="00BF5565"/>
    <w:rsid w:val="00BF5625"/>
    <w:rsid w:val="00BF5878"/>
    <w:rsid w:val="00BF58F5"/>
    <w:rsid w:val="00BF5938"/>
    <w:rsid w:val="00BF6308"/>
    <w:rsid w:val="00BF66A6"/>
    <w:rsid w:val="00BF6AEF"/>
    <w:rsid w:val="00BF6B09"/>
    <w:rsid w:val="00BF6CA3"/>
    <w:rsid w:val="00BF6DC1"/>
    <w:rsid w:val="00BF6EA7"/>
    <w:rsid w:val="00BF7069"/>
    <w:rsid w:val="00BF70E0"/>
    <w:rsid w:val="00BF7257"/>
    <w:rsid w:val="00BF7305"/>
    <w:rsid w:val="00BF732C"/>
    <w:rsid w:val="00BF744F"/>
    <w:rsid w:val="00BF7480"/>
    <w:rsid w:val="00BF74A1"/>
    <w:rsid w:val="00BF76E6"/>
    <w:rsid w:val="00BF77FE"/>
    <w:rsid w:val="00BF78A7"/>
    <w:rsid w:val="00BF78B6"/>
    <w:rsid w:val="00BF7960"/>
    <w:rsid w:val="00BF7AB3"/>
    <w:rsid w:val="00BF7C95"/>
    <w:rsid w:val="00BF7E22"/>
    <w:rsid w:val="00C000F2"/>
    <w:rsid w:val="00C0031F"/>
    <w:rsid w:val="00C00374"/>
    <w:rsid w:val="00C00397"/>
    <w:rsid w:val="00C007C6"/>
    <w:rsid w:val="00C00B95"/>
    <w:rsid w:val="00C00C68"/>
    <w:rsid w:val="00C00C92"/>
    <w:rsid w:val="00C00D25"/>
    <w:rsid w:val="00C00D55"/>
    <w:rsid w:val="00C00ED8"/>
    <w:rsid w:val="00C00F5B"/>
    <w:rsid w:val="00C0111D"/>
    <w:rsid w:val="00C0131F"/>
    <w:rsid w:val="00C013E0"/>
    <w:rsid w:val="00C01430"/>
    <w:rsid w:val="00C017C2"/>
    <w:rsid w:val="00C01CD0"/>
    <w:rsid w:val="00C01FC5"/>
    <w:rsid w:val="00C0205F"/>
    <w:rsid w:val="00C020EA"/>
    <w:rsid w:val="00C023A2"/>
    <w:rsid w:val="00C027FC"/>
    <w:rsid w:val="00C028AA"/>
    <w:rsid w:val="00C02ECC"/>
    <w:rsid w:val="00C0313E"/>
    <w:rsid w:val="00C03507"/>
    <w:rsid w:val="00C0386A"/>
    <w:rsid w:val="00C03AAF"/>
    <w:rsid w:val="00C04121"/>
    <w:rsid w:val="00C041C0"/>
    <w:rsid w:val="00C043AB"/>
    <w:rsid w:val="00C04442"/>
    <w:rsid w:val="00C046BB"/>
    <w:rsid w:val="00C04729"/>
    <w:rsid w:val="00C04763"/>
    <w:rsid w:val="00C04A7F"/>
    <w:rsid w:val="00C04AC2"/>
    <w:rsid w:val="00C04B91"/>
    <w:rsid w:val="00C04C96"/>
    <w:rsid w:val="00C04CFC"/>
    <w:rsid w:val="00C04D38"/>
    <w:rsid w:val="00C04E5C"/>
    <w:rsid w:val="00C04EDF"/>
    <w:rsid w:val="00C04F8E"/>
    <w:rsid w:val="00C05107"/>
    <w:rsid w:val="00C05286"/>
    <w:rsid w:val="00C052F6"/>
    <w:rsid w:val="00C05486"/>
    <w:rsid w:val="00C0564A"/>
    <w:rsid w:val="00C05675"/>
    <w:rsid w:val="00C05929"/>
    <w:rsid w:val="00C05939"/>
    <w:rsid w:val="00C05BB6"/>
    <w:rsid w:val="00C05BDE"/>
    <w:rsid w:val="00C05C50"/>
    <w:rsid w:val="00C05CB6"/>
    <w:rsid w:val="00C05DBA"/>
    <w:rsid w:val="00C061AD"/>
    <w:rsid w:val="00C06268"/>
    <w:rsid w:val="00C062ED"/>
    <w:rsid w:val="00C06412"/>
    <w:rsid w:val="00C06BA0"/>
    <w:rsid w:val="00C06BAB"/>
    <w:rsid w:val="00C06EC6"/>
    <w:rsid w:val="00C07042"/>
    <w:rsid w:val="00C07191"/>
    <w:rsid w:val="00C071CF"/>
    <w:rsid w:val="00C071D2"/>
    <w:rsid w:val="00C0720D"/>
    <w:rsid w:val="00C07279"/>
    <w:rsid w:val="00C07619"/>
    <w:rsid w:val="00C07CD0"/>
    <w:rsid w:val="00C07D97"/>
    <w:rsid w:val="00C1024C"/>
    <w:rsid w:val="00C10521"/>
    <w:rsid w:val="00C105EB"/>
    <w:rsid w:val="00C10636"/>
    <w:rsid w:val="00C1075B"/>
    <w:rsid w:val="00C1087D"/>
    <w:rsid w:val="00C10920"/>
    <w:rsid w:val="00C10EBE"/>
    <w:rsid w:val="00C10F49"/>
    <w:rsid w:val="00C10F98"/>
    <w:rsid w:val="00C1111A"/>
    <w:rsid w:val="00C11393"/>
    <w:rsid w:val="00C11495"/>
    <w:rsid w:val="00C1162C"/>
    <w:rsid w:val="00C116AF"/>
    <w:rsid w:val="00C1194C"/>
    <w:rsid w:val="00C11B9B"/>
    <w:rsid w:val="00C11BDB"/>
    <w:rsid w:val="00C11CF6"/>
    <w:rsid w:val="00C11D5D"/>
    <w:rsid w:val="00C11D68"/>
    <w:rsid w:val="00C11E28"/>
    <w:rsid w:val="00C11E62"/>
    <w:rsid w:val="00C121EE"/>
    <w:rsid w:val="00C12746"/>
    <w:rsid w:val="00C129B2"/>
    <w:rsid w:val="00C12A8E"/>
    <w:rsid w:val="00C12CB3"/>
    <w:rsid w:val="00C1300B"/>
    <w:rsid w:val="00C131C1"/>
    <w:rsid w:val="00C134B4"/>
    <w:rsid w:val="00C136E6"/>
    <w:rsid w:val="00C137D1"/>
    <w:rsid w:val="00C138E2"/>
    <w:rsid w:val="00C138EE"/>
    <w:rsid w:val="00C13901"/>
    <w:rsid w:val="00C13997"/>
    <w:rsid w:val="00C13FBA"/>
    <w:rsid w:val="00C141DD"/>
    <w:rsid w:val="00C142D8"/>
    <w:rsid w:val="00C14718"/>
    <w:rsid w:val="00C1475E"/>
    <w:rsid w:val="00C1476E"/>
    <w:rsid w:val="00C14DB2"/>
    <w:rsid w:val="00C151F2"/>
    <w:rsid w:val="00C15318"/>
    <w:rsid w:val="00C1540C"/>
    <w:rsid w:val="00C154DE"/>
    <w:rsid w:val="00C155DE"/>
    <w:rsid w:val="00C15727"/>
    <w:rsid w:val="00C157D4"/>
    <w:rsid w:val="00C157DB"/>
    <w:rsid w:val="00C15884"/>
    <w:rsid w:val="00C158E5"/>
    <w:rsid w:val="00C158F2"/>
    <w:rsid w:val="00C15B95"/>
    <w:rsid w:val="00C1617C"/>
    <w:rsid w:val="00C16423"/>
    <w:rsid w:val="00C166CC"/>
    <w:rsid w:val="00C168D6"/>
    <w:rsid w:val="00C1694B"/>
    <w:rsid w:val="00C169BD"/>
    <w:rsid w:val="00C16E77"/>
    <w:rsid w:val="00C16E98"/>
    <w:rsid w:val="00C17084"/>
    <w:rsid w:val="00C17190"/>
    <w:rsid w:val="00C17291"/>
    <w:rsid w:val="00C1732B"/>
    <w:rsid w:val="00C1744F"/>
    <w:rsid w:val="00C17483"/>
    <w:rsid w:val="00C17560"/>
    <w:rsid w:val="00C175C6"/>
    <w:rsid w:val="00C17765"/>
    <w:rsid w:val="00C17768"/>
    <w:rsid w:val="00C1781A"/>
    <w:rsid w:val="00C17939"/>
    <w:rsid w:val="00C17A21"/>
    <w:rsid w:val="00C17AB8"/>
    <w:rsid w:val="00C17AC0"/>
    <w:rsid w:val="00C17BBC"/>
    <w:rsid w:val="00C17D6D"/>
    <w:rsid w:val="00C17F6F"/>
    <w:rsid w:val="00C20098"/>
    <w:rsid w:val="00C20203"/>
    <w:rsid w:val="00C2023F"/>
    <w:rsid w:val="00C20278"/>
    <w:rsid w:val="00C20547"/>
    <w:rsid w:val="00C2054F"/>
    <w:rsid w:val="00C205A2"/>
    <w:rsid w:val="00C2060A"/>
    <w:rsid w:val="00C20710"/>
    <w:rsid w:val="00C2071B"/>
    <w:rsid w:val="00C20991"/>
    <w:rsid w:val="00C20A12"/>
    <w:rsid w:val="00C20A4E"/>
    <w:rsid w:val="00C20ACD"/>
    <w:rsid w:val="00C20BAE"/>
    <w:rsid w:val="00C20D15"/>
    <w:rsid w:val="00C20FB5"/>
    <w:rsid w:val="00C21123"/>
    <w:rsid w:val="00C214D4"/>
    <w:rsid w:val="00C2167F"/>
    <w:rsid w:val="00C21736"/>
    <w:rsid w:val="00C217DD"/>
    <w:rsid w:val="00C21BA5"/>
    <w:rsid w:val="00C21C9C"/>
    <w:rsid w:val="00C2223A"/>
    <w:rsid w:val="00C22328"/>
    <w:rsid w:val="00C223BE"/>
    <w:rsid w:val="00C22581"/>
    <w:rsid w:val="00C225F3"/>
    <w:rsid w:val="00C22640"/>
    <w:rsid w:val="00C227B4"/>
    <w:rsid w:val="00C22A4D"/>
    <w:rsid w:val="00C22A90"/>
    <w:rsid w:val="00C22C79"/>
    <w:rsid w:val="00C22C7E"/>
    <w:rsid w:val="00C2319A"/>
    <w:rsid w:val="00C23389"/>
    <w:rsid w:val="00C23452"/>
    <w:rsid w:val="00C23656"/>
    <w:rsid w:val="00C2395E"/>
    <w:rsid w:val="00C2398E"/>
    <w:rsid w:val="00C23D69"/>
    <w:rsid w:val="00C23DAC"/>
    <w:rsid w:val="00C23E64"/>
    <w:rsid w:val="00C23F6E"/>
    <w:rsid w:val="00C24005"/>
    <w:rsid w:val="00C2402A"/>
    <w:rsid w:val="00C24048"/>
    <w:rsid w:val="00C240C0"/>
    <w:rsid w:val="00C240DB"/>
    <w:rsid w:val="00C2414D"/>
    <w:rsid w:val="00C241D7"/>
    <w:rsid w:val="00C2420F"/>
    <w:rsid w:val="00C24345"/>
    <w:rsid w:val="00C244E0"/>
    <w:rsid w:val="00C2461C"/>
    <w:rsid w:val="00C2461D"/>
    <w:rsid w:val="00C24773"/>
    <w:rsid w:val="00C24907"/>
    <w:rsid w:val="00C24A08"/>
    <w:rsid w:val="00C24A36"/>
    <w:rsid w:val="00C24C80"/>
    <w:rsid w:val="00C24D22"/>
    <w:rsid w:val="00C24E91"/>
    <w:rsid w:val="00C25156"/>
    <w:rsid w:val="00C2541B"/>
    <w:rsid w:val="00C2554B"/>
    <w:rsid w:val="00C258AF"/>
    <w:rsid w:val="00C25B9D"/>
    <w:rsid w:val="00C25CC7"/>
    <w:rsid w:val="00C25EB2"/>
    <w:rsid w:val="00C26088"/>
    <w:rsid w:val="00C263CA"/>
    <w:rsid w:val="00C263E2"/>
    <w:rsid w:val="00C2654A"/>
    <w:rsid w:val="00C26666"/>
    <w:rsid w:val="00C26734"/>
    <w:rsid w:val="00C269D8"/>
    <w:rsid w:val="00C26FB5"/>
    <w:rsid w:val="00C26FBF"/>
    <w:rsid w:val="00C27102"/>
    <w:rsid w:val="00C276D6"/>
    <w:rsid w:val="00C277FC"/>
    <w:rsid w:val="00C2789F"/>
    <w:rsid w:val="00C27957"/>
    <w:rsid w:val="00C27B3E"/>
    <w:rsid w:val="00C302A7"/>
    <w:rsid w:val="00C3032B"/>
    <w:rsid w:val="00C30585"/>
    <w:rsid w:val="00C30D56"/>
    <w:rsid w:val="00C31016"/>
    <w:rsid w:val="00C310B1"/>
    <w:rsid w:val="00C311B6"/>
    <w:rsid w:val="00C316A9"/>
    <w:rsid w:val="00C318B7"/>
    <w:rsid w:val="00C318C5"/>
    <w:rsid w:val="00C319EC"/>
    <w:rsid w:val="00C31D16"/>
    <w:rsid w:val="00C31D3A"/>
    <w:rsid w:val="00C31E0E"/>
    <w:rsid w:val="00C32081"/>
    <w:rsid w:val="00C320F8"/>
    <w:rsid w:val="00C3218A"/>
    <w:rsid w:val="00C32239"/>
    <w:rsid w:val="00C3230A"/>
    <w:rsid w:val="00C32310"/>
    <w:rsid w:val="00C32372"/>
    <w:rsid w:val="00C32411"/>
    <w:rsid w:val="00C328EE"/>
    <w:rsid w:val="00C32911"/>
    <w:rsid w:val="00C3295F"/>
    <w:rsid w:val="00C32CF9"/>
    <w:rsid w:val="00C32D38"/>
    <w:rsid w:val="00C32E0C"/>
    <w:rsid w:val="00C33103"/>
    <w:rsid w:val="00C33899"/>
    <w:rsid w:val="00C33926"/>
    <w:rsid w:val="00C3394D"/>
    <w:rsid w:val="00C33AB8"/>
    <w:rsid w:val="00C33BB4"/>
    <w:rsid w:val="00C33C2A"/>
    <w:rsid w:val="00C33C3E"/>
    <w:rsid w:val="00C33FA5"/>
    <w:rsid w:val="00C341F5"/>
    <w:rsid w:val="00C345FC"/>
    <w:rsid w:val="00C3487F"/>
    <w:rsid w:val="00C34A6D"/>
    <w:rsid w:val="00C35144"/>
    <w:rsid w:val="00C35932"/>
    <w:rsid w:val="00C359B7"/>
    <w:rsid w:val="00C35B6F"/>
    <w:rsid w:val="00C35C9D"/>
    <w:rsid w:val="00C35D54"/>
    <w:rsid w:val="00C35FDA"/>
    <w:rsid w:val="00C3676D"/>
    <w:rsid w:val="00C36979"/>
    <w:rsid w:val="00C36A0C"/>
    <w:rsid w:val="00C36AAB"/>
    <w:rsid w:val="00C36DD1"/>
    <w:rsid w:val="00C36F6F"/>
    <w:rsid w:val="00C36FBB"/>
    <w:rsid w:val="00C373C2"/>
    <w:rsid w:val="00C374E7"/>
    <w:rsid w:val="00C3775A"/>
    <w:rsid w:val="00C379FA"/>
    <w:rsid w:val="00C37C1D"/>
    <w:rsid w:val="00C37D5B"/>
    <w:rsid w:val="00C37F8E"/>
    <w:rsid w:val="00C4004B"/>
    <w:rsid w:val="00C400EB"/>
    <w:rsid w:val="00C4020D"/>
    <w:rsid w:val="00C4031E"/>
    <w:rsid w:val="00C40483"/>
    <w:rsid w:val="00C404CA"/>
    <w:rsid w:val="00C40544"/>
    <w:rsid w:val="00C40694"/>
    <w:rsid w:val="00C40852"/>
    <w:rsid w:val="00C40ADB"/>
    <w:rsid w:val="00C40C1B"/>
    <w:rsid w:val="00C40D19"/>
    <w:rsid w:val="00C40D8A"/>
    <w:rsid w:val="00C40ED4"/>
    <w:rsid w:val="00C411DC"/>
    <w:rsid w:val="00C4122D"/>
    <w:rsid w:val="00C413C5"/>
    <w:rsid w:val="00C413CE"/>
    <w:rsid w:val="00C413E1"/>
    <w:rsid w:val="00C4151B"/>
    <w:rsid w:val="00C416C7"/>
    <w:rsid w:val="00C41702"/>
    <w:rsid w:val="00C41747"/>
    <w:rsid w:val="00C41879"/>
    <w:rsid w:val="00C4193C"/>
    <w:rsid w:val="00C41FCE"/>
    <w:rsid w:val="00C41FD5"/>
    <w:rsid w:val="00C421D9"/>
    <w:rsid w:val="00C42306"/>
    <w:rsid w:val="00C4234F"/>
    <w:rsid w:val="00C42366"/>
    <w:rsid w:val="00C426C7"/>
    <w:rsid w:val="00C42878"/>
    <w:rsid w:val="00C42924"/>
    <w:rsid w:val="00C429AA"/>
    <w:rsid w:val="00C42A81"/>
    <w:rsid w:val="00C42E08"/>
    <w:rsid w:val="00C43200"/>
    <w:rsid w:val="00C4321E"/>
    <w:rsid w:val="00C4322C"/>
    <w:rsid w:val="00C43408"/>
    <w:rsid w:val="00C436E6"/>
    <w:rsid w:val="00C43863"/>
    <w:rsid w:val="00C43AE3"/>
    <w:rsid w:val="00C442A1"/>
    <w:rsid w:val="00C443C3"/>
    <w:rsid w:val="00C44545"/>
    <w:rsid w:val="00C44730"/>
    <w:rsid w:val="00C4474E"/>
    <w:rsid w:val="00C448E2"/>
    <w:rsid w:val="00C44B67"/>
    <w:rsid w:val="00C44CD8"/>
    <w:rsid w:val="00C44F63"/>
    <w:rsid w:val="00C44FC3"/>
    <w:rsid w:val="00C45189"/>
    <w:rsid w:val="00C45708"/>
    <w:rsid w:val="00C457B3"/>
    <w:rsid w:val="00C457E7"/>
    <w:rsid w:val="00C4581D"/>
    <w:rsid w:val="00C45A2B"/>
    <w:rsid w:val="00C45ACF"/>
    <w:rsid w:val="00C45B98"/>
    <w:rsid w:val="00C45D8B"/>
    <w:rsid w:val="00C45E0B"/>
    <w:rsid w:val="00C46220"/>
    <w:rsid w:val="00C46487"/>
    <w:rsid w:val="00C46637"/>
    <w:rsid w:val="00C46696"/>
    <w:rsid w:val="00C46762"/>
    <w:rsid w:val="00C467A4"/>
    <w:rsid w:val="00C4681B"/>
    <w:rsid w:val="00C469CB"/>
    <w:rsid w:val="00C46AF2"/>
    <w:rsid w:val="00C46D98"/>
    <w:rsid w:val="00C46EC2"/>
    <w:rsid w:val="00C47086"/>
    <w:rsid w:val="00C472C2"/>
    <w:rsid w:val="00C47424"/>
    <w:rsid w:val="00C4743B"/>
    <w:rsid w:val="00C477D5"/>
    <w:rsid w:val="00C47873"/>
    <w:rsid w:val="00C4798C"/>
    <w:rsid w:val="00C479C1"/>
    <w:rsid w:val="00C47A55"/>
    <w:rsid w:val="00C47AD6"/>
    <w:rsid w:val="00C47C4E"/>
    <w:rsid w:val="00C47C8E"/>
    <w:rsid w:val="00C47F43"/>
    <w:rsid w:val="00C500D4"/>
    <w:rsid w:val="00C501F4"/>
    <w:rsid w:val="00C5028F"/>
    <w:rsid w:val="00C5049D"/>
    <w:rsid w:val="00C50685"/>
    <w:rsid w:val="00C5084D"/>
    <w:rsid w:val="00C50C17"/>
    <w:rsid w:val="00C50CEE"/>
    <w:rsid w:val="00C50EE7"/>
    <w:rsid w:val="00C5133B"/>
    <w:rsid w:val="00C51493"/>
    <w:rsid w:val="00C518AD"/>
    <w:rsid w:val="00C51E41"/>
    <w:rsid w:val="00C523D9"/>
    <w:rsid w:val="00C52510"/>
    <w:rsid w:val="00C52649"/>
    <w:rsid w:val="00C527EE"/>
    <w:rsid w:val="00C528E3"/>
    <w:rsid w:val="00C5293A"/>
    <w:rsid w:val="00C52BA5"/>
    <w:rsid w:val="00C52BC8"/>
    <w:rsid w:val="00C52BD6"/>
    <w:rsid w:val="00C531A5"/>
    <w:rsid w:val="00C533EE"/>
    <w:rsid w:val="00C536A4"/>
    <w:rsid w:val="00C538B5"/>
    <w:rsid w:val="00C538CE"/>
    <w:rsid w:val="00C53B39"/>
    <w:rsid w:val="00C53B55"/>
    <w:rsid w:val="00C53B57"/>
    <w:rsid w:val="00C53C50"/>
    <w:rsid w:val="00C53F5A"/>
    <w:rsid w:val="00C54167"/>
    <w:rsid w:val="00C541C2"/>
    <w:rsid w:val="00C542AD"/>
    <w:rsid w:val="00C54518"/>
    <w:rsid w:val="00C546B6"/>
    <w:rsid w:val="00C546C8"/>
    <w:rsid w:val="00C54C67"/>
    <w:rsid w:val="00C54C83"/>
    <w:rsid w:val="00C54D41"/>
    <w:rsid w:val="00C54DFD"/>
    <w:rsid w:val="00C552E2"/>
    <w:rsid w:val="00C55375"/>
    <w:rsid w:val="00C55445"/>
    <w:rsid w:val="00C554BC"/>
    <w:rsid w:val="00C5552B"/>
    <w:rsid w:val="00C55534"/>
    <w:rsid w:val="00C5575D"/>
    <w:rsid w:val="00C5580B"/>
    <w:rsid w:val="00C55C70"/>
    <w:rsid w:val="00C55CDD"/>
    <w:rsid w:val="00C55DC7"/>
    <w:rsid w:val="00C55EFF"/>
    <w:rsid w:val="00C55F34"/>
    <w:rsid w:val="00C568B6"/>
    <w:rsid w:val="00C569E2"/>
    <w:rsid w:val="00C56B7D"/>
    <w:rsid w:val="00C56DE5"/>
    <w:rsid w:val="00C56E03"/>
    <w:rsid w:val="00C57053"/>
    <w:rsid w:val="00C5709B"/>
    <w:rsid w:val="00C57371"/>
    <w:rsid w:val="00C573BD"/>
    <w:rsid w:val="00C575A1"/>
    <w:rsid w:val="00C57778"/>
    <w:rsid w:val="00C57B78"/>
    <w:rsid w:val="00C57BE8"/>
    <w:rsid w:val="00C57CC4"/>
    <w:rsid w:val="00C57E3B"/>
    <w:rsid w:val="00C57ED4"/>
    <w:rsid w:val="00C60062"/>
    <w:rsid w:val="00C603E7"/>
    <w:rsid w:val="00C6059E"/>
    <w:rsid w:val="00C60665"/>
    <w:rsid w:val="00C60AF1"/>
    <w:rsid w:val="00C60C33"/>
    <w:rsid w:val="00C60DD7"/>
    <w:rsid w:val="00C61261"/>
    <w:rsid w:val="00C61295"/>
    <w:rsid w:val="00C614AD"/>
    <w:rsid w:val="00C61664"/>
    <w:rsid w:val="00C61722"/>
    <w:rsid w:val="00C6188A"/>
    <w:rsid w:val="00C61901"/>
    <w:rsid w:val="00C619C7"/>
    <w:rsid w:val="00C61B60"/>
    <w:rsid w:val="00C61C6F"/>
    <w:rsid w:val="00C61CD9"/>
    <w:rsid w:val="00C61DBA"/>
    <w:rsid w:val="00C61FD4"/>
    <w:rsid w:val="00C61FF4"/>
    <w:rsid w:val="00C62092"/>
    <w:rsid w:val="00C621A7"/>
    <w:rsid w:val="00C62840"/>
    <w:rsid w:val="00C6298B"/>
    <w:rsid w:val="00C629F2"/>
    <w:rsid w:val="00C62A98"/>
    <w:rsid w:val="00C62B81"/>
    <w:rsid w:val="00C62C14"/>
    <w:rsid w:val="00C62D78"/>
    <w:rsid w:val="00C6315F"/>
    <w:rsid w:val="00C63258"/>
    <w:rsid w:val="00C6343B"/>
    <w:rsid w:val="00C635D7"/>
    <w:rsid w:val="00C636CE"/>
    <w:rsid w:val="00C636D0"/>
    <w:rsid w:val="00C63801"/>
    <w:rsid w:val="00C63F1C"/>
    <w:rsid w:val="00C63FB0"/>
    <w:rsid w:val="00C63FC5"/>
    <w:rsid w:val="00C64010"/>
    <w:rsid w:val="00C64117"/>
    <w:rsid w:val="00C64199"/>
    <w:rsid w:val="00C641AC"/>
    <w:rsid w:val="00C642CE"/>
    <w:rsid w:val="00C64410"/>
    <w:rsid w:val="00C6478A"/>
    <w:rsid w:val="00C64855"/>
    <w:rsid w:val="00C64993"/>
    <w:rsid w:val="00C649B7"/>
    <w:rsid w:val="00C649BB"/>
    <w:rsid w:val="00C64ACF"/>
    <w:rsid w:val="00C64B05"/>
    <w:rsid w:val="00C64BC8"/>
    <w:rsid w:val="00C64C62"/>
    <w:rsid w:val="00C64D6A"/>
    <w:rsid w:val="00C64DA3"/>
    <w:rsid w:val="00C64E9F"/>
    <w:rsid w:val="00C64EAB"/>
    <w:rsid w:val="00C6502E"/>
    <w:rsid w:val="00C65352"/>
    <w:rsid w:val="00C65618"/>
    <w:rsid w:val="00C6574A"/>
    <w:rsid w:val="00C65935"/>
    <w:rsid w:val="00C65AE9"/>
    <w:rsid w:val="00C65B60"/>
    <w:rsid w:val="00C65C57"/>
    <w:rsid w:val="00C65D99"/>
    <w:rsid w:val="00C65F3F"/>
    <w:rsid w:val="00C661FA"/>
    <w:rsid w:val="00C66220"/>
    <w:rsid w:val="00C66437"/>
    <w:rsid w:val="00C66640"/>
    <w:rsid w:val="00C66829"/>
    <w:rsid w:val="00C668B3"/>
    <w:rsid w:val="00C66E69"/>
    <w:rsid w:val="00C66FEA"/>
    <w:rsid w:val="00C670B8"/>
    <w:rsid w:val="00C6727E"/>
    <w:rsid w:val="00C67436"/>
    <w:rsid w:val="00C67450"/>
    <w:rsid w:val="00C674D7"/>
    <w:rsid w:val="00C6767B"/>
    <w:rsid w:val="00C677F4"/>
    <w:rsid w:val="00C677F6"/>
    <w:rsid w:val="00C6786B"/>
    <w:rsid w:val="00C67875"/>
    <w:rsid w:val="00C67AA3"/>
    <w:rsid w:val="00C7006B"/>
    <w:rsid w:val="00C7048C"/>
    <w:rsid w:val="00C704F1"/>
    <w:rsid w:val="00C70649"/>
    <w:rsid w:val="00C707C8"/>
    <w:rsid w:val="00C70AB6"/>
    <w:rsid w:val="00C70C43"/>
    <w:rsid w:val="00C71053"/>
    <w:rsid w:val="00C71358"/>
    <w:rsid w:val="00C714B9"/>
    <w:rsid w:val="00C715E0"/>
    <w:rsid w:val="00C71605"/>
    <w:rsid w:val="00C71797"/>
    <w:rsid w:val="00C717C2"/>
    <w:rsid w:val="00C71B40"/>
    <w:rsid w:val="00C71B67"/>
    <w:rsid w:val="00C71D70"/>
    <w:rsid w:val="00C71DE6"/>
    <w:rsid w:val="00C71E14"/>
    <w:rsid w:val="00C71E30"/>
    <w:rsid w:val="00C72096"/>
    <w:rsid w:val="00C720DD"/>
    <w:rsid w:val="00C721D9"/>
    <w:rsid w:val="00C72284"/>
    <w:rsid w:val="00C722C4"/>
    <w:rsid w:val="00C7269D"/>
    <w:rsid w:val="00C7288B"/>
    <w:rsid w:val="00C7289D"/>
    <w:rsid w:val="00C7295A"/>
    <w:rsid w:val="00C72A04"/>
    <w:rsid w:val="00C72A7A"/>
    <w:rsid w:val="00C7327F"/>
    <w:rsid w:val="00C733DA"/>
    <w:rsid w:val="00C7346A"/>
    <w:rsid w:val="00C73536"/>
    <w:rsid w:val="00C738D2"/>
    <w:rsid w:val="00C738D7"/>
    <w:rsid w:val="00C73951"/>
    <w:rsid w:val="00C7396C"/>
    <w:rsid w:val="00C73BD0"/>
    <w:rsid w:val="00C740CA"/>
    <w:rsid w:val="00C74129"/>
    <w:rsid w:val="00C74268"/>
    <w:rsid w:val="00C743BF"/>
    <w:rsid w:val="00C74439"/>
    <w:rsid w:val="00C744B1"/>
    <w:rsid w:val="00C748F0"/>
    <w:rsid w:val="00C749CB"/>
    <w:rsid w:val="00C74B47"/>
    <w:rsid w:val="00C74E77"/>
    <w:rsid w:val="00C74F38"/>
    <w:rsid w:val="00C751B8"/>
    <w:rsid w:val="00C753BA"/>
    <w:rsid w:val="00C7551D"/>
    <w:rsid w:val="00C7582E"/>
    <w:rsid w:val="00C759BC"/>
    <w:rsid w:val="00C759D1"/>
    <w:rsid w:val="00C75B04"/>
    <w:rsid w:val="00C75B2B"/>
    <w:rsid w:val="00C75E1A"/>
    <w:rsid w:val="00C76059"/>
    <w:rsid w:val="00C76156"/>
    <w:rsid w:val="00C76280"/>
    <w:rsid w:val="00C76494"/>
    <w:rsid w:val="00C76631"/>
    <w:rsid w:val="00C766B3"/>
    <w:rsid w:val="00C76B10"/>
    <w:rsid w:val="00C76C19"/>
    <w:rsid w:val="00C76D21"/>
    <w:rsid w:val="00C76D34"/>
    <w:rsid w:val="00C76E71"/>
    <w:rsid w:val="00C77022"/>
    <w:rsid w:val="00C77450"/>
    <w:rsid w:val="00C77723"/>
    <w:rsid w:val="00C77787"/>
    <w:rsid w:val="00C7795F"/>
    <w:rsid w:val="00C77ADF"/>
    <w:rsid w:val="00C77DDC"/>
    <w:rsid w:val="00C800B6"/>
    <w:rsid w:val="00C8011F"/>
    <w:rsid w:val="00C80147"/>
    <w:rsid w:val="00C806AA"/>
    <w:rsid w:val="00C80A62"/>
    <w:rsid w:val="00C80B8E"/>
    <w:rsid w:val="00C80BFB"/>
    <w:rsid w:val="00C80ED0"/>
    <w:rsid w:val="00C80F69"/>
    <w:rsid w:val="00C81388"/>
    <w:rsid w:val="00C81448"/>
    <w:rsid w:val="00C8147A"/>
    <w:rsid w:val="00C81737"/>
    <w:rsid w:val="00C8194A"/>
    <w:rsid w:val="00C81BFE"/>
    <w:rsid w:val="00C81D96"/>
    <w:rsid w:val="00C81E29"/>
    <w:rsid w:val="00C81E80"/>
    <w:rsid w:val="00C8212D"/>
    <w:rsid w:val="00C8242B"/>
    <w:rsid w:val="00C827AA"/>
    <w:rsid w:val="00C82839"/>
    <w:rsid w:val="00C8294D"/>
    <w:rsid w:val="00C829AB"/>
    <w:rsid w:val="00C82B68"/>
    <w:rsid w:val="00C82DF2"/>
    <w:rsid w:val="00C82EE1"/>
    <w:rsid w:val="00C82F22"/>
    <w:rsid w:val="00C833FB"/>
    <w:rsid w:val="00C8355F"/>
    <w:rsid w:val="00C83614"/>
    <w:rsid w:val="00C836A3"/>
    <w:rsid w:val="00C8392C"/>
    <w:rsid w:val="00C83C32"/>
    <w:rsid w:val="00C83DAF"/>
    <w:rsid w:val="00C83DDB"/>
    <w:rsid w:val="00C84044"/>
    <w:rsid w:val="00C840AF"/>
    <w:rsid w:val="00C84311"/>
    <w:rsid w:val="00C846C5"/>
    <w:rsid w:val="00C848D7"/>
    <w:rsid w:val="00C84DD9"/>
    <w:rsid w:val="00C84E76"/>
    <w:rsid w:val="00C84FE1"/>
    <w:rsid w:val="00C851E0"/>
    <w:rsid w:val="00C85269"/>
    <w:rsid w:val="00C85672"/>
    <w:rsid w:val="00C856D4"/>
    <w:rsid w:val="00C856FC"/>
    <w:rsid w:val="00C85C2D"/>
    <w:rsid w:val="00C85CFF"/>
    <w:rsid w:val="00C85FBA"/>
    <w:rsid w:val="00C85FDA"/>
    <w:rsid w:val="00C86109"/>
    <w:rsid w:val="00C86580"/>
    <w:rsid w:val="00C8682E"/>
    <w:rsid w:val="00C86B48"/>
    <w:rsid w:val="00C86CFB"/>
    <w:rsid w:val="00C86D35"/>
    <w:rsid w:val="00C86DC2"/>
    <w:rsid w:val="00C87114"/>
    <w:rsid w:val="00C8749F"/>
    <w:rsid w:val="00C87622"/>
    <w:rsid w:val="00C8762E"/>
    <w:rsid w:val="00C877C6"/>
    <w:rsid w:val="00C87809"/>
    <w:rsid w:val="00C879FF"/>
    <w:rsid w:val="00C87B47"/>
    <w:rsid w:val="00C87C09"/>
    <w:rsid w:val="00C87C12"/>
    <w:rsid w:val="00C900BD"/>
    <w:rsid w:val="00C900E3"/>
    <w:rsid w:val="00C90178"/>
    <w:rsid w:val="00C901B2"/>
    <w:rsid w:val="00C902C4"/>
    <w:rsid w:val="00C9036C"/>
    <w:rsid w:val="00C903DE"/>
    <w:rsid w:val="00C90528"/>
    <w:rsid w:val="00C90655"/>
    <w:rsid w:val="00C9084B"/>
    <w:rsid w:val="00C909AF"/>
    <w:rsid w:val="00C90A70"/>
    <w:rsid w:val="00C90B41"/>
    <w:rsid w:val="00C90E52"/>
    <w:rsid w:val="00C90E88"/>
    <w:rsid w:val="00C90ECF"/>
    <w:rsid w:val="00C9107E"/>
    <w:rsid w:val="00C912B8"/>
    <w:rsid w:val="00C91420"/>
    <w:rsid w:val="00C91483"/>
    <w:rsid w:val="00C914BC"/>
    <w:rsid w:val="00C91634"/>
    <w:rsid w:val="00C91919"/>
    <w:rsid w:val="00C9194D"/>
    <w:rsid w:val="00C91A25"/>
    <w:rsid w:val="00C91DB9"/>
    <w:rsid w:val="00C91E88"/>
    <w:rsid w:val="00C91EB0"/>
    <w:rsid w:val="00C91FA8"/>
    <w:rsid w:val="00C9203D"/>
    <w:rsid w:val="00C920E9"/>
    <w:rsid w:val="00C92167"/>
    <w:rsid w:val="00C92190"/>
    <w:rsid w:val="00C92336"/>
    <w:rsid w:val="00C923EC"/>
    <w:rsid w:val="00C924C2"/>
    <w:rsid w:val="00C92543"/>
    <w:rsid w:val="00C927C4"/>
    <w:rsid w:val="00C9280D"/>
    <w:rsid w:val="00C92AA3"/>
    <w:rsid w:val="00C92C58"/>
    <w:rsid w:val="00C92C5D"/>
    <w:rsid w:val="00C92D6E"/>
    <w:rsid w:val="00C92DB3"/>
    <w:rsid w:val="00C92EE1"/>
    <w:rsid w:val="00C934DE"/>
    <w:rsid w:val="00C93920"/>
    <w:rsid w:val="00C93B48"/>
    <w:rsid w:val="00C93D52"/>
    <w:rsid w:val="00C93EF5"/>
    <w:rsid w:val="00C93FFF"/>
    <w:rsid w:val="00C940E8"/>
    <w:rsid w:val="00C9430E"/>
    <w:rsid w:val="00C9447B"/>
    <w:rsid w:val="00C94503"/>
    <w:rsid w:val="00C946A1"/>
    <w:rsid w:val="00C9474C"/>
    <w:rsid w:val="00C9485F"/>
    <w:rsid w:val="00C948FC"/>
    <w:rsid w:val="00C94AD8"/>
    <w:rsid w:val="00C94BA7"/>
    <w:rsid w:val="00C94CA1"/>
    <w:rsid w:val="00C94CBB"/>
    <w:rsid w:val="00C94CC9"/>
    <w:rsid w:val="00C94CDF"/>
    <w:rsid w:val="00C94CEC"/>
    <w:rsid w:val="00C94D5A"/>
    <w:rsid w:val="00C94F8C"/>
    <w:rsid w:val="00C953CA"/>
    <w:rsid w:val="00C954EB"/>
    <w:rsid w:val="00C956D2"/>
    <w:rsid w:val="00C958B0"/>
    <w:rsid w:val="00C959FB"/>
    <w:rsid w:val="00C95BA6"/>
    <w:rsid w:val="00C95C3C"/>
    <w:rsid w:val="00C95D9D"/>
    <w:rsid w:val="00C960D7"/>
    <w:rsid w:val="00C961BF"/>
    <w:rsid w:val="00C9628C"/>
    <w:rsid w:val="00C962EE"/>
    <w:rsid w:val="00C9669E"/>
    <w:rsid w:val="00C968F3"/>
    <w:rsid w:val="00C96970"/>
    <w:rsid w:val="00C96D8F"/>
    <w:rsid w:val="00C96D97"/>
    <w:rsid w:val="00C971AF"/>
    <w:rsid w:val="00C9727B"/>
    <w:rsid w:val="00C97316"/>
    <w:rsid w:val="00C97848"/>
    <w:rsid w:val="00C97AD9"/>
    <w:rsid w:val="00C97BDF"/>
    <w:rsid w:val="00C97D54"/>
    <w:rsid w:val="00C97DBC"/>
    <w:rsid w:val="00C97F15"/>
    <w:rsid w:val="00CA0000"/>
    <w:rsid w:val="00CA0057"/>
    <w:rsid w:val="00CA0063"/>
    <w:rsid w:val="00CA01D4"/>
    <w:rsid w:val="00CA0369"/>
    <w:rsid w:val="00CA0CE7"/>
    <w:rsid w:val="00CA0DDB"/>
    <w:rsid w:val="00CA109C"/>
    <w:rsid w:val="00CA1183"/>
    <w:rsid w:val="00CA119F"/>
    <w:rsid w:val="00CA12B1"/>
    <w:rsid w:val="00CA13F0"/>
    <w:rsid w:val="00CA151C"/>
    <w:rsid w:val="00CA15C4"/>
    <w:rsid w:val="00CA166E"/>
    <w:rsid w:val="00CA1871"/>
    <w:rsid w:val="00CA187F"/>
    <w:rsid w:val="00CA1A4A"/>
    <w:rsid w:val="00CA1BD0"/>
    <w:rsid w:val="00CA1BD7"/>
    <w:rsid w:val="00CA1BDA"/>
    <w:rsid w:val="00CA1DA2"/>
    <w:rsid w:val="00CA1FEE"/>
    <w:rsid w:val="00CA2013"/>
    <w:rsid w:val="00CA2212"/>
    <w:rsid w:val="00CA2426"/>
    <w:rsid w:val="00CA261C"/>
    <w:rsid w:val="00CA2888"/>
    <w:rsid w:val="00CA28BF"/>
    <w:rsid w:val="00CA2A98"/>
    <w:rsid w:val="00CA30C3"/>
    <w:rsid w:val="00CA31BD"/>
    <w:rsid w:val="00CA33E2"/>
    <w:rsid w:val="00CA34D9"/>
    <w:rsid w:val="00CA354E"/>
    <w:rsid w:val="00CA3607"/>
    <w:rsid w:val="00CA369E"/>
    <w:rsid w:val="00CA3723"/>
    <w:rsid w:val="00CA3890"/>
    <w:rsid w:val="00CA38E1"/>
    <w:rsid w:val="00CA39DD"/>
    <w:rsid w:val="00CA3C43"/>
    <w:rsid w:val="00CA3C66"/>
    <w:rsid w:val="00CA3DBB"/>
    <w:rsid w:val="00CA3FA7"/>
    <w:rsid w:val="00CA400A"/>
    <w:rsid w:val="00CA43CD"/>
    <w:rsid w:val="00CA440D"/>
    <w:rsid w:val="00CA4801"/>
    <w:rsid w:val="00CA4A97"/>
    <w:rsid w:val="00CA4BA4"/>
    <w:rsid w:val="00CA4D58"/>
    <w:rsid w:val="00CA515E"/>
    <w:rsid w:val="00CA51DC"/>
    <w:rsid w:val="00CA55A3"/>
    <w:rsid w:val="00CA5ED2"/>
    <w:rsid w:val="00CA6224"/>
    <w:rsid w:val="00CA6243"/>
    <w:rsid w:val="00CA647B"/>
    <w:rsid w:val="00CA6793"/>
    <w:rsid w:val="00CA67D6"/>
    <w:rsid w:val="00CA69F6"/>
    <w:rsid w:val="00CA6A37"/>
    <w:rsid w:val="00CA6AA1"/>
    <w:rsid w:val="00CA6AB3"/>
    <w:rsid w:val="00CA6B38"/>
    <w:rsid w:val="00CA6B99"/>
    <w:rsid w:val="00CA6EBC"/>
    <w:rsid w:val="00CA6FD3"/>
    <w:rsid w:val="00CA70EB"/>
    <w:rsid w:val="00CA723D"/>
    <w:rsid w:val="00CA726F"/>
    <w:rsid w:val="00CA73B7"/>
    <w:rsid w:val="00CA73FC"/>
    <w:rsid w:val="00CA742B"/>
    <w:rsid w:val="00CA775F"/>
    <w:rsid w:val="00CA7EA9"/>
    <w:rsid w:val="00CA7EFD"/>
    <w:rsid w:val="00CB02C5"/>
    <w:rsid w:val="00CB0361"/>
    <w:rsid w:val="00CB065C"/>
    <w:rsid w:val="00CB068C"/>
    <w:rsid w:val="00CB08D0"/>
    <w:rsid w:val="00CB0987"/>
    <w:rsid w:val="00CB0C40"/>
    <w:rsid w:val="00CB0D3A"/>
    <w:rsid w:val="00CB0DBD"/>
    <w:rsid w:val="00CB0F5A"/>
    <w:rsid w:val="00CB1495"/>
    <w:rsid w:val="00CB1539"/>
    <w:rsid w:val="00CB15E1"/>
    <w:rsid w:val="00CB16C9"/>
    <w:rsid w:val="00CB183D"/>
    <w:rsid w:val="00CB18C5"/>
    <w:rsid w:val="00CB1E76"/>
    <w:rsid w:val="00CB2205"/>
    <w:rsid w:val="00CB22CD"/>
    <w:rsid w:val="00CB23EF"/>
    <w:rsid w:val="00CB26BC"/>
    <w:rsid w:val="00CB27BE"/>
    <w:rsid w:val="00CB2A11"/>
    <w:rsid w:val="00CB2A25"/>
    <w:rsid w:val="00CB2B05"/>
    <w:rsid w:val="00CB2B40"/>
    <w:rsid w:val="00CB2C4A"/>
    <w:rsid w:val="00CB2CD8"/>
    <w:rsid w:val="00CB3182"/>
    <w:rsid w:val="00CB3318"/>
    <w:rsid w:val="00CB3368"/>
    <w:rsid w:val="00CB338E"/>
    <w:rsid w:val="00CB3566"/>
    <w:rsid w:val="00CB36D8"/>
    <w:rsid w:val="00CB370A"/>
    <w:rsid w:val="00CB394A"/>
    <w:rsid w:val="00CB3A7F"/>
    <w:rsid w:val="00CB3A82"/>
    <w:rsid w:val="00CB3DC5"/>
    <w:rsid w:val="00CB4509"/>
    <w:rsid w:val="00CB46B6"/>
    <w:rsid w:val="00CB498A"/>
    <w:rsid w:val="00CB4D90"/>
    <w:rsid w:val="00CB4FAF"/>
    <w:rsid w:val="00CB5233"/>
    <w:rsid w:val="00CB5255"/>
    <w:rsid w:val="00CB5322"/>
    <w:rsid w:val="00CB5333"/>
    <w:rsid w:val="00CB53C1"/>
    <w:rsid w:val="00CB5828"/>
    <w:rsid w:val="00CB58A0"/>
    <w:rsid w:val="00CB597D"/>
    <w:rsid w:val="00CB5E47"/>
    <w:rsid w:val="00CB6334"/>
    <w:rsid w:val="00CB688C"/>
    <w:rsid w:val="00CB68BB"/>
    <w:rsid w:val="00CB6980"/>
    <w:rsid w:val="00CB69BC"/>
    <w:rsid w:val="00CB6ADE"/>
    <w:rsid w:val="00CB6B75"/>
    <w:rsid w:val="00CB6C2A"/>
    <w:rsid w:val="00CB6D82"/>
    <w:rsid w:val="00CB6EA6"/>
    <w:rsid w:val="00CB6FEE"/>
    <w:rsid w:val="00CB71AD"/>
    <w:rsid w:val="00CB725C"/>
    <w:rsid w:val="00CB729A"/>
    <w:rsid w:val="00CB73C4"/>
    <w:rsid w:val="00CB73F3"/>
    <w:rsid w:val="00CB7464"/>
    <w:rsid w:val="00CB749D"/>
    <w:rsid w:val="00CB75EE"/>
    <w:rsid w:val="00CB770B"/>
    <w:rsid w:val="00CB7749"/>
    <w:rsid w:val="00CB77DA"/>
    <w:rsid w:val="00CB7C9B"/>
    <w:rsid w:val="00CB7D23"/>
    <w:rsid w:val="00CC00CB"/>
    <w:rsid w:val="00CC00FD"/>
    <w:rsid w:val="00CC02A5"/>
    <w:rsid w:val="00CC0700"/>
    <w:rsid w:val="00CC0717"/>
    <w:rsid w:val="00CC09B1"/>
    <w:rsid w:val="00CC0B6A"/>
    <w:rsid w:val="00CC0D6B"/>
    <w:rsid w:val="00CC105C"/>
    <w:rsid w:val="00CC1185"/>
    <w:rsid w:val="00CC11EB"/>
    <w:rsid w:val="00CC1294"/>
    <w:rsid w:val="00CC15D0"/>
    <w:rsid w:val="00CC18F9"/>
    <w:rsid w:val="00CC194B"/>
    <w:rsid w:val="00CC1968"/>
    <w:rsid w:val="00CC1B84"/>
    <w:rsid w:val="00CC1FF5"/>
    <w:rsid w:val="00CC2056"/>
    <w:rsid w:val="00CC2261"/>
    <w:rsid w:val="00CC261D"/>
    <w:rsid w:val="00CC2658"/>
    <w:rsid w:val="00CC26D9"/>
    <w:rsid w:val="00CC27C0"/>
    <w:rsid w:val="00CC2812"/>
    <w:rsid w:val="00CC28F5"/>
    <w:rsid w:val="00CC2D2D"/>
    <w:rsid w:val="00CC2EB2"/>
    <w:rsid w:val="00CC2EB3"/>
    <w:rsid w:val="00CC2F5B"/>
    <w:rsid w:val="00CC2FDB"/>
    <w:rsid w:val="00CC30E4"/>
    <w:rsid w:val="00CC32BE"/>
    <w:rsid w:val="00CC3499"/>
    <w:rsid w:val="00CC3A62"/>
    <w:rsid w:val="00CC3B8D"/>
    <w:rsid w:val="00CC3C08"/>
    <w:rsid w:val="00CC3F6C"/>
    <w:rsid w:val="00CC42AE"/>
    <w:rsid w:val="00CC42FC"/>
    <w:rsid w:val="00CC46ED"/>
    <w:rsid w:val="00CC47B9"/>
    <w:rsid w:val="00CC47BE"/>
    <w:rsid w:val="00CC48E9"/>
    <w:rsid w:val="00CC49C1"/>
    <w:rsid w:val="00CC4CA7"/>
    <w:rsid w:val="00CC4F3D"/>
    <w:rsid w:val="00CC50B3"/>
    <w:rsid w:val="00CC5219"/>
    <w:rsid w:val="00CC5596"/>
    <w:rsid w:val="00CC56AA"/>
    <w:rsid w:val="00CC56E4"/>
    <w:rsid w:val="00CC58CA"/>
    <w:rsid w:val="00CC58EE"/>
    <w:rsid w:val="00CC596B"/>
    <w:rsid w:val="00CC5FF2"/>
    <w:rsid w:val="00CC64FB"/>
    <w:rsid w:val="00CC682C"/>
    <w:rsid w:val="00CC69A1"/>
    <w:rsid w:val="00CC6D2A"/>
    <w:rsid w:val="00CC6F28"/>
    <w:rsid w:val="00CC6F4A"/>
    <w:rsid w:val="00CC6F89"/>
    <w:rsid w:val="00CC717F"/>
    <w:rsid w:val="00CC726C"/>
    <w:rsid w:val="00CC7321"/>
    <w:rsid w:val="00CC761D"/>
    <w:rsid w:val="00CC7A5A"/>
    <w:rsid w:val="00CC7E9D"/>
    <w:rsid w:val="00CD0026"/>
    <w:rsid w:val="00CD005E"/>
    <w:rsid w:val="00CD02A5"/>
    <w:rsid w:val="00CD03DC"/>
    <w:rsid w:val="00CD06BF"/>
    <w:rsid w:val="00CD0713"/>
    <w:rsid w:val="00CD07FB"/>
    <w:rsid w:val="00CD08D4"/>
    <w:rsid w:val="00CD0E2E"/>
    <w:rsid w:val="00CD0EFD"/>
    <w:rsid w:val="00CD108B"/>
    <w:rsid w:val="00CD15A4"/>
    <w:rsid w:val="00CD1867"/>
    <w:rsid w:val="00CD1A3D"/>
    <w:rsid w:val="00CD1AB2"/>
    <w:rsid w:val="00CD1B3D"/>
    <w:rsid w:val="00CD1E3A"/>
    <w:rsid w:val="00CD1E82"/>
    <w:rsid w:val="00CD1E9A"/>
    <w:rsid w:val="00CD1EF7"/>
    <w:rsid w:val="00CD1FC0"/>
    <w:rsid w:val="00CD1FDC"/>
    <w:rsid w:val="00CD20B6"/>
    <w:rsid w:val="00CD2189"/>
    <w:rsid w:val="00CD2375"/>
    <w:rsid w:val="00CD2515"/>
    <w:rsid w:val="00CD252A"/>
    <w:rsid w:val="00CD25C6"/>
    <w:rsid w:val="00CD25E7"/>
    <w:rsid w:val="00CD2770"/>
    <w:rsid w:val="00CD2811"/>
    <w:rsid w:val="00CD2A4A"/>
    <w:rsid w:val="00CD3238"/>
    <w:rsid w:val="00CD3351"/>
    <w:rsid w:val="00CD3837"/>
    <w:rsid w:val="00CD3A65"/>
    <w:rsid w:val="00CD3DC2"/>
    <w:rsid w:val="00CD404F"/>
    <w:rsid w:val="00CD42B0"/>
    <w:rsid w:val="00CD45E3"/>
    <w:rsid w:val="00CD45F9"/>
    <w:rsid w:val="00CD4862"/>
    <w:rsid w:val="00CD4AFD"/>
    <w:rsid w:val="00CD4B5B"/>
    <w:rsid w:val="00CD4CB4"/>
    <w:rsid w:val="00CD4CFF"/>
    <w:rsid w:val="00CD4D22"/>
    <w:rsid w:val="00CD4F84"/>
    <w:rsid w:val="00CD5401"/>
    <w:rsid w:val="00CD54C0"/>
    <w:rsid w:val="00CD575C"/>
    <w:rsid w:val="00CD5C13"/>
    <w:rsid w:val="00CD5C35"/>
    <w:rsid w:val="00CD5CE6"/>
    <w:rsid w:val="00CD5E2B"/>
    <w:rsid w:val="00CD607D"/>
    <w:rsid w:val="00CD64EA"/>
    <w:rsid w:val="00CD6718"/>
    <w:rsid w:val="00CD688A"/>
    <w:rsid w:val="00CD68DB"/>
    <w:rsid w:val="00CD6BA7"/>
    <w:rsid w:val="00CD6CB5"/>
    <w:rsid w:val="00CD6CDF"/>
    <w:rsid w:val="00CD6D26"/>
    <w:rsid w:val="00CD6E41"/>
    <w:rsid w:val="00CD6EE9"/>
    <w:rsid w:val="00CD6F1B"/>
    <w:rsid w:val="00CD70C1"/>
    <w:rsid w:val="00CD72C0"/>
    <w:rsid w:val="00CD7429"/>
    <w:rsid w:val="00CD7795"/>
    <w:rsid w:val="00CD78F2"/>
    <w:rsid w:val="00CD7964"/>
    <w:rsid w:val="00CD79D2"/>
    <w:rsid w:val="00CD7C7A"/>
    <w:rsid w:val="00CD7EA6"/>
    <w:rsid w:val="00CD7F6C"/>
    <w:rsid w:val="00CE0058"/>
    <w:rsid w:val="00CE0129"/>
    <w:rsid w:val="00CE0157"/>
    <w:rsid w:val="00CE036F"/>
    <w:rsid w:val="00CE0374"/>
    <w:rsid w:val="00CE04A5"/>
    <w:rsid w:val="00CE07FB"/>
    <w:rsid w:val="00CE080B"/>
    <w:rsid w:val="00CE0C86"/>
    <w:rsid w:val="00CE1562"/>
    <w:rsid w:val="00CE1608"/>
    <w:rsid w:val="00CE17F7"/>
    <w:rsid w:val="00CE19FE"/>
    <w:rsid w:val="00CE1CFA"/>
    <w:rsid w:val="00CE1D53"/>
    <w:rsid w:val="00CE1EBF"/>
    <w:rsid w:val="00CE1FAC"/>
    <w:rsid w:val="00CE2392"/>
    <w:rsid w:val="00CE2541"/>
    <w:rsid w:val="00CE267F"/>
    <w:rsid w:val="00CE26ED"/>
    <w:rsid w:val="00CE28E5"/>
    <w:rsid w:val="00CE2AE6"/>
    <w:rsid w:val="00CE2FC4"/>
    <w:rsid w:val="00CE3317"/>
    <w:rsid w:val="00CE3328"/>
    <w:rsid w:val="00CE37CE"/>
    <w:rsid w:val="00CE38AC"/>
    <w:rsid w:val="00CE39B9"/>
    <w:rsid w:val="00CE4056"/>
    <w:rsid w:val="00CE412B"/>
    <w:rsid w:val="00CE42D9"/>
    <w:rsid w:val="00CE436A"/>
    <w:rsid w:val="00CE45EC"/>
    <w:rsid w:val="00CE4976"/>
    <w:rsid w:val="00CE4E0B"/>
    <w:rsid w:val="00CE4FA4"/>
    <w:rsid w:val="00CE50CC"/>
    <w:rsid w:val="00CE50F0"/>
    <w:rsid w:val="00CE514E"/>
    <w:rsid w:val="00CE54EB"/>
    <w:rsid w:val="00CE55BE"/>
    <w:rsid w:val="00CE57A3"/>
    <w:rsid w:val="00CE57C9"/>
    <w:rsid w:val="00CE5883"/>
    <w:rsid w:val="00CE5906"/>
    <w:rsid w:val="00CE5AE2"/>
    <w:rsid w:val="00CE5FC6"/>
    <w:rsid w:val="00CE60E1"/>
    <w:rsid w:val="00CE617B"/>
    <w:rsid w:val="00CE619F"/>
    <w:rsid w:val="00CE61F0"/>
    <w:rsid w:val="00CE632C"/>
    <w:rsid w:val="00CE6353"/>
    <w:rsid w:val="00CE63D3"/>
    <w:rsid w:val="00CE64A8"/>
    <w:rsid w:val="00CE64DD"/>
    <w:rsid w:val="00CE6505"/>
    <w:rsid w:val="00CE69B5"/>
    <w:rsid w:val="00CE6AED"/>
    <w:rsid w:val="00CE6D9C"/>
    <w:rsid w:val="00CE6EFB"/>
    <w:rsid w:val="00CE6F98"/>
    <w:rsid w:val="00CE6FA4"/>
    <w:rsid w:val="00CE73A5"/>
    <w:rsid w:val="00CE743A"/>
    <w:rsid w:val="00CE7469"/>
    <w:rsid w:val="00CE75BA"/>
    <w:rsid w:val="00CE761C"/>
    <w:rsid w:val="00CE7849"/>
    <w:rsid w:val="00CE7A36"/>
    <w:rsid w:val="00CE7A80"/>
    <w:rsid w:val="00CE7B5F"/>
    <w:rsid w:val="00CF0034"/>
    <w:rsid w:val="00CF02BB"/>
    <w:rsid w:val="00CF02C4"/>
    <w:rsid w:val="00CF0331"/>
    <w:rsid w:val="00CF0506"/>
    <w:rsid w:val="00CF0755"/>
    <w:rsid w:val="00CF086D"/>
    <w:rsid w:val="00CF09E5"/>
    <w:rsid w:val="00CF0A59"/>
    <w:rsid w:val="00CF0C36"/>
    <w:rsid w:val="00CF113F"/>
    <w:rsid w:val="00CF11DF"/>
    <w:rsid w:val="00CF134D"/>
    <w:rsid w:val="00CF1359"/>
    <w:rsid w:val="00CF1467"/>
    <w:rsid w:val="00CF1FDE"/>
    <w:rsid w:val="00CF2212"/>
    <w:rsid w:val="00CF2285"/>
    <w:rsid w:val="00CF22F5"/>
    <w:rsid w:val="00CF2408"/>
    <w:rsid w:val="00CF241F"/>
    <w:rsid w:val="00CF2476"/>
    <w:rsid w:val="00CF2685"/>
    <w:rsid w:val="00CF26E6"/>
    <w:rsid w:val="00CF2E2E"/>
    <w:rsid w:val="00CF2ED7"/>
    <w:rsid w:val="00CF2FDA"/>
    <w:rsid w:val="00CF31F2"/>
    <w:rsid w:val="00CF33AE"/>
    <w:rsid w:val="00CF3710"/>
    <w:rsid w:val="00CF37B6"/>
    <w:rsid w:val="00CF3A9C"/>
    <w:rsid w:val="00CF3E0D"/>
    <w:rsid w:val="00CF3E60"/>
    <w:rsid w:val="00CF3FCE"/>
    <w:rsid w:val="00CF43BB"/>
    <w:rsid w:val="00CF43D8"/>
    <w:rsid w:val="00CF4436"/>
    <w:rsid w:val="00CF464F"/>
    <w:rsid w:val="00CF47E7"/>
    <w:rsid w:val="00CF4A57"/>
    <w:rsid w:val="00CF4D94"/>
    <w:rsid w:val="00CF4E17"/>
    <w:rsid w:val="00CF4E81"/>
    <w:rsid w:val="00CF4F16"/>
    <w:rsid w:val="00CF4F45"/>
    <w:rsid w:val="00CF51AF"/>
    <w:rsid w:val="00CF5219"/>
    <w:rsid w:val="00CF525C"/>
    <w:rsid w:val="00CF54C5"/>
    <w:rsid w:val="00CF5724"/>
    <w:rsid w:val="00CF576D"/>
    <w:rsid w:val="00CF5832"/>
    <w:rsid w:val="00CF587A"/>
    <w:rsid w:val="00CF59C7"/>
    <w:rsid w:val="00CF5C7A"/>
    <w:rsid w:val="00CF5C88"/>
    <w:rsid w:val="00CF6188"/>
    <w:rsid w:val="00CF6488"/>
    <w:rsid w:val="00CF668E"/>
    <w:rsid w:val="00CF675C"/>
    <w:rsid w:val="00CF6813"/>
    <w:rsid w:val="00CF6990"/>
    <w:rsid w:val="00CF6B86"/>
    <w:rsid w:val="00CF6C7D"/>
    <w:rsid w:val="00CF6D68"/>
    <w:rsid w:val="00CF6F27"/>
    <w:rsid w:val="00CF7053"/>
    <w:rsid w:val="00CF70A5"/>
    <w:rsid w:val="00CF71BD"/>
    <w:rsid w:val="00CF7480"/>
    <w:rsid w:val="00CF748D"/>
    <w:rsid w:val="00CF7501"/>
    <w:rsid w:val="00CF76B0"/>
    <w:rsid w:val="00CF7771"/>
    <w:rsid w:val="00CF7CA3"/>
    <w:rsid w:val="00CF7CAD"/>
    <w:rsid w:val="00CF7E0E"/>
    <w:rsid w:val="00CF7E6E"/>
    <w:rsid w:val="00CF7E87"/>
    <w:rsid w:val="00CF7FFB"/>
    <w:rsid w:val="00D00092"/>
    <w:rsid w:val="00D002D0"/>
    <w:rsid w:val="00D0057D"/>
    <w:rsid w:val="00D00681"/>
    <w:rsid w:val="00D00777"/>
    <w:rsid w:val="00D009AB"/>
    <w:rsid w:val="00D009F7"/>
    <w:rsid w:val="00D00BAC"/>
    <w:rsid w:val="00D00E1F"/>
    <w:rsid w:val="00D00F40"/>
    <w:rsid w:val="00D00F87"/>
    <w:rsid w:val="00D01121"/>
    <w:rsid w:val="00D01336"/>
    <w:rsid w:val="00D01962"/>
    <w:rsid w:val="00D01A0F"/>
    <w:rsid w:val="00D01ABE"/>
    <w:rsid w:val="00D01ACA"/>
    <w:rsid w:val="00D01D0A"/>
    <w:rsid w:val="00D01E07"/>
    <w:rsid w:val="00D0212A"/>
    <w:rsid w:val="00D021FC"/>
    <w:rsid w:val="00D0226C"/>
    <w:rsid w:val="00D0298C"/>
    <w:rsid w:val="00D02A6D"/>
    <w:rsid w:val="00D02B1F"/>
    <w:rsid w:val="00D02BAD"/>
    <w:rsid w:val="00D02C91"/>
    <w:rsid w:val="00D02CF4"/>
    <w:rsid w:val="00D02D1F"/>
    <w:rsid w:val="00D02F2B"/>
    <w:rsid w:val="00D02F6E"/>
    <w:rsid w:val="00D030BF"/>
    <w:rsid w:val="00D03206"/>
    <w:rsid w:val="00D0329E"/>
    <w:rsid w:val="00D03417"/>
    <w:rsid w:val="00D0373B"/>
    <w:rsid w:val="00D03761"/>
    <w:rsid w:val="00D038D1"/>
    <w:rsid w:val="00D03997"/>
    <w:rsid w:val="00D039A6"/>
    <w:rsid w:val="00D039CB"/>
    <w:rsid w:val="00D03BC0"/>
    <w:rsid w:val="00D03C8C"/>
    <w:rsid w:val="00D03E63"/>
    <w:rsid w:val="00D04149"/>
    <w:rsid w:val="00D04184"/>
    <w:rsid w:val="00D0418E"/>
    <w:rsid w:val="00D042B0"/>
    <w:rsid w:val="00D04327"/>
    <w:rsid w:val="00D0433F"/>
    <w:rsid w:val="00D044A3"/>
    <w:rsid w:val="00D044B7"/>
    <w:rsid w:val="00D044D0"/>
    <w:rsid w:val="00D0472E"/>
    <w:rsid w:val="00D04746"/>
    <w:rsid w:val="00D04A89"/>
    <w:rsid w:val="00D04D27"/>
    <w:rsid w:val="00D04E06"/>
    <w:rsid w:val="00D04F24"/>
    <w:rsid w:val="00D050D3"/>
    <w:rsid w:val="00D0530B"/>
    <w:rsid w:val="00D05815"/>
    <w:rsid w:val="00D06081"/>
    <w:rsid w:val="00D06083"/>
    <w:rsid w:val="00D060E3"/>
    <w:rsid w:val="00D06365"/>
    <w:rsid w:val="00D0649E"/>
    <w:rsid w:val="00D066B3"/>
    <w:rsid w:val="00D06AF5"/>
    <w:rsid w:val="00D06F0C"/>
    <w:rsid w:val="00D06F57"/>
    <w:rsid w:val="00D06FBC"/>
    <w:rsid w:val="00D07158"/>
    <w:rsid w:val="00D0727D"/>
    <w:rsid w:val="00D07431"/>
    <w:rsid w:val="00D0776D"/>
    <w:rsid w:val="00D07B8C"/>
    <w:rsid w:val="00D07D61"/>
    <w:rsid w:val="00D104FC"/>
    <w:rsid w:val="00D105CF"/>
    <w:rsid w:val="00D105D7"/>
    <w:rsid w:val="00D1062A"/>
    <w:rsid w:val="00D1067C"/>
    <w:rsid w:val="00D1072E"/>
    <w:rsid w:val="00D1088F"/>
    <w:rsid w:val="00D108AF"/>
    <w:rsid w:val="00D10A9D"/>
    <w:rsid w:val="00D10B36"/>
    <w:rsid w:val="00D10C73"/>
    <w:rsid w:val="00D10D6F"/>
    <w:rsid w:val="00D11669"/>
    <w:rsid w:val="00D11677"/>
    <w:rsid w:val="00D11822"/>
    <w:rsid w:val="00D118DC"/>
    <w:rsid w:val="00D1199C"/>
    <w:rsid w:val="00D11ABD"/>
    <w:rsid w:val="00D11BA7"/>
    <w:rsid w:val="00D11BB3"/>
    <w:rsid w:val="00D11E85"/>
    <w:rsid w:val="00D11FF3"/>
    <w:rsid w:val="00D12417"/>
    <w:rsid w:val="00D12435"/>
    <w:rsid w:val="00D1251A"/>
    <w:rsid w:val="00D12633"/>
    <w:rsid w:val="00D12870"/>
    <w:rsid w:val="00D128AD"/>
    <w:rsid w:val="00D12D9E"/>
    <w:rsid w:val="00D12EA2"/>
    <w:rsid w:val="00D1315F"/>
    <w:rsid w:val="00D13194"/>
    <w:rsid w:val="00D1336B"/>
    <w:rsid w:val="00D133BE"/>
    <w:rsid w:val="00D133D2"/>
    <w:rsid w:val="00D1350D"/>
    <w:rsid w:val="00D13868"/>
    <w:rsid w:val="00D13925"/>
    <w:rsid w:val="00D1394E"/>
    <w:rsid w:val="00D146D5"/>
    <w:rsid w:val="00D149B0"/>
    <w:rsid w:val="00D14ACA"/>
    <w:rsid w:val="00D14B43"/>
    <w:rsid w:val="00D14B66"/>
    <w:rsid w:val="00D14B69"/>
    <w:rsid w:val="00D14B86"/>
    <w:rsid w:val="00D14C60"/>
    <w:rsid w:val="00D14C9A"/>
    <w:rsid w:val="00D14E76"/>
    <w:rsid w:val="00D150C4"/>
    <w:rsid w:val="00D15320"/>
    <w:rsid w:val="00D153A6"/>
    <w:rsid w:val="00D154D4"/>
    <w:rsid w:val="00D156CE"/>
    <w:rsid w:val="00D1587A"/>
    <w:rsid w:val="00D15A5F"/>
    <w:rsid w:val="00D15ECA"/>
    <w:rsid w:val="00D15FF0"/>
    <w:rsid w:val="00D160F6"/>
    <w:rsid w:val="00D162B0"/>
    <w:rsid w:val="00D16393"/>
    <w:rsid w:val="00D1651A"/>
    <w:rsid w:val="00D1678A"/>
    <w:rsid w:val="00D168D2"/>
    <w:rsid w:val="00D169C3"/>
    <w:rsid w:val="00D169E9"/>
    <w:rsid w:val="00D16A1B"/>
    <w:rsid w:val="00D16DBD"/>
    <w:rsid w:val="00D16DC9"/>
    <w:rsid w:val="00D16DF5"/>
    <w:rsid w:val="00D16E85"/>
    <w:rsid w:val="00D16F8F"/>
    <w:rsid w:val="00D1741C"/>
    <w:rsid w:val="00D1755B"/>
    <w:rsid w:val="00D176B0"/>
    <w:rsid w:val="00D1790F"/>
    <w:rsid w:val="00D17B0E"/>
    <w:rsid w:val="00D17C4B"/>
    <w:rsid w:val="00D17FE6"/>
    <w:rsid w:val="00D20363"/>
    <w:rsid w:val="00D2046A"/>
    <w:rsid w:val="00D20505"/>
    <w:rsid w:val="00D20583"/>
    <w:rsid w:val="00D20796"/>
    <w:rsid w:val="00D2081C"/>
    <w:rsid w:val="00D20853"/>
    <w:rsid w:val="00D20B4A"/>
    <w:rsid w:val="00D20CC5"/>
    <w:rsid w:val="00D20E02"/>
    <w:rsid w:val="00D20EA6"/>
    <w:rsid w:val="00D20FD1"/>
    <w:rsid w:val="00D210BC"/>
    <w:rsid w:val="00D210C3"/>
    <w:rsid w:val="00D2131D"/>
    <w:rsid w:val="00D21391"/>
    <w:rsid w:val="00D2144F"/>
    <w:rsid w:val="00D214C0"/>
    <w:rsid w:val="00D21657"/>
    <w:rsid w:val="00D21824"/>
    <w:rsid w:val="00D21E68"/>
    <w:rsid w:val="00D2226F"/>
    <w:rsid w:val="00D224D7"/>
    <w:rsid w:val="00D2258B"/>
    <w:rsid w:val="00D225DE"/>
    <w:rsid w:val="00D226CB"/>
    <w:rsid w:val="00D22736"/>
    <w:rsid w:val="00D227A5"/>
    <w:rsid w:val="00D229D8"/>
    <w:rsid w:val="00D22B52"/>
    <w:rsid w:val="00D22B82"/>
    <w:rsid w:val="00D22D67"/>
    <w:rsid w:val="00D234EE"/>
    <w:rsid w:val="00D235C1"/>
    <w:rsid w:val="00D23625"/>
    <w:rsid w:val="00D23886"/>
    <w:rsid w:val="00D23916"/>
    <w:rsid w:val="00D23A32"/>
    <w:rsid w:val="00D23D4A"/>
    <w:rsid w:val="00D23DB3"/>
    <w:rsid w:val="00D23FFD"/>
    <w:rsid w:val="00D241B2"/>
    <w:rsid w:val="00D243B6"/>
    <w:rsid w:val="00D245DD"/>
    <w:rsid w:val="00D247E7"/>
    <w:rsid w:val="00D248A5"/>
    <w:rsid w:val="00D2497D"/>
    <w:rsid w:val="00D24B0B"/>
    <w:rsid w:val="00D24B13"/>
    <w:rsid w:val="00D24BBA"/>
    <w:rsid w:val="00D24DD3"/>
    <w:rsid w:val="00D24E8F"/>
    <w:rsid w:val="00D24EFB"/>
    <w:rsid w:val="00D25033"/>
    <w:rsid w:val="00D250F4"/>
    <w:rsid w:val="00D2520B"/>
    <w:rsid w:val="00D25276"/>
    <w:rsid w:val="00D255EB"/>
    <w:rsid w:val="00D2565A"/>
    <w:rsid w:val="00D256F0"/>
    <w:rsid w:val="00D25934"/>
    <w:rsid w:val="00D259F0"/>
    <w:rsid w:val="00D25C40"/>
    <w:rsid w:val="00D25CA6"/>
    <w:rsid w:val="00D25DE2"/>
    <w:rsid w:val="00D25EEE"/>
    <w:rsid w:val="00D25F7B"/>
    <w:rsid w:val="00D2600E"/>
    <w:rsid w:val="00D26039"/>
    <w:rsid w:val="00D260C2"/>
    <w:rsid w:val="00D26119"/>
    <w:rsid w:val="00D261AC"/>
    <w:rsid w:val="00D2642C"/>
    <w:rsid w:val="00D26628"/>
    <w:rsid w:val="00D26944"/>
    <w:rsid w:val="00D269CD"/>
    <w:rsid w:val="00D26CAE"/>
    <w:rsid w:val="00D26EC7"/>
    <w:rsid w:val="00D26F8F"/>
    <w:rsid w:val="00D27064"/>
    <w:rsid w:val="00D270CE"/>
    <w:rsid w:val="00D271C3"/>
    <w:rsid w:val="00D2728B"/>
    <w:rsid w:val="00D2728F"/>
    <w:rsid w:val="00D273A5"/>
    <w:rsid w:val="00D274E7"/>
    <w:rsid w:val="00D2753E"/>
    <w:rsid w:val="00D2754D"/>
    <w:rsid w:val="00D277F9"/>
    <w:rsid w:val="00D27B14"/>
    <w:rsid w:val="00D27C04"/>
    <w:rsid w:val="00D27F27"/>
    <w:rsid w:val="00D27FCF"/>
    <w:rsid w:val="00D300E8"/>
    <w:rsid w:val="00D301E7"/>
    <w:rsid w:val="00D30510"/>
    <w:rsid w:val="00D307B7"/>
    <w:rsid w:val="00D30928"/>
    <w:rsid w:val="00D309F3"/>
    <w:rsid w:val="00D30A0D"/>
    <w:rsid w:val="00D30A55"/>
    <w:rsid w:val="00D30A90"/>
    <w:rsid w:val="00D30CDF"/>
    <w:rsid w:val="00D30F8C"/>
    <w:rsid w:val="00D310E3"/>
    <w:rsid w:val="00D31315"/>
    <w:rsid w:val="00D3154E"/>
    <w:rsid w:val="00D3155E"/>
    <w:rsid w:val="00D315A8"/>
    <w:rsid w:val="00D31838"/>
    <w:rsid w:val="00D318A7"/>
    <w:rsid w:val="00D31A86"/>
    <w:rsid w:val="00D31C85"/>
    <w:rsid w:val="00D31D7C"/>
    <w:rsid w:val="00D31FD9"/>
    <w:rsid w:val="00D3208C"/>
    <w:rsid w:val="00D32217"/>
    <w:rsid w:val="00D322B8"/>
    <w:rsid w:val="00D3231A"/>
    <w:rsid w:val="00D323D9"/>
    <w:rsid w:val="00D3248A"/>
    <w:rsid w:val="00D3267F"/>
    <w:rsid w:val="00D32697"/>
    <w:rsid w:val="00D32E03"/>
    <w:rsid w:val="00D32EFF"/>
    <w:rsid w:val="00D33043"/>
    <w:rsid w:val="00D330E2"/>
    <w:rsid w:val="00D33155"/>
    <w:rsid w:val="00D333F1"/>
    <w:rsid w:val="00D335B3"/>
    <w:rsid w:val="00D3387D"/>
    <w:rsid w:val="00D338D5"/>
    <w:rsid w:val="00D33914"/>
    <w:rsid w:val="00D33931"/>
    <w:rsid w:val="00D33B82"/>
    <w:rsid w:val="00D33D51"/>
    <w:rsid w:val="00D33DF4"/>
    <w:rsid w:val="00D33E20"/>
    <w:rsid w:val="00D3409C"/>
    <w:rsid w:val="00D341FE"/>
    <w:rsid w:val="00D3437C"/>
    <w:rsid w:val="00D34507"/>
    <w:rsid w:val="00D3462C"/>
    <w:rsid w:val="00D34655"/>
    <w:rsid w:val="00D34875"/>
    <w:rsid w:val="00D34949"/>
    <w:rsid w:val="00D34973"/>
    <w:rsid w:val="00D349AB"/>
    <w:rsid w:val="00D349C3"/>
    <w:rsid w:val="00D34BDE"/>
    <w:rsid w:val="00D34C86"/>
    <w:rsid w:val="00D34ECD"/>
    <w:rsid w:val="00D35311"/>
    <w:rsid w:val="00D355BF"/>
    <w:rsid w:val="00D355DA"/>
    <w:rsid w:val="00D3580E"/>
    <w:rsid w:val="00D35B97"/>
    <w:rsid w:val="00D35C25"/>
    <w:rsid w:val="00D35EA2"/>
    <w:rsid w:val="00D35F16"/>
    <w:rsid w:val="00D36590"/>
    <w:rsid w:val="00D36661"/>
    <w:rsid w:val="00D36930"/>
    <w:rsid w:val="00D36C09"/>
    <w:rsid w:val="00D36CBB"/>
    <w:rsid w:val="00D36D24"/>
    <w:rsid w:val="00D370EB"/>
    <w:rsid w:val="00D371A0"/>
    <w:rsid w:val="00D374A6"/>
    <w:rsid w:val="00D3752B"/>
    <w:rsid w:val="00D37540"/>
    <w:rsid w:val="00D3767B"/>
    <w:rsid w:val="00D37891"/>
    <w:rsid w:val="00D378B0"/>
    <w:rsid w:val="00D37AF4"/>
    <w:rsid w:val="00D37B5A"/>
    <w:rsid w:val="00D37BF3"/>
    <w:rsid w:val="00D37D86"/>
    <w:rsid w:val="00D37F0D"/>
    <w:rsid w:val="00D37F5F"/>
    <w:rsid w:val="00D400B6"/>
    <w:rsid w:val="00D40195"/>
    <w:rsid w:val="00D40202"/>
    <w:rsid w:val="00D402ED"/>
    <w:rsid w:val="00D40667"/>
    <w:rsid w:val="00D40917"/>
    <w:rsid w:val="00D4096E"/>
    <w:rsid w:val="00D409B5"/>
    <w:rsid w:val="00D409DD"/>
    <w:rsid w:val="00D40A57"/>
    <w:rsid w:val="00D40D14"/>
    <w:rsid w:val="00D40DFB"/>
    <w:rsid w:val="00D4103B"/>
    <w:rsid w:val="00D4115D"/>
    <w:rsid w:val="00D41344"/>
    <w:rsid w:val="00D417EB"/>
    <w:rsid w:val="00D418C0"/>
    <w:rsid w:val="00D419B9"/>
    <w:rsid w:val="00D41D1F"/>
    <w:rsid w:val="00D41D85"/>
    <w:rsid w:val="00D41DDB"/>
    <w:rsid w:val="00D41FA8"/>
    <w:rsid w:val="00D42343"/>
    <w:rsid w:val="00D42862"/>
    <w:rsid w:val="00D42CDA"/>
    <w:rsid w:val="00D42D9D"/>
    <w:rsid w:val="00D42E0F"/>
    <w:rsid w:val="00D42F03"/>
    <w:rsid w:val="00D4325D"/>
    <w:rsid w:val="00D435E9"/>
    <w:rsid w:val="00D435EE"/>
    <w:rsid w:val="00D43687"/>
    <w:rsid w:val="00D43950"/>
    <w:rsid w:val="00D43DAB"/>
    <w:rsid w:val="00D43DB4"/>
    <w:rsid w:val="00D43F62"/>
    <w:rsid w:val="00D43F7C"/>
    <w:rsid w:val="00D43FBA"/>
    <w:rsid w:val="00D441C0"/>
    <w:rsid w:val="00D4424A"/>
    <w:rsid w:val="00D443F7"/>
    <w:rsid w:val="00D444E0"/>
    <w:rsid w:val="00D44712"/>
    <w:rsid w:val="00D44953"/>
    <w:rsid w:val="00D449A9"/>
    <w:rsid w:val="00D44A21"/>
    <w:rsid w:val="00D44A5D"/>
    <w:rsid w:val="00D45393"/>
    <w:rsid w:val="00D4554A"/>
    <w:rsid w:val="00D45677"/>
    <w:rsid w:val="00D45699"/>
    <w:rsid w:val="00D45742"/>
    <w:rsid w:val="00D4583E"/>
    <w:rsid w:val="00D4584E"/>
    <w:rsid w:val="00D45D4A"/>
    <w:rsid w:val="00D45FB1"/>
    <w:rsid w:val="00D45FFF"/>
    <w:rsid w:val="00D460B5"/>
    <w:rsid w:val="00D460F4"/>
    <w:rsid w:val="00D46739"/>
    <w:rsid w:val="00D46756"/>
    <w:rsid w:val="00D46B5E"/>
    <w:rsid w:val="00D46FB7"/>
    <w:rsid w:val="00D47062"/>
    <w:rsid w:val="00D47072"/>
    <w:rsid w:val="00D471B3"/>
    <w:rsid w:val="00D471F3"/>
    <w:rsid w:val="00D4728F"/>
    <w:rsid w:val="00D474A1"/>
    <w:rsid w:val="00D47574"/>
    <w:rsid w:val="00D4764D"/>
    <w:rsid w:val="00D476B0"/>
    <w:rsid w:val="00D47BB4"/>
    <w:rsid w:val="00D50154"/>
    <w:rsid w:val="00D5020A"/>
    <w:rsid w:val="00D50271"/>
    <w:rsid w:val="00D5035F"/>
    <w:rsid w:val="00D504DF"/>
    <w:rsid w:val="00D50500"/>
    <w:rsid w:val="00D50774"/>
    <w:rsid w:val="00D50A44"/>
    <w:rsid w:val="00D50A94"/>
    <w:rsid w:val="00D50AB0"/>
    <w:rsid w:val="00D50B60"/>
    <w:rsid w:val="00D50B87"/>
    <w:rsid w:val="00D50CBB"/>
    <w:rsid w:val="00D50CFA"/>
    <w:rsid w:val="00D50F6E"/>
    <w:rsid w:val="00D50F6F"/>
    <w:rsid w:val="00D51122"/>
    <w:rsid w:val="00D516FC"/>
    <w:rsid w:val="00D5172A"/>
    <w:rsid w:val="00D519D3"/>
    <w:rsid w:val="00D51A4B"/>
    <w:rsid w:val="00D51C67"/>
    <w:rsid w:val="00D51CD1"/>
    <w:rsid w:val="00D5210B"/>
    <w:rsid w:val="00D52D94"/>
    <w:rsid w:val="00D52EF4"/>
    <w:rsid w:val="00D530B9"/>
    <w:rsid w:val="00D53103"/>
    <w:rsid w:val="00D53109"/>
    <w:rsid w:val="00D53121"/>
    <w:rsid w:val="00D532C1"/>
    <w:rsid w:val="00D5332F"/>
    <w:rsid w:val="00D533D3"/>
    <w:rsid w:val="00D5355F"/>
    <w:rsid w:val="00D5374E"/>
    <w:rsid w:val="00D53947"/>
    <w:rsid w:val="00D53AD7"/>
    <w:rsid w:val="00D53B68"/>
    <w:rsid w:val="00D53D62"/>
    <w:rsid w:val="00D53D8E"/>
    <w:rsid w:val="00D53D98"/>
    <w:rsid w:val="00D54062"/>
    <w:rsid w:val="00D547C4"/>
    <w:rsid w:val="00D54986"/>
    <w:rsid w:val="00D54A59"/>
    <w:rsid w:val="00D54B20"/>
    <w:rsid w:val="00D54DC1"/>
    <w:rsid w:val="00D5510C"/>
    <w:rsid w:val="00D5525E"/>
    <w:rsid w:val="00D55319"/>
    <w:rsid w:val="00D553D7"/>
    <w:rsid w:val="00D557A2"/>
    <w:rsid w:val="00D55C29"/>
    <w:rsid w:val="00D55E13"/>
    <w:rsid w:val="00D55FC5"/>
    <w:rsid w:val="00D56074"/>
    <w:rsid w:val="00D563EE"/>
    <w:rsid w:val="00D564AE"/>
    <w:rsid w:val="00D5664D"/>
    <w:rsid w:val="00D5694D"/>
    <w:rsid w:val="00D569BA"/>
    <w:rsid w:val="00D56A51"/>
    <w:rsid w:val="00D56A89"/>
    <w:rsid w:val="00D5701D"/>
    <w:rsid w:val="00D572FB"/>
    <w:rsid w:val="00D57331"/>
    <w:rsid w:val="00D57377"/>
    <w:rsid w:val="00D57393"/>
    <w:rsid w:val="00D575B0"/>
    <w:rsid w:val="00D579DE"/>
    <w:rsid w:val="00D57B11"/>
    <w:rsid w:val="00D57D84"/>
    <w:rsid w:val="00D60209"/>
    <w:rsid w:val="00D603A4"/>
    <w:rsid w:val="00D603AD"/>
    <w:rsid w:val="00D60569"/>
    <w:rsid w:val="00D60651"/>
    <w:rsid w:val="00D607D5"/>
    <w:rsid w:val="00D609AD"/>
    <w:rsid w:val="00D60B14"/>
    <w:rsid w:val="00D60B9E"/>
    <w:rsid w:val="00D60BED"/>
    <w:rsid w:val="00D60C61"/>
    <w:rsid w:val="00D60C7A"/>
    <w:rsid w:val="00D61091"/>
    <w:rsid w:val="00D61407"/>
    <w:rsid w:val="00D61588"/>
    <w:rsid w:val="00D615FA"/>
    <w:rsid w:val="00D61658"/>
    <w:rsid w:val="00D61755"/>
    <w:rsid w:val="00D61AE7"/>
    <w:rsid w:val="00D61B16"/>
    <w:rsid w:val="00D61B76"/>
    <w:rsid w:val="00D61CE9"/>
    <w:rsid w:val="00D61D7A"/>
    <w:rsid w:val="00D61DD2"/>
    <w:rsid w:val="00D61F5C"/>
    <w:rsid w:val="00D620FD"/>
    <w:rsid w:val="00D62105"/>
    <w:rsid w:val="00D62188"/>
    <w:rsid w:val="00D62564"/>
    <w:rsid w:val="00D626D6"/>
    <w:rsid w:val="00D62706"/>
    <w:rsid w:val="00D62A40"/>
    <w:rsid w:val="00D62AAB"/>
    <w:rsid w:val="00D62B74"/>
    <w:rsid w:val="00D62B92"/>
    <w:rsid w:val="00D62C75"/>
    <w:rsid w:val="00D63139"/>
    <w:rsid w:val="00D6317D"/>
    <w:rsid w:val="00D63375"/>
    <w:rsid w:val="00D63947"/>
    <w:rsid w:val="00D6396A"/>
    <w:rsid w:val="00D639D1"/>
    <w:rsid w:val="00D63B95"/>
    <w:rsid w:val="00D63D12"/>
    <w:rsid w:val="00D63EE5"/>
    <w:rsid w:val="00D63FC7"/>
    <w:rsid w:val="00D640A1"/>
    <w:rsid w:val="00D641C6"/>
    <w:rsid w:val="00D64250"/>
    <w:rsid w:val="00D643CB"/>
    <w:rsid w:val="00D64646"/>
    <w:rsid w:val="00D6472F"/>
    <w:rsid w:val="00D64822"/>
    <w:rsid w:val="00D64CB8"/>
    <w:rsid w:val="00D65076"/>
    <w:rsid w:val="00D651A1"/>
    <w:rsid w:val="00D65550"/>
    <w:rsid w:val="00D65784"/>
    <w:rsid w:val="00D659E8"/>
    <w:rsid w:val="00D65BA2"/>
    <w:rsid w:val="00D65FAC"/>
    <w:rsid w:val="00D65FDE"/>
    <w:rsid w:val="00D660D6"/>
    <w:rsid w:val="00D6633C"/>
    <w:rsid w:val="00D6634E"/>
    <w:rsid w:val="00D663D3"/>
    <w:rsid w:val="00D66641"/>
    <w:rsid w:val="00D666E1"/>
    <w:rsid w:val="00D66838"/>
    <w:rsid w:val="00D66B2E"/>
    <w:rsid w:val="00D66B93"/>
    <w:rsid w:val="00D66C38"/>
    <w:rsid w:val="00D66DBE"/>
    <w:rsid w:val="00D66EA7"/>
    <w:rsid w:val="00D66F2D"/>
    <w:rsid w:val="00D66F97"/>
    <w:rsid w:val="00D66FA7"/>
    <w:rsid w:val="00D6703B"/>
    <w:rsid w:val="00D672A9"/>
    <w:rsid w:val="00D6743E"/>
    <w:rsid w:val="00D674A0"/>
    <w:rsid w:val="00D674C4"/>
    <w:rsid w:val="00D6756E"/>
    <w:rsid w:val="00D67861"/>
    <w:rsid w:val="00D67983"/>
    <w:rsid w:val="00D67C30"/>
    <w:rsid w:val="00D67D6D"/>
    <w:rsid w:val="00D67E70"/>
    <w:rsid w:val="00D700DD"/>
    <w:rsid w:val="00D70136"/>
    <w:rsid w:val="00D701A4"/>
    <w:rsid w:val="00D703E3"/>
    <w:rsid w:val="00D70500"/>
    <w:rsid w:val="00D70537"/>
    <w:rsid w:val="00D70A69"/>
    <w:rsid w:val="00D70ABB"/>
    <w:rsid w:val="00D70FC6"/>
    <w:rsid w:val="00D71092"/>
    <w:rsid w:val="00D710AC"/>
    <w:rsid w:val="00D71196"/>
    <w:rsid w:val="00D7122B"/>
    <w:rsid w:val="00D7144F"/>
    <w:rsid w:val="00D71489"/>
    <w:rsid w:val="00D71744"/>
    <w:rsid w:val="00D71E16"/>
    <w:rsid w:val="00D71FBD"/>
    <w:rsid w:val="00D72158"/>
    <w:rsid w:val="00D721D5"/>
    <w:rsid w:val="00D72280"/>
    <w:rsid w:val="00D72363"/>
    <w:rsid w:val="00D72392"/>
    <w:rsid w:val="00D723C3"/>
    <w:rsid w:val="00D724AB"/>
    <w:rsid w:val="00D72601"/>
    <w:rsid w:val="00D72660"/>
    <w:rsid w:val="00D726E7"/>
    <w:rsid w:val="00D72846"/>
    <w:rsid w:val="00D72890"/>
    <w:rsid w:val="00D72CDA"/>
    <w:rsid w:val="00D72DB4"/>
    <w:rsid w:val="00D72DFB"/>
    <w:rsid w:val="00D72ECC"/>
    <w:rsid w:val="00D7306B"/>
    <w:rsid w:val="00D73097"/>
    <w:rsid w:val="00D7310E"/>
    <w:rsid w:val="00D732A1"/>
    <w:rsid w:val="00D7335A"/>
    <w:rsid w:val="00D733BC"/>
    <w:rsid w:val="00D7360F"/>
    <w:rsid w:val="00D736FC"/>
    <w:rsid w:val="00D7388F"/>
    <w:rsid w:val="00D73A4E"/>
    <w:rsid w:val="00D73A9D"/>
    <w:rsid w:val="00D73AE1"/>
    <w:rsid w:val="00D73C6F"/>
    <w:rsid w:val="00D73F53"/>
    <w:rsid w:val="00D73FB1"/>
    <w:rsid w:val="00D73FE0"/>
    <w:rsid w:val="00D743DD"/>
    <w:rsid w:val="00D7443B"/>
    <w:rsid w:val="00D745B5"/>
    <w:rsid w:val="00D74738"/>
    <w:rsid w:val="00D748B2"/>
    <w:rsid w:val="00D74A01"/>
    <w:rsid w:val="00D74A6F"/>
    <w:rsid w:val="00D74AED"/>
    <w:rsid w:val="00D74DBF"/>
    <w:rsid w:val="00D74E80"/>
    <w:rsid w:val="00D7506A"/>
    <w:rsid w:val="00D752BB"/>
    <w:rsid w:val="00D75321"/>
    <w:rsid w:val="00D7569A"/>
    <w:rsid w:val="00D756CE"/>
    <w:rsid w:val="00D759E3"/>
    <w:rsid w:val="00D75BBD"/>
    <w:rsid w:val="00D75C21"/>
    <w:rsid w:val="00D75C40"/>
    <w:rsid w:val="00D75D37"/>
    <w:rsid w:val="00D75DB0"/>
    <w:rsid w:val="00D76024"/>
    <w:rsid w:val="00D7604F"/>
    <w:rsid w:val="00D76231"/>
    <w:rsid w:val="00D7628E"/>
    <w:rsid w:val="00D7646B"/>
    <w:rsid w:val="00D76529"/>
    <w:rsid w:val="00D76813"/>
    <w:rsid w:val="00D76972"/>
    <w:rsid w:val="00D769E4"/>
    <w:rsid w:val="00D76AE1"/>
    <w:rsid w:val="00D76B26"/>
    <w:rsid w:val="00D77151"/>
    <w:rsid w:val="00D77498"/>
    <w:rsid w:val="00D77AE7"/>
    <w:rsid w:val="00D77C81"/>
    <w:rsid w:val="00D77DC3"/>
    <w:rsid w:val="00D77E92"/>
    <w:rsid w:val="00D77F23"/>
    <w:rsid w:val="00D77F47"/>
    <w:rsid w:val="00D801E8"/>
    <w:rsid w:val="00D8020F"/>
    <w:rsid w:val="00D80684"/>
    <w:rsid w:val="00D806E8"/>
    <w:rsid w:val="00D8070A"/>
    <w:rsid w:val="00D80C9B"/>
    <w:rsid w:val="00D80F40"/>
    <w:rsid w:val="00D80FC8"/>
    <w:rsid w:val="00D8152D"/>
    <w:rsid w:val="00D81558"/>
    <w:rsid w:val="00D815BA"/>
    <w:rsid w:val="00D815C6"/>
    <w:rsid w:val="00D81703"/>
    <w:rsid w:val="00D8173F"/>
    <w:rsid w:val="00D8180A"/>
    <w:rsid w:val="00D8191D"/>
    <w:rsid w:val="00D81C41"/>
    <w:rsid w:val="00D81C49"/>
    <w:rsid w:val="00D81C7E"/>
    <w:rsid w:val="00D82179"/>
    <w:rsid w:val="00D82244"/>
    <w:rsid w:val="00D823F1"/>
    <w:rsid w:val="00D826C8"/>
    <w:rsid w:val="00D82846"/>
    <w:rsid w:val="00D8287E"/>
    <w:rsid w:val="00D829EE"/>
    <w:rsid w:val="00D82A93"/>
    <w:rsid w:val="00D82B98"/>
    <w:rsid w:val="00D82BBC"/>
    <w:rsid w:val="00D82C78"/>
    <w:rsid w:val="00D83404"/>
    <w:rsid w:val="00D8356A"/>
    <w:rsid w:val="00D8360E"/>
    <w:rsid w:val="00D836D9"/>
    <w:rsid w:val="00D83A04"/>
    <w:rsid w:val="00D83B50"/>
    <w:rsid w:val="00D83B77"/>
    <w:rsid w:val="00D83C02"/>
    <w:rsid w:val="00D83CA6"/>
    <w:rsid w:val="00D83E88"/>
    <w:rsid w:val="00D83E95"/>
    <w:rsid w:val="00D83F3C"/>
    <w:rsid w:val="00D843E1"/>
    <w:rsid w:val="00D8442B"/>
    <w:rsid w:val="00D84808"/>
    <w:rsid w:val="00D849D4"/>
    <w:rsid w:val="00D84B51"/>
    <w:rsid w:val="00D84B5D"/>
    <w:rsid w:val="00D84EA0"/>
    <w:rsid w:val="00D85123"/>
    <w:rsid w:val="00D851D2"/>
    <w:rsid w:val="00D85201"/>
    <w:rsid w:val="00D85340"/>
    <w:rsid w:val="00D853CA"/>
    <w:rsid w:val="00D85463"/>
    <w:rsid w:val="00D856F0"/>
    <w:rsid w:val="00D859DD"/>
    <w:rsid w:val="00D85A20"/>
    <w:rsid w:val="00D85AAA"/>
    <w:rsid w:val="00D85CEA"/>
    <w:rsid w:val="00D85E09"/>
    <w:rsid w:val="00D8636B"/>
    <w:rsid w:val="00D86401"/>
    <w:rsid w:val="00D8643E"/>
    <w:rsid w:val="00D864C5"/>
    <w:rsid w:val="00D8654F"/>
    <w:rsid w:val="00D86600"/>
    <w:rsid w:val="00D8667D"/>
    <w:rsid w:val="00D8683B"/>
    <w:rsid w:val="00D86877"/>
    <w:rsid w:val="00D8694B"/>
    <w:rsid w:val="00D8694C"/>
    <w:rsid w:val="00D869E4"/>
    <w:rsid w:val="00D86B71"/>
    <w:rsid w:val="00D86D49"/>
    <w:rsid w:val="00D86DAC"/>
    <w:rsid w:val="00D86DDD"/>
    <w:rsid w:val="00D86F2D"/>
    <w:rsid w:val="00D8700D"/>
    <w:rsid w:val="00D873B5"/>
    <w:rsid w:val="00D87455"/>
    <w:rsid w:val="00D8747D"/>
    <w:rsid w:val="00D874C3"/>
    <w:rsid w:val="00D87B87"/>
    <w:rsid w:val="00D87E0F"/>
    <w:rsid w:val="00D87F95"/>
    <w:rsid w:val="00D90167"/>
    <w:rsid w:val="00D902E5"/>
    <w:rsid w:val="00D90317"/>
    <w:rsid w:val="00D904D7"/>
    <w:rsid w:val="00D9070B"/>
    <w:rsid w:val="00D90A2D"/>
    <w:rsid w:val="00D90D7B"/>
    <w:rsid w:val="00D90FCE"/>
    <w:rsid w:val="00D9109D"/>
    <w:rsid w:val="00D910E2"/>
    <w:rsid w:val="00D910ED"/>
    <w:rsid w:val="00D91114"/>
    <w:rsid w:val="00D91461"/>
    <w:rsid w:val="00D91615"/>
    <w:rsid w:val="00D9198D"/>
    <w:rsid w:val="00D91CFC"/>
    <w:rsid w:val="00D91FE9"/>
    <w:rsid w:val="00D92178"/>
    <w:rsid w:val="00D92494"/>
    <w:rsid w:val="00D9268B"/>
    <w:rsid w:val="00D92971"/>
    <w:rsid w:val="00D92A45"/>
    <w:rsid w:val="00D92A4D"/>
    <w:rsid w:val="00D92A87"/>
    <w:rsid w:val="00D92E5E"/>
    <w:rsid w:val="00D92F5C"/>
    <w:rsid w:val="00D930F2"/>
    <w:rsid w:val="00D9334D"/>
    <w:rsid w:val="00D93448"/>
    <w:rsid w:val="00D934C6"/>
    <w:rsid w:val="00D936F8"/>
    <w:rsid w:val="00D939C2"/>
    <w:rsid w:val="00D93D29"/>
    <w:rsid w:val="00D94077"/>
    <w:rsid w:val="00D9450B"/>
    <w:rsid w:val="00D9451A"/>
    <w:rsid w:val="00D946CA"/>
    <w:rsid w:val="00D9491A"/>
    <w:rsid w:val="00D94B03"/>
    <w:rsid w:val="00D94BE6"/>
    <w:rsid w:val="00D94E73"/>
    <w:rsid w:val="00D951F1"/>
    <w:rsid w:val="00D9532A"/>
    <w:rsid w:val="00D954A4"/>
    <w:rsid w:val="00D95511"/>
    <w:rsid w:val="00D95538"/>
    <w:rsid w:val="00D955B3"/>
    <w:rsid w:val="00D959C6"/>
    <w:rsid w:val="00D95B4B"/>
    <w:rsid w:val="00D95E51"/>
    <w:rsid w:val="00D9627F"/>
    <w:rsid w:val="00D9638F"/>
    <w:rsid w:val="00D96689"/>
    <w:rsid w:val="00D967CC"/>
    <w:rsid w:val="00D968A8"/>
    <w:rsid w:val="00D96933"/>
    <w:rsid w:val="00D96C2B"/>
    <w:rsid w:val="00D96DB5"/>
    <w:rsid w:val="00D96E19"/>
    <w:rsid w:val="00D97022"/>
    <w:rsid w:val="00D971E1"/>
    <w:rsid w:val="00D972F1"/>
    <w:rsid w:val="00D97703"/>
    <w:rsid w:val="00D977A0"/>
    <w:rsid w:val="00D978DC"/>
    <w:rsid w:val="00D97E88"/>
    <w:rsid w:val="00DA0232"/>
    <w:rsid w:val="00DA02FC"/>
    <w:rsid w:val="00DA08F4"/>
    <w:rsid w:val="00DA0D9F"/>
    <w:rsid w:val="00DA0E1A"/>
    <w:rsid w:val="00DA0FA6"/>
    <w:rsid w:val="00DA0FDB"/>
    <w:rsid w:val="00DA10D5"/>
    <w:rsid w:val="00DA130E"/>
    <w:rsid w:val="00DA134A"/>
    <w:rsid w:val="00DA137E"/>
    <w:rsid w:val="00DA13B0"/>
    <w:rsid w:val="00DA14E0"/>
    <w:rsid w:val="00DA1584"/>
    <w:rsid w:val="00DA16E5"/>
    <w:rsid w:val="00DA1A47"/>
    <w:rsid w:val="00DA1AA0"/>
    <w:rsid w:val="00DA1AE6"/>
    <w:rsid w:val="00DA1F5E"/>
    <w:rsid w:val="00DA24E8"/>
    <w:rsid w:val="00DA251D"/>
    <w:rsid w:val="00DA2A46"/>
    <w:rsid w:val="00DA2A6B"/>
    <w:rsid w:val="00DA2DD8"/>
    <w:rsid w:val="00DA30CA"/>
    <w:rsid w:val="00DA3109"/>
    <w:rsid w:val="00DA3327"/>
    <w:rsid w:val="00DA3352"/>
    <w:rsid w:val="00DA34FF"/>
    <w:rsid w:val="00DA363D"/>
    <w:rsid w:val="00DA3682"/>
    <w:rsid w:val="00DA375D"/>
    <w:rsid w:val="00DA37F9"/>
    <w:rsid w:val="00DA3882"/>
    <w:rsid w:val="00DA3932"/>
    <w:rsid w:val="00DA39C3"/>
    <w:rsid w:val="00DA3C04"/>
    <w:rsid w:val="00DA4110"/>
    <w:rsid w:val="00DA4174"/>
    <w:rsid w:val="00DA4205"/>
    <w:rsid w:val="00DA43FE"/>
    <w:rsid w:val="00DA443B"/>
    <w:rsid w:val="00DA46E2"/>
    <w:rsid w:val="00DA498D"/>
    <w:rsid w:val="00DA4A0D"/>
    <w:rsid w:val="00DA4B5C"/>
    <w:rsid w:val="00DA4B76"/>
    <w:rsid w:val="00DA4D9D"/>
    <w:rsid w:val="00DA4F55"/>
    <w:rsid w:val="00DA53A7"/>
    <w:rsid w:val="00DA5507"/>
    <w:rsid w:val="00DA57CF"/>
    <w:rsid w:val="00DA58F3"/>
    <w:rsid w:val="00DA595D"/>
    <w:rsid w:val="00DA5C8E"/>
    <w:rsid w:val="00DA5CA6"/>
    <w:rsid w:val="00DA5D32"/>
    <w:rsid w:val="00DA6281"/>
    <w:rsid w:val="00DA62C7"/>
    <w:rsid w:val="00DA6352"/>
    <w:rsid w:val="00DA651D"/>
    <w:rsid w:val="00DA660F"/>
    <w:rsid w:val="00DA6666"/>
    <w:rsid w:val="00DA66DF"/>
    <w:rsid w:val="00DA686D"/>
    <w:rsid w:val="00DA68E0"/>
    <w:rsid w:val="00DA6F71"/>
    <w:rsid w:val="00DA7149"/>
    <w:rsid w:val="00DA7548"/>
    <w:rsid w:val="00DA7549"/>
    <w:rsid w:val="00DA775D"/>
    <w:rsid w:val="00DA78B4"/>
    <w:rsid w:val="00DA79EC"/>
    <w:rsid w:val="00DA7A16"/>
    <w:rsid w:val="00DA7BA5"/>
    <w:rsid w:val="00DA7D5F"/>
    <w:rsid w:val="00DA7E9F"/>
    <w:rsid w:val="00DB0041"/>
    <w:rsid w:val="00DB013C"/>
    <w:rsid w:val="00DB04AF"/>
    <w:rsid w:val="00DB0516"/>
    <w:rsid w:val="00DB05A4"/>
    <w:rsid w:val="00DB0780"/>
    <w:rsid w:val="00DB07D6"/>
    <w:rsid w:val="00DB0827"/>
    <w:rsid w:val="00DB0B92"/>
    <w:rsid w:val="00DB0C56"/>
    <w:rsid w:val="00DB0D59"/>
    <w:rsid w:val="00DB1520"/>
    <w:rsid w:val="00DB15CE"/>
    <w:rsid w:val="00DB1638"/>
    <w:rsid w:val="00DB167A"/>
    <w:rsid w:val="00DB16B0"/>
    <w:rsid w:val="00DB16FF"/>
    <w:rsid w:val="00DB1969"/>
    <w:rsid w:val="00DB19C1"/>
    <w:rsid w:val="00DB1A61"/>
    <w:rsid w:val="00DB1BF6"/>
    <w:rsid w:val="00DB1E56"/>
    <w:rsid w:val="00DB1EC7"/>
    <w:rsid w:val="00DB1F38"/>
    <w:rsid w:val="00DB2072"/>
    <w:rsid w:val="00DB2146"/>
    <w:rsid w:val="00DB2250"/>
    <w:rsid w:val="00DB22A3"/>
    <w:rsid w:val="00DB2382"/>
    <w:rsid w:val="00DB2644"/>
    <w:rsid w:val="00DB28C5"/>
    <w:rsid w:val="00DB28CF"/>
    <w:rsid w:val="00DB291C"/>
    <w:rsid w:val="00DB2995"/>
    <w:rsid w:val="00DB2AB0"/>
    <w:rsid w:val="00DB2B9A"/>
    <w:rsid w:val="00DB2EB2"/>
    <w:rsid w:val="00DB2EC6"/>
    <w:rsid w:val="00DB31F9"/>
    <w:rsid w:val="00DB33FA"/>
    <w:rsid w:val="00DB350B"/>
    <w:rsid w:val="00DB366E"/>
    <w:rsid w:val="00DB36DD"/>
    <w:rsid w:val="00DB3A1A"/>
    <w:rsid w:val="00DB3BAF"/>
    <w:rsid w:val="00DB420B"/>
    <w:rsid w:val="00DB4551"/>
    <w:rsid w:val="00DB4658"/>
    <w:rsid w:val="00DB4751"/>
    <w:rsid w:val="00DB484B"/>
    <w:rsid w:val="00DB489E"/>
    <w:rsid w:val="00DB4E5A"/>
    <w:rsid w:val="00DB4F85"/>
    <w:rsid w:val="00DB5455"/>
    <w:rsid w:val="00DB54E4"/>
    <w:rsid w:val="00DB5538"/>
    <w:rsid w:val="00DB55F5"/>
    <w:rsid w:val="00DB56FF"/>
    <w:rsid w:val="00DB5749"/>
    <w:rsid w:val="00DB575B"/>
    <w:rsid w:val="00DB58A4"/>
    <w:rsid w:val="00DB5917"/>
    <w:rsid w:val="00DB5919"/>
    <w:rsid w:val="00DB5C5D"/>
    <w:rsid w:val="00DB5E07"/>
    <w:rsid w:val="00DB5F1F"/>
    <w:rsid w:val="00DB612C"/>
    <w:rsid w:val="00DB6214"/>
    <w:rsid w:val="00DB6361"/>
    <w:rsid w:val="00DB6549"/>
    <w:rsid w:val="00DB6804"/>
    <w:rsid w:val="00DB694E"/>
    <w:rsid w:val="00DB6978"/>
    <w:rsid w:val="00DB6AF6"/>
    <w:rsid w:val="00DB6D5A"/>
    <w:rsid w:val="00DB6F73"/>
    <w:rsid w:val="00DB70F2"/>
    <w:rsid w:val="00DB718D"/>
    <w:rsid w:val="00DB72B4"/>
    <w:rsid w:val="00DB753B"/>
    <w:rsid w:val="00DB75F1"/>
    <w:rsid w:val="00DB75FE"/>
    <w:rsid w:val="00DB7642"/>
    <w:rsid w:val="00DB7891"/>
    <w:rsid w:val="00DB79FF"/>
    <w:rsid w:val="00DB7A5A"/>
    <w:rsid w:val="00DB7ABB"/>
    <w:rsid w:val="00DB7B9B"/>
    <w:rsid w:val="00DB7E77"/>
    <w:rsid w:val="00DB7EBD"/>
    <w:rsid w:val="00DC0239"/>
    <w:rsid w:val="00DC0345"/>
    <w:rsid w:val="00DC03E5"/>
    <w:rsid w:val="00DC0684"/>
    <w:rsid w:val="00DC0A36"/>
    <w:rsid w:val="00DC0A92"/>
    <w:rsid w:val="00DC0D39"/>
    <w:rsid w:val="00DC0D49"/>
    <w:rsid w:val="00DC0EA7"/>
    <w:rsid w:val="00DC0EF1"/>
    <w:rsid w:val="00DC0FD8"/>
    <w:rsid w:val="00DC146D"/>
    <w:rsid w:val="00DC1685"/>
    <w:rsid w:val="00DC1861"/>
    <w:rsid w:val="00DC193E"/>
    <w:rsid w:val="00DC1AEF"/>
    <w:rsid w:val="00DC1CE5"/>
    <w:rsid w:val="00DC2094"/>
    <w:rsid w:val="00DC2152"/>
    <w:rsid w:val="00DC2330"/>
    <w:rsid w:val="00DC241E"/>
    <w:rsid w:val="00DC2475"/>
    <w:rsid w:val="00DC25AF"/>
    <w:rsid w:val="00DC2735"/>
    <w:rsid w:val="00DC2AB9"/>
    <w:rsid w:val="00DC2D09"/>
    <w:rsid w:val="00DC35AE"/>
    <w:rsid w:val="00DC3873"/>
    <w:rsid w:val="00DC3953"/>
    <w:rsid w:val="00DC3ABE"/>
    <w:rsid w:val="00DC3AF2"/>
    <w:rsid w:val="00DC3C39"/>
    <w:rsid w:val="00DC4102"/>
    <w:rsid w:val="00DC42AB"/>
    <w:rsid w:val="00DC441D"/>
    <w:rsid w:val="00DC442D"/>
    <w:rsid w:val="00DC4547"/>
    <w:rsid w:val="00DC464B"/>
    <w:rsid w:val="00DC4675"/>
    <w:rsid w:val="00DC46BE"/>
    <w:rsid w:val="00DC47F6"/>
    <w:rsid w:val="00DC48A0"/>
    <w:rsid w:val="00DC4930"/>
    <w:rsid w:val="00DC4B9C"/>
    <w:rsid w:val="00DC4D4B"/>
    <w:rsid w:val="00DC4EB9"/>
    <w:rsid w:val="00DC5033"/>
    <w:rsid w:val="00DC5346"/>
    <w:rsid w:val="00DC550B"/>
    <w:rsid w:val="00DC5783"/>
    <w:rsid w:val="00DC5BA3"/>
    <w:rsid w:val="00DC5C23"/>
    <w:rsid w:val="00DC5D4F"/>
    <w:rsid w:val="00DC5E67"/>
    <w:rsid w:val="00DC61CF"/>
    <w:rsid w:val="00DC644A"/>
    <w:rsid w:val="00DC66E0"/>
    <w:rsid w:val="00DC6751"/>
    <w:rsid w:val="00DC6791"/>
    <w:rsid w:val="00DC67B4"/>
    <w:rsid w:val="00DC6A41"/>
    <w:rsid w:val="00DC6A52"/>
    <w:rsid w:val="00DC6F47"/>
    <w:rsid w:val="00DC715B"/>
    <w:rsid w:val="00DC7316"/>
    <w:rsid w:val="00DC754D"/>
    <w:rsid w:val="00DC7738"/>
    <w:rsid w:val="00DC7AC4"/>
    <w:rsid w:val="00DC7B51"/>
    <w:rsid w:val="00DC7BDD"/>
    <w:rsid w:val="00DC7C66"/>
    <w:rsid w:val="00DC7E6E"/>
    <w:rsid w:val="00DC7E7C"/>
    <w:rsid w:val="00DC7FF5"/>
    <w:rsid w:val="00DD0082"/>
    <w:rsid w:val="00DD0256"/>
    <w:rsid w:val="00DD083F"/>
    <w:rsid w:val="00DD0881"/>
    <w:rsid w:val="00DD0921"/>
    <w:rsid w:val="00DD0B89"/>
    <w:rsid w:val="00DD0D2C"/>
    <w:rsid w:val="00DD0D3C"/>
    <w:rsid w:val="00DD10C6"/>
    <w:rsid w:val="00DD1122"/>
    <w:rsid w:val="00DD131D"/>
    <w:rsid w:val="00DD13A8"/>
    <w:rsid w:val="00DD1679"/>
    <w:rsid w:val="00DD187E"/>
    <w:rsid w:val="00DD18DD"/>
    <w:rsid w:val="00DD19C6"/>
    <w:rsid w:val="00DD1A96"/>
    <w:rsid w:val="00DD1BD2"/>
    <w:rsid w:val="00DD1C0C"/>
    <w:rsid w:val="00DD1EDA"/>
    <w:rsid w:val="00DD1EEE"/>
    <w:rsid w:val="00DD1FAF"/>
    <w:rsid w:val="00DD206C"/>
    <w:rsid w:val="00DD20DB"/>
    <w:rsid w:val="00DD20ED"/>
    <w:rsid w:val="00DD2461"/>
    <w:rsid w:val="00DD26CF"/>
    <w:rsid w:val="00DD2723"/>
    <w:rsid w:val="00DD27ED"/>
    <w:rsid w:val="00DD2C1F"/>
    <w:rsid w:val="00DD2D7A"/>
    <w:rsid w:val="00DD32AA"/>
    <w:rsid w:val="00DD36AA"/>
    <w:rsid w:val="00DD3767"/>
    <w:rsid w:val="00DD3793"/>
    <w:rsid w:val="00DD3BEB"/>
    <w:rsid w:val="00DD3C44"/>
    <w:rsid w:val="00DD3CDC"/>
    <w:rsid w:val="00DD4159"/>
    <w:rsid w:val="00DD4344"/>
    <w:rsid w:val="00DD441F"/>
    <w:rsid w:val="00DD4680"/>
    <w:rsid w:val="00DD47CE"/>
    <w:rsid w:val="00DD4D3B"/>
    <w:rsid w:val="00DD5047"/>
    <w:rsid w:val="00DD52C3"/>
    <w:rsid w:val="00DD5504"/>
    <w:rsid w:val="00DD5584"/>
    <w:rsid w:val="00DD5705"/>
    <w:rsid w:val="00DD5872"/>
    <w:rsid w:val="00DD5D80"/>
    <w:rsid w:val="00DD60C5"/>
    <w:rsid w:val="00DD61F7"/>
    <w:rsid w:val="00DD64B2"/>
    <w:rsid w:val="00DD694C"/>
    <w:rsid w:val="00DD6AB6"/>
    <w:rsid w:val="00DD6AD2"/>
    <w:rsid w:val="00DD6AE4"/>
    <w:rsid w:val="00DD6E93"/>
    <w:rsid w:val="00DD6EB5"/>
    <w:rsid w:val="00DD6FBB"/>
    <w:rsid w:val="00DD7027"/>
    <w:rsid w:val="00DD719D"/>
    <w:rsid w:val="00DD778A"/>
    <w:rsid w:val="00DD7A3A"/>
    <w:rsid w:val="00DD7B58"/>
    <w:rsid w:val="00DD7BD9"/>
    <w:rsid w:val="00DD7D16"/>
    <w:rsid w:val="00DD7DB4"/>
    <w:rsid w:val="00DD7E0B"/>
    <w:rsid w:val="00DD7E5D"/>
    <w:rsid w:val="00DD7E65"/>
    <w:rsid w:val="00DD7F15"/>
    <w:rsid w:val="00DE0016"/>
    <w:rsid w:val="00DE0041"/>
    <w:rsid w:val="00DE00E9"/>
    <w:rsid w:val="00DE0373"/>
    <w:rsid w:val="00DE0439"/>
    <w:rsid w:val="00DE04D1"/>
    <w:rsid w:val="00DE0544"/>
    <w:rsid w:val="00DE0C35"/>
    <w:rsid w:val="00DE1086"/>
    <w:rsid w:val="00DE112B"/>
    <w:rsid w:val="00DE15C8"/>
    <w:rsid w:val="00DE16E1"/>
    <w:rsid w:val="00DE1A91"/>
    <w:rsid w:val="00DE1BFF"/>
    <w:rsid w:val="00DE1DB8"/>
    <w:rsid w:val="00DE1E27"/>
    <w:rsid w:val="00DE1F19"/>
    <w:rsid w:val="00DE2063"/>
    <w:rsid w:val="00DE258A"/>
    <w:rsid w:val="00DE28E3"/>
    <w:rsid w:val="00DE2A20"/>
    <w:rsid w:val="00DE2A24"/>
    <w:rsid w:val="00DE2D2E"/>
    <w:rsid w:val="00DE2E40"/>
    <w:rsid w:val="00DE3026"/>
    <w:rsid w:val="00DE3120"/>
    <w:rsid w:val="00DE33A3"/>
    <w:rsid w:val="00DE3540"/>
    <w:rsid w:val="00DE3619"/>
    <w:rsid w:val="00DE3688"/>
    <w:rsid w:val="00DE37B2"/>
    <w:rsid w:val="00DE394F"/>
    <w:rsid w:val="00DE3B48"/>
    <w:rsid w:val="00DE3F71"/>
    <w:rsid w:val="00DE4249"/>
    <w:rsid w:val="00DE4422"/>
    <w:rsid w:val="00DE4475"/>
    <w:rsid w:val="00DE4791"/>
    <w:rsid w:val="00DE481F"/>
    <w:rsid w:val="00DE48B4"/>
    <w:rsid w:val="00DE4949"/>
    <w:rsid w:val="00DE4969"/>
    <w:rsid w:val="00DE4981"/>
    <w:rsid w:val="00DE49EF"/>
    <w:rsid w:val="00DE4AB1"/>
    <w:rsid w:val="00DE4AB7"/>
    <w:rsid w:val="00DE4EA4"/>
    <w:rsid w:val="00DE4FF6"/>
    <w:rsid w:val="00DE502C"/>
    <w:rsid w:val="00DE516E"/>
    <w:rsid w:val="00DE523D"/>
    <w:rsid w:val="00DE5400"/>
    <w:rsid w:val="00DE548D"/>
    <w:rsid w:val="00DE55EE"/>
    <w:rsid w:val="00DE57EF"/>
    <w:rsid w:val="00DE5C52"/>
    <w:rsid w:val="00DE5D65"/>
    <w:rsid w:val="00DE5E7A"/>
    <w:rsid w:val="00DE5ED0"/>
    <w:rsid w:val="00DE5F57"/>
    <w:rsid w:val="00DE600B"/>
    <w:rsid w:val="00DE604C"/>
    <w:rsid w:val="00DE60A9"/>
    <w:rsid w:val="00DE613D"/>
    <w:rsid w:val="00DE61D5"/>
    <w:rsid w:val="00DE660A"/>
    <w:rsid w:val="00DE6635"/>
    <w:rsid w:val="00DE68E5"/>
    <w:rsid w:val="00DE6907"/>
    <w:rsid w:val="00DE6978"/>
    <w:rsid w:val="00DE6B6B"/>
    <w:rsid w:val="00DE6D6F"/>
    <w:rsid w:val="00DE6EEB"/>
    <w:rsid w:val="00DE7294"/>
    <w:rsid w:val="00DE73A6"/>
    <w:rsid w:val="00DE75A3"/>
    <w:rsid w:val="00DE7683"/>
    <w:rsid w:val="00DE77E2"/>
    <w:rsid w:val="00DE7902"/>
    <w:rsid w:val="00DE7AA3"/>
    <w:rsid w:val="00DE7ADE"/>
    <w:rsid w:val="00DE7B97"/>
    <w:rsid w:val="00DF002A"/>
    <w:rsid w:val="00DF06C1"/>
    <w:rsid w:val="00DF1189"/>
    <w:rsid w:val="00DF136F"/>
    <w:rsid w:val="00DF148C"/>
    <w:rsid w:val="00DF15AC"/>
    <w:rsid w:val="00DF16BC"/>
    <w:rsid w:val="00DF1966"/>
    <w:rsid w:val="00DF1DD6"/>
    <w:rsid w:val="00DF1FA9"/>
    <w:rsid w:val="00DF22F0"/>
    <w:rsid w:val="00DF2347"/>
    <w:rsid w:val="00DF2471"/>
    <w:rsid w:val="00DF2D6B"/>
    <w:rsid w:val="00DF356D"/>
    <w:rsid w:val="00DF35E9"/>
    <w:rsid w:val="00DF3908"/>
    <w:rsid w:val="00DF3941"/>
    <w:rsid w:val="00DF397C"/>
    <w:rsid w:val="00DF4035"/>
    <w:rsid w:val="00DF40BB"/>
    <w:rsid w:val="00DF40DC"/>
    <w:rsid w:val="00DF4197"/>
    <w:rsid w:val="00DF4335"/>
    <w:rsid w:val="00DF4638"/>
    <w:rsid w:val="00DF484F"/>
    <w:rsid w:val="00DF4885"/>
    <w:rsid w:val="00DF489D"/>
    <w:rsid w:val="00DF4985"/>
    <w:rsid w:val="00DF4B0E"/>
    <w:rsid w:val="00DF4B2C"/>
    <w:rsid w:val="00DF4CDD"/>
    <w:rsid w:val="00DF4D93"/>
    <w:rsid w:val="00DF4E2E"/>
    <w:rsid w:val="00DF4E51"/>
    <w:rsid w:val="00DF4F4A"/>
    <w:rsid w:val="00DF5352"/>
    <w:rsid w:val="00DF546C"/>
    <w:rsid w:val="00DF55A0"/>
    <w:rsid w:val="00DF5639"/>
    <w:rsid w:val="00DF56CC"/>
    <w:rsid w:val="00DF5ADF"/>
    <w:rsid w:val="00DF5C02"/>
    <w:rsid w:val="00DF5D60"/>
    <w:rsid w:val="00DF5DA5"/>
    <w:rsid w:val="00DF6408"/>
    <w:rsid w:val="00DF64F0"/>
    <w:rsid w:val="00DF65D4"/>
    <w:rsid w:val="00DF66FD"/>
    <w:rsid w:val="00DF67C4"/>
    <w:rsid w:val="00DF6A2D"/>
    <w:rsid w:val="00DF6B70"/>
    <w:rsid w:val="00DF6B9A"/>
    <w:rsid w:val="00DF6DA9"/>
    <w:rsid w:val="00DF6ECD"/>
    <w:rsid w:val="00DF70D0"/>
    <w:rsid w:val="00DF7836"/>
    <w:rsid w:val="00DF7D15"/>
    <w:rsid w:val="00DF7DDE"/>
    <w:rsid w:val="00E000C0"/>
    <w:rsid w:val="00E00304"/>
    <w:rsid w:val="00E004C3"/>
    <w:rsid w:val="00E007A3"/>
    <w:rsid w:val="00E00C39"/>
    <w:rsid w:val="00E00CC4"/>
    <w:rsid w:val="00E00F13"/>
    <w:rsid w:val="00E01125"/>
    <w:rsid w:val="00E013FF"/>
    <w:rsid w:val="00E0141E"/>
    <w:rsid w:val="00E0154E"/>
    <w:rsid w:val="00E01795"/>
    <w:rsid w:val="00E01C75"/>
    <w:rsid w:val="00E01D40"/>
    <w:rsid w:val="00E01D8E"/>
    <w:rsid w:val="00E01DFB"/>
    <w:rsid w:val="00E01E20"/>
    <w:rsid w:val="00E02193"/>
    <w:rsid w:val="00E0230D"/>
    <w:rsid w:val="00E02418"/>
    <w:rsid w:val="00E0282C"/>
    <w:rsid w:val="00E028C4"/>
    <w:rsid w:val="00E0299B"/>
    <w:rsid w:val="00E029A6"/>
    <w:rsid w:val="00E02F0F"/>
    <w:rsid w:val="00E02FF2"/>
    <w:rsid w:val="00E030F6"/>
    <w:rsid w:val="00E031D7"/>
    <w:rsid w:val="00E032B9"/>
    <w:rsid w:val="00E035FE"/>
    <w:rsid w:val="00E03739"/>
    <w:rsid w:val="00E03E31"/>
    <w:rsid w:val="00E040A3"/>
    <w:rsid w:val="00E042ED"/>
    <w:rsid w:val="00E04483"/>
    <w:rsid w:val="00E04599"/>
    <w:rsid w:val="00E045C1"/>
    <w:rsid w:val="00E0464F"/>
    <w:rsid w:val="00E049DD"/>
    <w:rsid w:val="00E04A3A"/>
    <w:rsid w:val="00E04EA3"/>
    <w:rsid w:val="00E04EFD"/>
    <w:rsid w:val="00E050AF"/>
    <w:rsid w:val="00E05152"/>
    <w:rsid w:val="00E0536A"/>
    <w:rsid w:val="00E056C5"/>
    <w:rsid w:val="00E05BF9"/>
    <w:rsid w:val="00E05E11"/>
    <w:rsid w:val="00E05E93"/>
    <w:rsid w:val="00E05EAB"/>
    <w:rsid w:val="00E061CC"/>
    <w:rsid w:val="00E061F0"/>
    <w:rsid w:val="00E06419"/>
    <w:rsid w:val="00E06908"/>
    <w:rsid w:val="00E06C78"/>
    <w:rsid w:val="00E06D14"/>
    <w:rsid w:val="00E06D83"/>
    <w:rsid w:val="00E06E14"/>
    <w:rsid w:val="00E06E42"/>
    <w:rsid w:val="00E06E82"/>
    <w:rsid w:val="00E07020"/>
    <w:rsid w:val="00E07231"/>
    <w:rsid w:val="00E07413"/>
    <w:rsid w:val="00E07636"/>
    <w:rsid w:val="00E07700"/>
    <w:rsid w:val="00E077C4"/>
    <w:rsid w:val="00E0782A"/>
    <w:rsid w:val="00E07A52"/>
    <w:rsid w:val="00E07F65"/>
    <w:rsid w:val="00E10179"/>
    <w:rsid w:val="00E103D1"/>
    <w:rsid w:val="00E10407"/>
    <w:rsid w:val="00E1079B"/>
    <w:rsid w:val="00E1099C"/>
    <w:rsid w:val="00E10A8D"/>
    <w:rsid w:val="00E10CF7"/>
    <w:rsid w:val="00E10D0B"/>
    <w:rsid w:val="00E10E26"/>
    <w:rsid w:val="00E10E6B"/>
    <w:rsid w:val="00E10F22"/>
    <w:rsid w:val="00E1107D"/>
    <w:rsid w:val="00E111B3"/>
    <w:rsid w:val="00E113F3"/>
    <w:rsid w:val="00E11497"/>
    <w:rsid w:val="00E114BF"/>
    <w:rsid w:val="00E11639"/>
    <w:rsid w:val="00E11C1C"/>
    <w:rsid w:val="00E11DD5"/>
    <w:rsid w:val="00E11DE8"/>
    <w:rsid w:val="00E11E58"/>
    <w:rsid w:val="00E11EDC"/>
    <w:rsid w:val="00E11FC5"/>
    <w:rsid w:val="00E11FFE"/>
    <w:rsid w:val="00E1212B"/>
    <w:rsid w:val="00E122BA"/>
    <w:rsid w:val="00E12878"/>
    <w:rsid w:val="00E1289B"/>
    <w:rsid w:val="00E12BED"/>
    <w:rsid w:val="00E12C3A"/>
    <w:rsid w:val="00E12C53"/>
    <w:rsid w:val="00E12CCA"/>
    <w:rsid w:val="00E12CD8"/>
    <w:rsid w:val="00E12CF5"/>
    <w:rsid w:val="00E12D2A"/>
    <w:rsid w:val="00E12E71"/>
    <w:rsid w:val="00E12F15"/>
    <w:rsid w:val="00E12F4E"/>
    <w:rsid w:val="00E130DE"/>
    <w:rsid w:val="00E131AA"/>
    <w:rsid w:val="00E13215"/>
    <w:rsid w:val="00E132A6"/>
    <w:rsid w:val="00E13333"/>
    <w:rsid w:val="00E13800"/>
    <w:rsid w:val="00E1397E"/>
    <w:rsid w:val="00E13A1B"/>
    <w:rsid w:val="00E13A90"/>
    <w:rsid w:val="00E13B1C"/>
    <w:rsid w:val="00E13E2A"/>
    <w:rsid w:val="00E13F3E"/>
    <w:rsid w:val="00E13F8E"/>
    <w:rsid w:val="00E140B1"/>
    <w:rsid w:val="00E14374"/>
    <w:rsid w:val="00E14608"/>
    <w:rsid w:val="00E14891"/>
    <w:rsid w:val="00E14DB2"/>
    <w:rsid w:val="00E14DE1"/>
    <w:rsid w:val="00E14FAB"/>
    <w:rsid w:val="00E151C5"/>
    <w:rsid w:val="00E151D0"/>
    <w:rsid w:val="00E15426"/>
    <w:rsid w:val="00E15892"/>
    <w:rsid w:val="00E15D52"/>
    <w:rsid w:val="00E1621D"/>
    <w:rsid w:val="00E16575"/>
    <w:rsid w:val="00E168A5"/>
    <w:rsid w:val="00E16969"/>
    <w:rsid w:val="00E16B9A"/>
    <w:rsid w:val="00E16BF4"/>
    <w:rsid w:val="00E16EBE"/>
    <w:rsid w:val="00E17472"/>
    <w:rsid w:val="00E17624"/>
    <w:rsid w:val="00E17B06"/>
    <w:rsid w:val="00E17B10"/>
    <w:rsid w:val="00E17B21"/>
    <w:rsid w:val="00E17B86"/>
    <w:rsid w:val="00E2004D"/>
    <w:rsid w:val="00E2015C"/>
    <w:rsid w:val="00E20245"/>
    <w:rsid w:val="00E2046E"/>
    <w:rsid w:val="00E2067C"/>
    <w:rsid w:val="00E20717"/>
    <w:rsid w:val="00E20903"/>
    <w:rsid w:val="00E2094A"/>
    <w:rsid w:val="00E20A4B"/>
    <w:rsid w:val="00E20A87"/>
    <w:rsid w:val="00E20B49"/>
    <w:rsid w:val="00E20B50"/>
    <w:rsid w:val="00E20C28"/>
    <w:rsid w:val="00E20DB3"/>
    <w:rsid w:val="00E20ED0"/>
    <w:rsid w:val="00E20EDC"/>
    <w:rsid w:val="00E20FD4"/>
    <w:rsid w:val="00E211C5"/>
    <w:rsid w:val="00E2123E"/>
    <w:rsid w:val="00E212EF"/>
    <w:rsid w:val="00E21571"/>
    <w:rsid w:val="00E2195F"/>
    <w:rsid w:val="00E21AB8"/>
    <w:rsid w:val="00E21B7A"/>
    <w:rsid w:val="00E21C03"/>
    <w:rsid w:val="00E21D2B"/>
    <w:rsid w:val="00E21E98"/>
    <w:rsid w:val="00E220C1"/>
    <w:rsid w:val="00E221FB"/>
    <w:rsid w:val="00E224AA"/>
    <w:rsid w:val="00E224F2"/>
    <w:rsid w:val="00E225EF"/>
    <w:rsid w:val="00E228E8"/>
    <w:rsid w:val="00E22976"/>
    <w:rsid w:val="00E22FA2"/>
    <w:rsid w:val="00E23379"/>
    <w:rsid w:val="00E23384"/>
    <w:rsid w:val="00E236B1"/>
    <w:rsid w:val="00E23729"/>
    <w:rsid w:val="00E23821"/>
    <w:rsid w:val="00E23DF5"/>
    <w:rsid w:val="00E242A1"/>
    <w:rsid w:val="00E243CE"/>
    <w:rsid w:val="00E2448C"/>
    <w:rsid w:val="00E24575"/>
    <w:rsid w:val="00E245CC"/>
    <w:rsid w:val="00E2474C"/>
    <w:rsid w:val="00E24949"/>
    <w:rsid w:val="00E24C5B"/>
    <w:rsid w:val="00E24DAF"/>
    <w:rsid w:val="00E25056"/>
    <w:rsid w:val="00E2513F"/>
    <w:rsid w:val="00E255C8"/>
    <w:rsid w:val="00E2597B"/>
    <w:rsid w:val="00E25C4E"/>
    <w:rsid w:val="00E25D1C"/>
    <w:rsid w:val="00E25F8D"/>
    <w:rsid w:val="00E263C7"/>
    <w:rsid w:val="00E2658F"/>
    <w:rsid w:val="00E265FC"/>
    <w:rsid w:val="00E2662B"/>
    <w:rsid w:val="00E26735"/>
    <w:rsid w:val="00E267CF"/>
    <w:rsid w:val="00E267D4"/>
    <w:rsid w:val="00E26C26"/>
    <w:rsid w:val="00E26C91"/>
    <w:rsid w:val="00E26CA8"/>
    <w:rsid w:val="00E27015"/>
    <w:rsid w:val="00E27133"/>
    <w:rsid w:val="00E27279"/>
    <w:rsid w:val="00E27626"/>
    <w:rsid w:val="00E277E0"/>
    <w:rsid w:val="00E2783D"/>
    <w:rsid w:val="00E27A89"/>
    <w:rsid w:val="00E27B0A"/>
    <w:rsid w:val="00E27F51"/>
    <w:rsid w:val="00E30027"/>
    <w:rsid w:val="00E3037E"/>
    <w:rsid w:val="00E3045B"/>
    <w:rsid w:val="00E30758"/>
    <w:rsid w:val="00E307D2"/>
    <w:rsid w:val="00E30822"/>
    <w:rsid w:val="00E309F1"/>
    <w:rsid w:val="00E30A0C"/>
    <w:rsid w:val="00E30A2B"/>
    <w:rsid w:val="00E30A50"/>
    <w:rsid w:val="00E30AEF"/>
    <w:rsid w:val="00E30AFF"/>
    <w:rsid w:val="00E30B2A"/>
    <w:rsid w:val="00E30E1F"/>
    <w:rsid w:val="00E30E49"/>
    <w:rsid w:val="00E30EA6"/>
    <w:rsid w:val="00E31248"/>
    <w:rsid w:val="00E312EA"/>
    <w:rsid w:val="00E3134E"/>
    <w:rsid w:val="00E314CF"/>
    <w:rsid w:val="00E3168E"/>
    <w:rsid w:val="00E31803"/>
    <w:rsid w:val="00E31874"/>
    <w:rsid w:val="00E3187A"/>
    <w:rsid w:val="00E31937"/>
    <w:rsid w:val="00E31991"/>
    <w:rsid w:val="00E31BBF"/>
    <w:rsid w:val="00E31CCE"/>
    <w:rsid w:val="00E31D3D"/>
    <w:rsid w:val="00E31F8B"/>
    <w:rsid w:val="00E32024"/>
    <w:rsid w:val="00E3209C"/>
    <w:rsid w:val="00E32208"/>
    <w:rsid w:val="00E32322"/>
    <w:rsid w:val="00E32442"/>
    <w:rsid w:val="00E324EA"/>
    <w:rsid w:val="00E32DCC"/>
    <w:rsid w:val="00E33064"/>
    <w:rsid w:val="00E3328C"/>
    <w:rsid w:val="00E33833"/>
    <w:rsid w:val="00E33940"/>
    <w:rsid w:val="00E33AC0"/>
    <w:rsid w:val="00E33B82"/>
    <w:rsid w:val="00E33DC0"/>
    <w:rsid w:val="00E340A0"/>
    <w:rsid w:val="00E34186"/>
    <w:rsid w:val="00E34276"/>
    <w:rsid w:val="00E34326"/>
    <w:rsid w:val="00E34761"/>
    <w:rsid w:val="00E34777"/>
    <w:rsid w:val="00E349EC"/>
    <w:rsid w:val="00E34A22"/>
    <w:rsid w:val="00E34C03"/>
    <w:rsid w:val="00E34CD6"/>
    <w:rsid w:val="00E34D9C"/>
    <w:rsid w:val="00E34E4F"/>
    <w:rsid w:val="00E34E78"/>
    <w:rsid w:val="00E34EFC"/>
    <w:rsid w:val="00E3506F"/>
    <w:rsid w:val="00E350EC"/>
    <w:rsid w:val="00E355EE"/>
    <w:rsid w:val="00E35A08"/>
    <w:rsid w:val="00E35C2B"/>
    <w:rsid w:val="00E35CC2"/>
    <w:rsid w:val="00E35ECC"/>
    <w:rsid w:val="00E3601D"/>
    <w:rsid w:val="00E36028"/>
    <w:rsid w:val="00E36175"/>
    <w:rsid w:val="00E36264"/>
    <w:rsid w:val="00E367E2"/>
    <w:rsid w:val="00E36A8F"/>
    <w:rsid w:val="00E36AA8"/>
    <w:rsid w:val="00E36AD0"/>
    <w:rsid w:val="00E370D5"/>
    <w:rsid w:val="00E37306"/>
    <w:rsid w:val="00E375BE"/>
    <w:rsid w:val="00E375E5"/>
    <w:rsid w:val="00E379B3"/>
    <w:rsid w:val="00E37B80"/>
    <w:rsid w:val="00E37C62"/>
    <w:rsid w:val="00E37D86"/>
    <w:rsid w:val="00E37D8F"/>
    <w:rsid w:val="00E405E5"/>
    <w:rsid w:val="00E40609"/>
    <w:rsid w:val="00E40800"/>
    <w:rsid w:val="00E40973"/>
    <w:rsid w:val="00E40B72"/>
    <w:rsid w:val="00E40BA3"/>
    <w:rsid w:val="00E40F8E"/>
    <w:rsid w:val="00E41028"/>
    <w:rsid w:val="00E4105C"/>
    <w:rsid w:val="00E41A3E"/>
    <w:rsid w:val="00E41ABA"/>
    <w:rsid w:val="00E41C33"/>
    <w:rsid w:val="00E41DB5"/>
    <w:rsid w:val="00E41DC8"/>
    <w:rsid w:val="00E41F45"/>
    <w:rsid w:val="00E42012"/>
    <w:rsid w:val="00E425E2"/>
    <w:rsid w:val="00E428ED"/>
    <w:rsid w:val="00E429AA"/>
    <w:rsid w:val="00E42B04"/>
    <w:rsid w:val="00E42E0A"/>
    <w:rsid w:val="00E42ECD"/>
    <w:rsid w:val="00E42EF4"/>
    <w:rsid w:val="00E4311E"/>
    <w:rsid w:val="00E43138"/>
    <w:rsid w:val="00E43249"/>
    <w:rsid w:val="00E4324B"/>
    <w:rsid w:val="00E43278"/>
    <w:rsid w:val="00E43457"/>
    <w:rsid w:val="00E43506"/>
    <w:rsid w:val="00E4356D"/>
    <w:rsid w:val="00E43721"/>
    <w:rsid w:val="00E437CD"/>
    <w:rsid w:val="00E43DC9"/>
    <w:rsid w:val="00E44037"/>
    <w:rsid w:val="00E44043"/>
    <w:rsid w:val="00E44185"/>
    <w:rsid w:val="00E44196"/>
    <w:rsid w:val="00E444E8"/>
    <w:rsid w:val="00E444E9"/>
    <w:rsid w:val="00E445A8"/>
    <w:rsid w:val="00E4482F"/>
    <w:rsid w:val="00E4498C"/>
    <w:rsid w:val="00E4499C"/>
    <w:rsid w:val="00E44AF0"/>
    <w:rsid w:val="00E44AF6"/>
    <w:rsid w:val="00E44D18"/>
    <w:rsid w:val="00E450CE"/>
    <w:rsid w:val="00E450E0"/>
    <w:rsid w:val="00E452DB"/>
    <w:rsid w:val="00E45453"/>
    <w:rsid w:val="00E45479"/>
    <w:rsid w:val="00E455F6"/>
    <w:rsid w:val="00E455FE"/>
    <w:rsid w:val="00E4570E"/>
    <w:rsid w:val="00E458E6"/>
    <w:rsid w:val="00E459AE"/>
    <w:rsid w:val="00E45D18"/>
    <w:rsid w:val="00E45D68"/>
    <w:rsid w:val="00E4600A"/>
    <w:rsid w:val="00E4614F"/>
    <w:rsid w:val="00E4624F"/>
    <w:rsid w:val="00E46261"/>
    <w:rsid w:val="00E4647F"/>
    <w:rsid w:val="00E4654F"/>
    <w:rsid w:val="00E4692F"/>
    <w:rsid w:val="00E46B60"/>
    <w:rsid w:val="00E46BC9"/>
    <w:rsid w:val="00E4725D"/>
    <w:rsid w:val="00E47270"/>
    <w:rsid w:val="00E4731D"/>
    <w:rsid w:val="00E47338"/>
    <w:rsid w:val="00E47483"/>
    <w:rsid w:val="00E475B1"/>
    <w:rsid w:val="00E47642"/>
    <w:rsid w:val="00E4766B"/>
    <w:rsid w:val="00E47839"/>
    <w:rsid w:val="00E47A3F"/>
    <w:rsid w:val="00E47C3E"/>
    <w:rsid w:val="00E47E30"/>
    <w:rsid w:val="00E47E92"/>
    <w:rsid w:val="00E47F10"/>
    <w:rsid w:val="00E5020E"/>
    <w:rsid w:val="00E50341"/>
    <w:rsid w:val="00E5054A"/>
    <w:rsid w:val="00E5087A"/>
    <w:rsid w:val="00E50ACB"/>
    <w:rsid w:val="00E50AFD"/>
    <w:rsid w:val="00E50B44"/>
    <w:rsid w:val="00E50E83"/>
    <w:rsid w:val="00E5103F"/>
    <w:rsid w:val="00E51588"/>
    <w:rsid w:val="00E5171B"/>
    <w:rsid w:val="00E5198A"/>
    <w:rsid w:val="00E51F96"/>
    <w:rsid w:val="00E51FC4"/>
    <w:rsid w:val="00E520E5"/>
    <w:rsid w:val="00E524E3"/>
    <w:rsid w:val="00E527FE"/>
    <w:rsid w:val="00E52B85"/>
    <w:rsid w:val="00E52C88"/>
    <w:rsid w:val="00E52DE1"/>
    <w:rsid w:val="00E52E74"/>
    <w:rsid w:val="00E52F44"/>
    <w:rsid w:val="00E53030"/>
    <w:rsid w:val="00E53041"/>
    <w:rsid w:val="00E5309E"/>
    <w:rsid w:val="00E5314E"/>
    <w:rsid w:val="00E53253"/>
    <w:rsid w:val="00E53457"/>
    <w:rsid w:val="00E535FA"/>
    <w:rsid w:val="00E538DF"/>
    <w:rsid w:val="00E53986"/>
    <w:rsid w:val="00E53A97"/>
    <w:rsid w:val="00E53AB0"/>
    <w:rsid w:val="00E53BFC"/>
    <w:rsid w:val="00E53D0C"/>
    <w:rsid w:val="00E53D6A"/>
    <w:rsid w:val="00E53D81"/>
    <w:rsid w:val="00E53DE1"/>
    <w:rsid w:val="00E53F3F"/>
    <w:rsid w:val="00E54012"/>
    <w:rsid w:val="00E541BB"/>
    <w:rsid w:val="00E5446E"/>
    <w:rsid w:val="00E5450C"/>
    <w:rsid w:val="00E5455F"/>
    <w:rsid w:val="00E545FD"/>
    <w:rsid w:val="00E54738"/>
    <w:rsid w:val="00E54740"/>
    <w:rsid w:val="00E548B8"/>
    <w:rsid w:val="00E54912"/>
    <w:rsid w:val="00E549AE"/>
    <w:rsid w:val="00E549EF"/>
    <w:rsid w:val="00E54A00"/>
    <w:rsid w:val="00E54B46"/>
    <w:rsid w:val="00E550ED"/>
    <w:rsid w:val="00E550F9"/>
    <w:rsid w:val="00E552AB"/>
    <w:rsid w:val="00E553C2"/>
    <w:rsid w:val="00E555E5"/>
    <w:rsid w:val="00E55757"/>
    <w:rsid w:val="00E55856"/>
    <w:rsid w:val="00E55A40"/>
    <w:rsid w:val="00E55AB1"/>
    <w:rsid w:val="00E55B4D"/>
    <w:rsid w:val="00E55E2C"/>
    <w:rsid w:val="00E55FC1"/>
    <w:rsid w:val="00E56137"/>
    <w:rsid w:val="00E561DC"/>
    <w:rsid w:val="00E562EF"/>
    <w:rsid w:val="00E567DB"/>
    <w:rsid w:val="00E56877"/>
    <w:rsid w:val="00E5689F"/>
    <w:rsid w:val="00E568E4"/>
    <w:rsid w:val="00E56946"/>
    <w:rsid w:val="00E56AB1"/>
    <w:rsid w:val="00E56C64"/>
    <w:rsid w:val="00E56CDC"/>
    <w:rsid w:val="00E56E49"/>
    <w:rsid w:val="00E56FCB"/>
    <w:rsid w:val="00E57002"/>
    <w:rsid w:val="00E57070"/>
    <w:rsid w:val="00E571C5"/>
    <w:rsid w:val="00E57249"/>
    <w:rsid w:val="00E5747E"/>
    <w:rsid w:val="00E57523"/>
    <w:rsid w:val="00E57607"/>
    <w:rsid w:val="00E5765B"/>
    <w:rsid w:val="00E57853"/>
    <w:rsid w:val="00E57912"/>
    <w:rsid w:val="00E579D0"/>
    <w:rsid w:val="00E57D37"/>
    <w:rsid w:val="00E57FFA"/>
    <w:rsid w:val="00E6001F"/>
    <w:rsid w:val="00E6002E"/>
    <w:rsid w:val="00E601EF"/>
    <w:rsid w:val="00E60548"/>
    <w:rsid w:val="00E60578"/>
    <w:rsid w:val="00E60644"/>
    <w:rsid w:val="00E60952"/>
    <w:rsid w:val="00E60A18"/>
    <w:rsid w:val="00E60AC4"/>
    <w:rsid w:val="00E60CF5"/>
    <w:rsid w:val="00E61090"/>
    <w:rsid w:val="00E616D0"/>
    <w:rsid w:val="00E61C14"/>
    <w:rsid w:val="00E61CBF"/>
    <w:rsid w:val="00E621C2"/>
    <w:rsid w:val="00E625CC"/>
    <w:rsid w:val="00E625CD"/>
    <w:rsid w:val="00E62600"/>
    <w:rsid w:val="00E62710"/>
    <w:rsid w:val="00E62A1D"/>
    <w:rsid w:val="00E62AC2"/>
    <w:rsid w:val="00E62BA2"/>
    <w:rsid w:val="00E62CF0"/>
    <w:rsid w:val="00E62F4C"/>
    <w:rsid w:val="00E6332D"/>
    <w:rsid w:val="00E63387"/>
    <w:rsid w:val="00E634EA"/>
    <w:rsid w:val="00E637C1"/>
    <w:rsid w:val="00E63827"/>
    <w:rsid w:val="00E638DA"/>
    <w:rsid w:val="00E639A2"/>
    <w:rsid w:val="00E63F1E"/>
    <w:rsid w:val="00E64066"/>
    <w:rsid w:val="00E642A1"/>
    <w:rsid w:val="00E6433F"/>
    <w:rsid w:val="00E643FA"/>
    <w:rsid w:val="00E644DA"/>
    <w:rsid w:val="00E645ED"/>
    <w:rsid w:val="00E64A67"/>
    <w:rsid w:val="00E64B56"/>
    <w:rsid w:val="00E64CB0"/>
    <w:rsid w:val="00E64F31"/>
    <w:rsid w:val="00E64FE7"/>
    <w:rsid w:val="00E65035"/>
    <w:rsid w:val="00E6537F"/>
    <w:rsid w:val="00E6545C"/>
    <w:rsid w:val="00E65623"/>
    <w:rsid w:val="00E65834"/>
    <w:rsid w:val="00E65D14"/>
    <w:rsid w:val="00E65D9C"/>
    <w:rsid w:val="00E65F55"/>
    <w:rsid w:val="00E660D0"/>
    <w:rsid w:val="00E661D0"/>
    <w:rsid w:val="00E6623B"/>
    <w:rsid w:val="00E66331"/>
    <w:rsid w:val="00E665D7"/>
    <w:rsid w:val="00E666A2"/>
    <w:rsid w:val="00E66A0F"/>
    <w:rsid w:val="00E66C0B"/>
    <w:rsid w:val="00E66E60"/>
    <w:rsid w:val="00E66E98"/>
    <w:rsid w:val="00E66F74"/>
    <w:rsid w:val="00E66FA5"/>
    <w:rsid w:val="00E66FF6"/>
    <w:rsid w:val="00E670D4"/>
    <w:rsid w:val="00E67127"/>
    <w:rsid w:val="00E67231"/>
    <w:rsid w:val="00E67B99"/>
    <w:rsid w:val="00E67E52"/>
    <w:rsid w:val="00E67EFB"/>
    <w:rsid w:val="00E67F40"/>
    <w:rsid w:val="00E67FE5"/>
    <w:rsid w:val="00E701BC"/>
    <w:rsid w:val="00E70318"/>
    <w:rsid w:val="00E70321"/>
    <w:rsid w:val="00E70328"/>
    <w:rsid w:val="00E7051A"/>
    <w:rsid w:val="00E706EF"/>
    <w:rsid w:val="00E70837"/>
    <w:rsid w:val="00E70A96"/>
    <w:rsid w:val="00E70DDC"/>
    <w:rsid w:val="00E70E6D"/>
    <w:rsid w:val="00E70EAA"/>
    <w:rsid w:val="00E70F5A"/>
    <w:rsid w:val="00E71093"/>
    <w:rsid w:val="00E710B0"/>
    <w:rsid w:val="00E71119"/>
    <w:rsid w:val="00E7146D"/>
    <w:rsid w:val="00E7176A"/>
    <w:rsid w:val="00E71874"/>
    <w:rsid w:val="00E71ABC"/>
    <w:rsid w:val="00E71DFD"/>
    <w:rsid w:val="00E71E38"/>
    <w:rsid w:val="00E71F9C"/>
    <w:rsid w:val="00E7213D"/>
    <w:rsid w:val="00E7218B"/>
    <w:rsid w:val="00E72243"/>
    <w:rsid w:val="00E7247C"/>
    <w:rsid w:val="00E724D3"/>
    <w:rsid w:val="00E728A1"/>
    <w:rsid w:val="00E72925"/>
    <w:rsid w:val="00E72A2F"/>
    <w:rsid w:val="00E72CC4"/>
    <w:rsid w:val="00E72DCB"/>
    <w:rsid w:val="00E73004"/>
    <w:rsid w:val="00E7304F"/>
    <w:rsid w:val="00E73379"/>
    <w:rsid w:val="00E7356C"/>
    <w:rsid w:val="00E73682"/>
    <w:rsid w:val="00E73793"/>
    <w:rsid w:val="00E73946"/>
    <w:rsid w:val="00E73947"/>
    <w:rsid w:val="00E739D3"/>
    <w:rsid w:val="00E73F21"/>
    <w:rsid w:val="00E740F6"/>
    <w:rsid w:val="00E7430E"/>
    <w:rsid w:val="00E74469"/>
    <w:rsid w:val="00E74471"/>
    <w:rsid w:val="00E7452D"/>
    <w:rsid w:val="00E7483D"/>
    <w:rsid w:val="00E74C6C"/>
    <w:rsid w:val="00E74DBC"/>
    <w:rsid w:val="00E74DCF"/>
    <w:rsid w:val="00E74E2B"/>
    <w:rsid w:val="00E7508E"/>
    <w:rsid w:val="00E754F8"/>
    <w:rsid w:val="00E75A58"/>
    <w:rsid w:val="00E75B34"/>
    <w:rsid w:val="00E75C0E"/>
    <w:rsid w:val="00E75D8D"/>
    <w:rsid w:val="00E75D90"/>
    <w:rsid w:val="00E75DA5"/>
    <w:rsid w:val="00E76013"/>
    <w:rsid w:val="00E76021"/>
    <w:rsid w:val="00E762D0"/>
    <w:rsid w:val="00E76632"/>
    <w:rsid w:val="00E76747"/>
    <w:rsid w:val="00E76868"/>
    <w:rsid w:val="00E76956"/>
    <w:rsid w:val="00E76BA4"/>
    <w:rsid w:val="00E76CB8"/>
    <w:rsid w:val="00E76D30"/>
    <w:rsid w:val="00E76EA6"/>
    <w:rsid w:val="00E76F4C"/>
    <w:rsid w:val="00E76FC4"/>
    <w:rsid w:val="00E77143"/>
    <w:rsid w:val="00E77288"/>
    <w:rsid w:val="00E7745F"/>
    <w:rsid w:val="00E77698"/>
    <w:rsid w:val="00E77918"/>
    <w:rsid w:val="00E779C7"/>
    <w:rsid w:val="00E77D6E"/>
    <w:rsid w:val="00E77DF3"/>
    <w:rsid w:val="00E77E69"/>
    <w:rsid w:val="00E77F2D"/>
    <w:rsid w:val="00E800D9"/>
    <w:rsid w:val="00E8022F"/>
    <w:rsid w:val="00E802C3"/>
    <w:rsid w:val="00E80382"/>
    <w:rsid w:val="00E8040A"/>
    <w:rsid w:val="00E80411"/>
    <w:rsid w:val="00E80541"/>
    <w:rsid w:val="00E80563"/>
    <w:rsid w:val="00E805F4"/>
    <w:rsid w:val="00E806A1"/>
    <w:rsid w:val="00E807E5"/>
    <w:rsid w:val="00E8080A"/>
    <w:rsid w:val="00E80B05"/>
    <w:rsid w:val="00E80E98"/>
    <w:rsid w:val="00E810DF"/>
    <w:rsid w:val="00E812EC"/>
    <w:rsid w:val="00E812F2"/>
    <w:rsid w:val="00E815B4"/>
    <w:rsid w:val="00E81784"/>
    <w:rsid w:val="00E817AA"/>
    <w:rsid w:val="00E817AB"/>
    <w:rsid w:val="00E81CD7"/>
    <w:rsid w:val="00E82142"/>
    <w:rsid w:val="00E8222B"/>
    <w:rsid w:val="00E82448"/>
    <w:rsid w:val="00E824BD"/>
    <w:rsid w:val="00E82734"/>
    <w:rsid w:val="00E82755"/>
    <w:rsid w:val="00E8277F"/>
    <w:rsid w:val="00E82940"/>
    <w:rsid w:val="00E829E3"/>
    <w:rsid w:val="00E82FBD"/>
    <w:rsid w:val="00E82FF7"/>
    <w:rsid w:val="00E8304C"/>
    <w:rsid w:val="00E833F7"/>
    <w:rsid w:val="00E83912"/>
    <w:rsid w:val="00E83A1C"/>
    <w:rsid w:val="00E83C3B"/>
    <w:rsid w:val="00E83E01"/>
    <w:rsid w:val="00E84150"/>
    <w:rsid w:val="00E844C3"/>
    <w:rsid w:val="00E84508"/>
    <w:rsid w:val="00E8499F"/>
    <w:rsid w:val="00E849DA"/>
    <w:rsid w:val="00E84AA5"/>
    <w:rsid w:val="00E84BAA"/>
    <w:rsid w:val="00E84CCA"/>
    <w:rsid w:val="00E84E07"/>
    <w:rsid w:val="00E84FAF"/>
    <w:rsid w:val="00E84FFD"/>
    <w:rsid w:val="00E85177"/>
    <w:rsid w:val="00E8518A"/>
    <w:rsid w:val="00E8520C"/>
    <w:rsid w:val="00E853E4"/>
    <w:rsid w:val="00E854F1"/>
    <w:rsid w:val="00E8557B"/>
    <w:rsid w:val="00E8564F"/>
    <w:rsid w:val="00E85668"/>
    <w:rsid w:val="00E856E1"/>
    <w:rsid w:val="00E85717"/>
    <w:rsid w:val="00E857B7"/>
    <w:rsid w:val="00E8598B"/>
    <w:rsid w:val="00E85998"/>
    <w:rsid w:val="00E859B0"/>
    <w:rsid w:val="00E859F0"/>
    <w:rsid w:val="00E85A45"/>
    <w:rsid w:val="00E85CF6"/>
    <w:rsid w:val="00E85D08"/>
    <w:rsid w:val="00E85FF6"/>
    <w:rsid w:val="00E86043"/>
    <w:rsid w:val="00E8610D"/>
    <w:rsid w:val="00E861CC"/>
    <w:rsid w:val="00E864A9"/>
    <w:rsid w:val="00E8661C"/>
    <w:rsid w:val="00E86684"/>
    <w:rsid w:val="00E866B3"/>
    <w:rsid w:val="00E86713"/>
    <w:rsid w:val="00E867AE"/>
    <w:rsid w:val="00E8691E"/>
    <w:rsid w:val="00E86CEF"/>
    <w:rsid w:val="00E86DF9"/>
    <w:rsid w:val="00E875CA"/>
    <w:rsid w:val="00E87841"/>
    <w:rsid w:val="00E87A09"/>
    <w:rsid w:val="00E87BFA"/>
    <w:rsid w:val="00E87C17"/>
    <w:rsid w:val="00E87CF4"/>
    <w:rsid w:val="00E87D5C"/>
    <w:rsid w:val="00E87DA2"/>
    <w:rsid w:val="00E87DE2"/>
    <w:rsid w:val="00E87DF1"/>
    <w:rsid w:val="00E87E50"/>
    <w:rsid w:val="00E87ECE"/>
    <w:rsid w:val="00E9006F"/>
    <w:rsid w:val="00E900E3"/>
    <w:rsid w:val="00E902B2"/>
    <w:rsid w:val="00E9042E"/>
    <w:rsid w:val="00E90684"/>
    <w:rsid w:val="00E907BB"/>
    <w:rsid w:val="00E908BD"/>
    <w:rsid w:val="00E90B12"/>
    <w:rsid w:val="00E90BE0"/>
    <w:rsid w:val="00E90C40"/>
    <w:rsid w:val="00E90FB6"/>
    <w:rsid w:val="00E91357"/>
    <w:rsid w:val="00E915D1"/>
    <w:rsid w:val="00E915F2"/>
    <w:rsid w:val="00E9167F"/>
    <w:rsid w:val="00E91726"/>
    <w:rsid w:val="00E917C9"/>
    <w:rsid w:val="00E91A73"/>
    <w:rsid w:val="00E91BA1"/>
    <w:rsid w:val="00E91DF0"/>
    <w:rsid w:val="00E9210B"/>
    <w:rsid w:val="00E92199"/>
    <w:rsid w:val="00E921D9"/>
    <w:rsid w:val="00E926A4"/>
    <w:rsid w:val="00E9283B"/>
    <w:rsid w:val="00E9288E"/>
    <w:rsid w:val="00E92974"/>
    <w:rsid w:val="00E92A4B"/>
    <w:rsid w:val="00E92CC5"/>
    <w:rsid w:val="00E92D57"/>
    <w:rsid w:val="00E92FD9"/>
    <w:rsid w:val="00E930CD"/>
    <w:rsid w:val="00E9349B"/>
    <w:rsid w:val="00E93592"/>
    <w:rsid w:val="00E93671"/>
    <w:rsid w:val="00E936E5"/>
    <w:rsid w:val="00E9379E"/>
    <w:rsid w:val="00E9398F"/>
    <w:rsid w:val="00E93B8F"/>
    <w:rsid w:val="00E93C10"/>
    <w:rsid w:val="00E93D19"/>
    <w:rsid w:val="00E93E5B"/>
    <w:rsid w:val="00E93FD8"/>
    <w:rsid w:val="00E9427C"/>
    <w:rsid w:val="00E94340"/>
    <w:rsid w:val="00E94524"/>
    <w:rsid w:val="00E94530"/>
    <w:rsid w:val="00E94AC3"/>
    <w:rsid w:val="00E94BBF"/>
    <w:rsid w:val="00E94C20"/>
    <w:rsid w:val="00E94C8D"/>
    <w:rsid w:val="00E94EA7"/>
    <w:rsid w:val="00E94F2E"/>
    <w:rsid w:val="00E95129"/>
    <w:rsid w:val="00E95159"/>
    <w:rsid w:val="00E951A2"/>
    <w:rsid w:val="00E951D0"/>
    <w:rsid w:val="00E951D5"/>
    <w:rsid w:val="00E952C9"/>
    <w:rsid w:val="00E954AF"/>
    <w:rsid w:val="00E9567C"/>
    <w:rsid w:val="00E957AA"/>
    <w:rsid w:val="00E957ED"/>
    <w:rsid w:val="00E95B42"/>
    <w:rsid w:val="00E95C22"/>
    <w:rsid w:val="00E95E58"/>
    <w:rsid w:val="00E95F42"/>
    <w:rsid w:val="00E960E5"/>
    <w:rsid w:val="00E9634E"/>
    <w:rsid w:val="00E96474"/>
    <w:rsid w:val="00E966A2"/>
    <w:rsid w:val="00E9688D"/>
    <w:rsid w:val="00E96C07"/>
    <w:rsid w:val="00E96CD4"/>
    <w:rsid w:val="00E971BB"/>
    <w:rsid w:val="00E97526"/>
    <w:rsid w:val="00E9752E"/>
    <w:rsid w:val="00E975F7"/>
    <w:rsid w:val="00E97942"/>
    <w:rsid w:val="00E97AFF"/>
    <w:rsid w:val="00EA00B4"/>
    <w:rsid w:val="00EA03C8"/>
    <w:rsid w:val="00EA041B"/>
    <w:rsid w:val="00EA04A3"/>
    <w:rsid w:val="00EA053D"/>
    <w:rsid w:val="00EA063D"/>
    <w:rsid w:val="00EA0A86"/>
    <w:rsid w:val="00EA0BE0"/>
    <w:rsid w:val="00EA0DB0"/>
    <w:rsid w:val="00EA0DD0"/>
    <w:rsid w:val="00EA0EFD"/>
    <w:rsid w:val="00EA0FEF"/>
    <w:rsid w:val="00EA11D8"/>
    <w:rsid w:val="00EA1539"/>
    <w:rsid w:val="00EA1783"/>
    <w:rsid w:val="00EA18AC"/>
    <w:rsid w:val="00EA1982"/>
    <w:rsid w:val="00EA1A03"/>
    <w:rsid w:val="00EA1BE3"/>
    <w:rsid w:val="00EA1FD1"/>
    <w:rsid w:val="00EA209E"/>
    <w:rsid w:val="00EA22F4"/>
    <w:rsid w:val="00EA2311"/>
    <w:rsid w:val="00EA24A0"/>
    <w:rsid w:val="00EA27CB"/>
    <w:rsid w:val="00EA27FA"/>
    <w:rsid w:val="00EA2878"/>
    <w:rsid w:val="00EA28FD"/>
    <w:rsid w:val="00EA29A0"/>
    <w:rsid w:val="00EA2B81"/>
    <w:rsid w:val="00EA2D18"/>
    <w:rsid w:val="00EA2DEA"/>
    <w:rsid w:val="00EA3030"/>
    <w:rsid w:val="00EA3380"/>
    <w:rsid w:val="00EA3438"/>
    <w:rsid w:val="00EA3603"/>
    <w:rsid w:val="00EA36A6"/>
    <w:rsid w:val="00EA39D6"/>
    <w:rsid w:val="00EA3C4A"/>
    <w:rsid w:val="00EA412E"/>
    <w:rsid w:val="00EA4303"/>
    <w:rsid w:val="00EA434B"/>
    <w:rsid w:val="00EA458E"/>
    <w:rsid w:val="00EA47F5"/>
    <w:rsid w:val="00EA4C79"/>
    <w:rsid w:val="00EA4CA7"/>
    <w:rsid w:val="00EA504A"/>
    <w:rsid w:val="00EA5073"/>
    <w:rsid w:val="00EA5347"/>
    <w:rsid w:val="00EA53C5"/>
    <w:rsid w:val="00EA5802"/>
    <w:rsid w:val="00EA59C9"/>
    <w:rsid w:val="00EA5B49"/>
    <w:rsid w:val="00EA5B73"/>
    <w:rsid w:val="00EA5B78"/>
    <w:rsid w:val="00EA5BDD"/>
    <w:rsid w:val="00EA5D8F"/>
    <w:rsid w:val="00EA5F7B"/>
    <w:rsid w:val="00EA6129"/>
    <w:rsid w:val="00EA6172"/>
    <w:rsid w:val="00EA6388"/>
    <w:rsid w:val="00EA640B"/>
    <w:rsid w:val="00EA6924"/>
    <w:rsid w:val="00EA69B0"/>
    <w:rsid w:val="00EA69DF"/>
    <w:rsid w:val="00EA6D26"/>
    <w:rsid w:val="00EA6E4F"/>
    <w:rsid w:val="00EA6E73"/>
    <w:rsid w:val="00EA6EF4"/>
    <w:rsid w:val="00EA705A"/>
    <w:rsid w:val="00EA7269"/>
    <w:rsid w:val="00EA7303"/>
    <w:rsid w:val="00EA730D"/>
    <w:rsid w:val="00EA7327"/>
    <w:rsid w:val="00EA7462"/>
    <w:rsid w:val="00EA76D0"/>
    <w:rsid w:val="00EA79BF"/>
    <w:rsid w:val="00EA7ACB"/>
    <w:rsid w:val="00EA7BDB"/>
    <w:rsid w:val="00EB0237"/>
    <w:rsid w:val="00EB0264"/>
    <w:rsid w:val="00EB03A2"/>
    <w:rsid w:val="00EB0416"/>
    <w:rsid w:val="00EB073A"/>
    <w:rsid w:val="00EB07B4"/>
    <w:rsid w:val="00EB092B"/>
    <w:rsid w:val="00EB0A35"/>
    <w:rsid w:val="00EB0B12"/>
    <w:rsid w:val="00EB0B22"/>
    <w:rsid w:val="00EB0C1F"/>
    <w:rsid w:val="00EB0D32"/>
    <w:rsid w:val="00EB0DB0"/>
    <w:rsid w:val="00EB0E23"/>
    <w:rsid w:val="00EB0E58"/>
    <w:rsid w:val="00EB102D"/>
    <w:rsid w:val="00EB1040"/>
    <w:rsid w:val="00EB1320"/>
    <w:rsid w:val="00EB1596"/>
    <w:rsid w:val="00EB1E8B"/>
    <w:rsid w:val="00EB267C"/>
    <w:rsid w:val="00EB277C"/>
    <w:rsid w:val="00EB2840"/>
    <w:rsid w:val="00EB2A57"/>
    <w:rsid w:val="00EB2B54"/>
    <w:rsid w:val="00EB2BF3"/>
    <w:rsid w:val="00EB2C0F"/>
    <w:rsid w:val="00EB2C40"/>
    <w:rsid w:val="00EB2DBA"/>
    <w:rsid w:val="00EB2DCA"/>
    <w:rsid w:val="00EB2E25"/>
    <w:rsid w:val="00EB35C5"/>
    <w:rsid w:val="00EB3738"/>
    <w:rsid w:val="00EB3809"/>
    <w:rsid w:val="00EB382C"/>
    <w:rsid w:val="00EB398F"/>
    <w:rsid w:val="00EB3B6D"/>
    <w:rsid w:val="00EB3D12"/>
    <w:rsid w:val="00EB3D4A"/>
    <w:rsid w:val="00EB3F9C"/>
    <w:rsid w:val="00EB3FCE"/>
    <w:rsid w:val="00EB40E5"/>
    <w:rsid w:val="00EB4292"/>
    <w:rsid w:val="00EB4665"/>
    <w:rsid w:val="00EB468B"/>
    <w:rsid w:val="00EB4870"/>
    <w:rsid w:val="00EB498E"/>
    <w:rsid w:val="00EB49A2"/>
    <w:rsid w:val="00EB4C7A"/>
    <w:rsid w:val="00EB4D59"/>
    <w:rsid w:val="00EB4F89"/>
    <w:rsid w:val="00EB5172"/>
    <w:rsid w:val="00EB523C"/>
    <w:rsid w:val="00EB52F3"/>
    <w:rsid w:val="00EB535A"/>
    <w:rsid w:val="00EB5410"/>
    <w:rsid w:val="00EB5454"/>
    <w:rsid w:val="00EB5610"/>
    <w:rsid w:val="00EB5640"/>
    <w:rsid w:val="00EB565E"/>
    <w:rsid w:val="00EB5AA3"/>
    <w:rsid w:val="00EB5BAE"/>
    <w:rsid w:val="00EB5D2A"/>
    <w:rsid w:val="00EB5D6D"/>
    <w:rsid w:val="00EB63E1"/>
    <w:rsid w:val="00EB666C"/>
    <w:rsid w:val="00EB673D"/>
    <w:rsid w:val="00EB6829"/>
    <w:rsid w:val="00EB686E"/>
    <w:rsid w:val="00EB6A3E"/>
    <w:rsid w:val="00EB6B03"/>
    <w:rsid w:val="00EB6B59"/>
    <w:rsid w:val="00EB6BC3"/>
    <w:rsid w:val="00EB6C02"/>
    <w:rsid w:val="00EB6CE1"/>
    <w:rsid w:val="00EB6D96"/>
    <w:rsid w:val="00EB70E7"/>
    <w:rsid w:val="00EB7341"/>
    <w:rsid w:val="00EB7838"/>
    <w:rsid w:val="00EB7A2E"/>
    <w:rsid w:val="00EB7CAF"/>
    <w:rsid w:val="00EB7E75"/>
    <w:rsid w:val="00EB7FAB"/>
    <w:rsid w:val="00EC0309"/>
    <w:rsid w:val="00EC0873"/>
    <w:rsid w:val="00EC1171"/>
    <w:rsid w:val="00EC1172"/>
    <w:rsid w:val="00EC11AE"/>
    <w:rsid w:val="00EC17F7"/>
    <w:rsid w:val="00EC183F"/>
    <w:rsid w:val="00EC1A6D"/>
    <w:rsid w:val="00EC1A9A"/>
    <w:rsid w:val="00EC1C30"/>
    <w:rsid w:val="00EC1C74"/>
    <w:rsid w:val="00EC1CDD"/>
    <w:rsid w:val="00EC1EF5"/>
    <w:rsid w:val="00EC2074"/>
    <w:rsid w:val="00EC209D"/>
    <w:rsid w:val="00EC2113"/>
    <w:rsid w:val="00EC2387"/>
    <w:rsid w:val="00EC2653"/>
    <w:rsid w:val="00EC272D"/>
    <w:rsid w:val="00EC28CF"/>
    <w:rsid w:val="00EC2B90"/>
    <w:rsid w:val="00EC2E0C"/>
    <w:rsid w:val="00EC3078"/>
    <w:rsid w:val="00EC31A4"/>
    <w:rsid w:val="00EC33F8"/>
    <w:rsid w:val="00EC3649"/>
    <w:rsid w:val="00EC365E"/>
    <w:rsid w:val="00EC384B"/>
    <w:rsid w:val="00EC3943"/>
    <w:rsid w:val="00EC3A61"/>
    <w:rsid w:val="00EC3AAC"/>
    <w:rsid w:val="00EC3D8A"/>
    <w:rsid w:val="00EC3D9B"/>
    <w:rsid w:val="00EC3ECA"/>
    <w:rsid w:val="00EC40A4"/>
    <w:rsid w:val="00EC4553"/>
    <w:rsid w:val="00EC473D"/>
    <w:rsid w:val="00EC4A6D"/>
    <w:rsid w:val="00EC4AF3"/>
    <w:rsid w:val="00EC4E59"/>
    <w:rsid w:val="00EC4F19"/>
    <w:rsid w:val="00EC5010"/>
    <w:rsid w:val="00EC5257"/>
    <w:rsid w:val="00EC5270"/>
    <w:rsid w:val="00EC55E7"/>
    <w:rsid w:val="00EC5BFF"/>
    <w:rsid w:val="00EC5D86"/>
    <w:rsid w:val="00EC5DCE"/>
    <w:rsid w:val="00EC5FE1"/>
    <w:rsid w:val="00EC6009"/>
    <w:rsid w:val="00EC63A1"/>
    <w:rsid w:val="00EC64BD"/>
    <w:rsid w:val="00EC64D8"/>
    <w:rsid w:val="00EC6551"/>
    <w:rsid w:val="00EC677D"/>
    <w:rsid w:val="00EC6889"/>
    <w:rsid w:val="00EC6A6D"/>
    <w:rsid w:val="00EC6C7B"/>
    <w:rsid w:val="00EC6FE3"/>
    <w:rsid w:val="00EC702D"/>
    <w:rsid w:val="00EC7173"/>
    <w:rsid w:val="00EC7574"/>
    <w:rsid w:val="00EC7798"/>
    <w:rsid w:val="00EC7860"/>
    <w:rsid w:val="00EC7932"/>
    <w:rsid w:val="00EC7B48"/>
    <w:rsid w:val="00EC7E19"/>
    <w:rsid w:val="00EC7E44"/>
    <w:rsid w:val="00EC7FFB"/>
    <w:rsid w:val="00ED02BA"/>
    <w:rsid w:val="00ED041C"/>
    <w:rsid w:val="00ED044A"/>
    <w:rsid w:val="00ED0763"/>
    <w:rsid w:val="00ED07D1"/>
    <w:rsid w:val="00ED0820"/>
    <w:rsid w:val="00ED092F"/>
    <w:rsid w:val="00ED0AF7"/>
    <w:rsid w:val="00ED146B"/>
    <w:rsid w:val="00ED1487"/>
    <w:rsid w:val="00ED14F4"/>
    <w:rsid w:val="00ED151C"/>
    <w:rsid w:val="00ED1698"/>
    <w:rsid w:val="00ED171D"/>
    <w:rsid w:val="00ED1749"/>
    <w:rsid w:val="00ED17D1"/>
    <w:rsid w:val="00ED17D6"/>
    <w:rsid w:val="00ED1825"/>
    <w:rsid w:val="00ED213E"/>
    <w:rsid w:val="00ED25B6"/>
    <w:rsid w:val="00ED2627"/>
    <w:rsid w:val="00ED27AD"/>
    <w:rsid w:val="00ED2921"/>
    <w:rsid w:val="00ED2928"/>
    <w:rsid w:val="00ED2943"/>
    <w:rsid w:val="00ED2B52"/>
    <w:rsid w:val="00ED2C27"/>
    <w:rsid w:val="00ED3145"/>
    <w:rsid w:val="00ED3350"/>
    <w:rsid w:val="00ED33DF"/>
    <w:rsid w:val="00ED34DB"/>
    <w:rsid w:val="00ED36F9"/>
    <w:rsid w:val="00ED37E7"/>
    <w:rsid w:val="00ED38E3"/>
    <w:rsid w:val="00ED3925"/>
    <w:rsid w:val="00ED3AE2"/>
    <w:rsid w:val="00ED3BDC"/>
    <w:rsid w:val="00ED3C79"/>
    <w:rsid w:val="00ED3F61"/>
    <w:rsid w:val="00ED3F6E"/>
    <w:rsid w:val="00ED4059"/>
    <w:rsid w:val="00ED42DB"/>
    <w:rsid w:val="00ED43C3"/>
    <w:rsid w:val="00ED43E7"/>
    <w:rsid w:val="00ED464E"/>
    <w:rsid w:val="00ED473F"/>
    <w:rsid w:val="00ED4752"/>
    <w:rsid w:val="00ED48DE"/>
    <w:rsid w:val="00ED4AA0"/>
    <w:rsid w:val="00ED508F"/>
    <w:rsid w:val="00ED52D2"/>
    <w:rsid w:val="00ED54E1"/>
    <w:rsid w:val="00ED56C9"/>
    <w:rsid w:val="00ED56D2"/>
    <w:rsid w:val="00ED56EA"/>
    <w:rsid w:val="00ED580F"/>
    <w:rsid w:val="00ED58A7"/>
    <w:rsid w:val="00ED59C2"/>
    <w:rsid w:val="00ED5A7E"/>
    <w:rsid w:val="00ED5BB7"/>
    <w:rsid w:val="00ED5C2F"/>
    <w:rsid w:val="00ED5D24"/>
    <w:rsid w:val="00ED5E4F"/>
    <w:rsid w:val="00ED5E6D"/>
    <w:rsid w:val="00ED5EFA"/>
    <w:rsid w:val="00ED5FA7"/>
    <w:rsid w:val="00ED60A7"/>
    <w:rsid w:val="00ED6148"/>
    <w:rsid w:val="00ED61C8"/>
    <w:rsid w:val="00ED6405"/>
    <w:rsid w:val="00ED64F8"/>
    <w:rsid w:val="00ED6529"/>
    <w:rsid w:val="00ED656F"/>
    <w:rsid w:val="00ED685E"/>
    <w:rsid w:val="00ED68A6"/>
    <w:rsid w:val="00ED6BC0"/>
    <w:rsid w:val="00ED6EBC"/>
    <w:rsid w:val="00ED6F45"/>
    <w:rsid w:val="00ED711B"/>
    <w:rsid w:val="00ED74DD"/>
    <w:rsid w:val="00ED7994"/>
    <w:rsid w:val="00ED79FF"/>
    <w:rsid w:val="00ED7A6A"/>
    <w:rsid w:val="00ED7B4D"/>
    <w:rsid w:val="00ED7BD2"/>
    <w:rsid w:val="00ED7FC1"/>
    <w:rsid w:val="00ED7FFA"/>
    <w:rsid w:val="00EE02EB"/>
    <w:rsid w:val="00EE0333"/>
    <w:rsid w:val="00EE051C"/>
    <w:rsid w:val="00EE0540"/>
    <w:rsid w:val="00EE05CF"/>
    <w:rsid w:val="00EE0A04"/>
    <w:rsid w:val="00EE0A13"/>
    <w:rsid w:val="00EE0B67"/>
    <w:rsid w:val="00EE0DF0"/>
    <w:rsid w:val="00EE0E95"/>
    <w:rsid w:val="00EE0F0B"/>
    <w:rsid w:val="00EE144E"/>
    <w:rsid w:val="00EE158E"/>
    <w:rsid w:val="00EE1897"/>
    <w:rsid w:val="00EE18DF"/>
    <w:rsid w:val="00EE18E1"/>
    <w:rsid w:val="00EE1984"/>
    <w:rsid w:val="00EE1D42"/>
    <w:rsid w:val="00EE1F96"/>
    <w:rsid w:val="00EE211E"/>
    <w:rsid w:val="00EE230B"/>
    <w:rsid w:val="00EE25F9"/>
    <w:rsid w:val="00EE276A"/>
    <w:rsid w:val="00EE27BA"/>
    <w:rsid w:val="00EE287A"/>
    <w:rsid w:val="00EE28DF"/>
    <w:rsid w:val="00EE2AC2"/>
    <w:rsid w:val="00EE2B83"/>
    <w:rsid w:val="00EE2D4B"/>
    <w:rsid w:val="00EE2DE3"/>
    <w:rsid w:val="00EE2E54"/>
    <w:rsid w:val="00EE2FF0"/>
    <w:rsid w:val="00EE30FD"/>
    <w:rsid w:val="00EE3114"/>
    <w:rsid w:val="00EE3288"/>
    <w:rsid w:val="00EE32ED"/>
    <w:rsid w:val="00EE3772"/>
    <w:rsid w:val="00EE39FA"/>
    <w:rsid w:val="00EE3A99"/>
    <w:rsid w:val="00EE3B3F"/>
    <w:rsid w:val="00EE3F30"/>
    <w:rsid w:val="00EE3F96"/>
    <w:rsid w:val="00EE3FEC"/>
    <w:rsid w:val="00EE46F6"/>
    <w:rsid w:val="00EE4709"/>
    <w:rsid w:val="00EE470F"/>
    <w:rsid w:val="00EE49BA"/>
    <w:rsid w:val="00EE50C0"/>
    <w:rsid w:val="00EE5178"/>
    <w:rsid w:val="00EE563E"/>
    <w:rsid w:val="00EE5855"/>
    <w:rsid w:val="00EE5946"/>
    <w:rsid w:val="00EE5974"/>
    <w:rsid w:val="00EE5A51"/>
    <w:rsid w:val="00EE5DB2"/>
    <w:rsid w:val="00EE5E1B"/>
    <w:rsid w:val="00EE5E62"/>
    <w:rsid w:val="00EE69C7"/>
    <w:rsid w:val="00EE69F1"/>
    <w:rsid w:val="00EE6B9C"/>
    <w:rsid w:val="00EE6D31"/>
    <w:rsid w:val="00EE6D7D"/>
    <w:rsid w:val="00EE7030"/>
    <w:rsid w:val="00EE704F"/>
    <w:rsid w:val="00EE708E"/>
    <w:rsid w:val="00EE71CE"/>
    <w:rsid w:val="00EE73B3"/>
    <w:rsid w:val="00EE740B"/>
    <w:rsid w:val="00EE75A8"/>
    <w:rsid w:val="00EE75E4"/>
    <w:rsid w:val="00EE77F1"/>
    <w:rsid w:val="00EE77FC"/>
    <w:rsid w:val="00EE7A14"/>
    <w:rsid w:val="00EE7A7E"/>
    <w:rsid w:val="00EE7AAB"/>
    <w:rsid w:val="00EE7B1F"/>
    <w:rsid w:val="00EE7DEE"/>
    <w:rsid w:val="00EF019C"/>
    <w:rsid w:val="00EF02A2"/>
    <w:rsid w:val="00EF02B3"/>
    <w:rsid w:val="00EF03F3"/>
    <w:rsid w:val="00EF059C"/>
    <w:rsid w:val="00EF0952"/>
    <w:rsid w:val="00EF0C43"/>
    <w:rsid w:val="00EF0FF6"/>
    <w:rsid w:val="00EF1107"/>
    <w:rsid w:val="00EF112B"/>
    <w:rsid w:val="00EF12D3"/>
    <w:rsid w:val="00EF14D7"/>
    <w:rsid w:val="00EF1676"/>
    <w:rsid w:val="00EF1951"/>
    <w:rsid w:val="00EF1C30"/>
    <w:rsid w:val="00EF1D4A"/>
    <w:rsid w:val="00EF2105"/>
    <w:rsid w:val="00EF2114"/>
    <w:rsid w:val="00EF2177"/>
    <w:rsid w:val="00EF2305"/>
    <w:rsid w:val="00EF2433"/>
    <w:rsid w:val="00EF2854"/>
    <w:rsid w:val="00EF2872"/>
    <w:rsid w:val="00EF28BF"/>
    <w:rsid w:val="00EF2973"/>
    <w:rsid w:val="00EF298B"/>
    <w:rsid w:val="00EF29FD"/>
    <w:rsid w:val="00EF2C89"/>
    <w:rsid w:val="00EF2C98"/>
    <w:rsid w:val="00EF2DD3"/>
    <w:rsid w:val="00EF30A6"/>
    <w:rsid w:val="00EF31F1"/>
    <w:rsid w:val="00EF34E6"/>
    <w:rsid w:val="00EF3522"/>
    <w:rsid w:val="00EF3537"/>
    <w:rsid w:val="00EF3619"/>
    <w:rsid w:val="00EF379A"/>
    <w:rsid w:val="00EF3BFC"/>
    <w:rsid w:val="00EF3D19"/>
    <w:rsid w:val="00EF3D9C"/>
    <w:rsid w:val="00EF45C5"/>
    <w:rsid w:val="00EF4683"/>
    <w:rsid w:val="00EF480C"/>
    <w:rsid w:val="00EF48D8"/>
    <w:rsid w:val="00EF4911"/>
    <w:rsid w:val="00EF491A"/>
    <w:rsid w:val="00EF4BD8"/>
    <w:rsid w:val="00EF4C92"/>
    <w:rsid w:val="00EF4CD1"/>
    <w:rsid w:val="00EF4EA2"/>
    <w:rsid w:val="00EF4ED4"/>
    <w:rsid w:val="00EF5006"/>
    <w:rsid w:val="00EF593B"/>
    <w:rsid w:val="00EF59F2"/>
    <w:rsid w:val="00EF5A03"/>
    <w:rsid w:val="00EF5A4A"/>
    <w:rsid w:val="00EF5B16"/>
    <w:rsid w:val="00EF60E8"/>
    <w:rsid w:val="00EF63A7"/>
    <w:rsid w:val="00EF6442"/>
    <w:rsid w:val="00EF64AB"/>
    <w:rsid w:val="00EF669B"/>
    <w:rsid w:val="00EF6748"/>
    <w:rsid w:val="00EF6D95"/>
    <w:rsid w:val="00EF6F23"/>
    <w:rsid w:val="00EF6F83"/>
    <w:rsid w:val="00EF6FBF"/>
    <w:rsid w:val="00EF7186"/>
    <w:rsid w:val="00EF7359"/>
    <w:rsid w:val="00EF7489"/>
    <w:rsid w:val="00EF7583"/>
    <w:rsid w:val="00EF76C3"/>
    <w:rsid w:val="00EF7868"/>
    <w:rsid w:val="00EF78D4"/>
    <w:rsid w:val="00F0052C"/>
    <w:rsid w:val="00F007E5"/>
    <w:rsid w:val="00F00A25"/>
    <w:rsid w:val="00F00ACA"/>
    <w:rsid w:val="00F00BAC"/>
    <w:rsid w:val="00F00CBB"/>
    <w:rsid w:val="00F00D68"/>
    <w:rsid w:val="00F00D85"/>
    <w:rsid w:val="00F00D89"/>
    <w:rsid w:val="00F01021"/>
    <w:rsid w:val="00F0116B"/>
    <w:rsid w:val="00F01190"/>
    <w:rsid w:val="00F0121D"/>
    <w:rsid w:val="00F01639"/>
    <w:rsid w:val="00F01695"/>
    <w:rsid w:val="00F01767"/>
    <w:rsid w:val="00F018C6"/>
    <w:rsid w:val="00F01A24"/>
    <w:rsid w:val="00F01B6C"/>
    <w:rsid w:val="00F01B94"/>
    <w:rsid w:val="00F01C7E"/>
    <w:rsid w:val="00F01CEA"/>
    <w:rsid w:val="00F021B1"/>
    <w:rsid w:val="00F0226B"/>
    <w:rsid w:val="00F0247B"/>
    <w:rsid w:val="00F02710"/>
    <w:rsid w:val="00F02759"/>
    <w:rsid w:val="00F028DF"/>
    <w:rsid w:val="00F02958"/>
    <w:rsid w:val="00F029BA"/>
    <w:rsid w:val="00F029C9"/>
    <w:rsid w:val="00F02A72"/>
    <w:rsid w:val="00F02B68"/>
    <w:rsid w:val="00F02BC7"/>
    <w:rsid w:val="00F02C00"/>
    <w:rsid w:val="00F02DB3"/>
    <w:rsid w:val="00F02DFA"/>
    <w:rsid w:val="00F02F4E"/>
    <w:rsid w:val="00F02F6B"/>
    <w:rsid w:val="00F02FC5"/>
    <w:rsid w:val="00F03252"/>
    <w:rsid w:val="00F033B5"/>
    <w:rsid w:val="00F03585"/>
    <w:rsid w:val="00F035A3"/>
    <w:rsid w:val="00F0368C"/>
    <w:rsid w:val="00F03736"/>
    <w:rsid w:val="00F0383A"/>
    <w:rsid w:val="00F0387D"/>
    <w:rsid w:val="00F038DF"/>
    <w:rsid w:val="00F0392A"/>
    <w:rsid w:val="00F03D8A"/>
    <w:rsid w:val="00F03F40"/>
    <w:rsid w:val="00F04102"/>
    <w:rsid w:val="00F0419C"/>
    <w:rsid w:val="00F041C7"/>
    <w:rsid w:val="00F042AB"/>
    <w:rsid w:val="00F04311"/>
    <w:rsid w:val="00F04346"/>
    <w:rsid w:val="00F04467"/>
    <w:rsid w:val="00F044B5"/>
    <w:rsid w:val="00F045BA"/>
    <w:rsid w:val="00F047D7"/>
    <w:rsid w:val="00F04A89"/>
    <w:rsid w:val="00F04D7B"/>
    <w:rsid w:val="00F052B2"/>
    <w:rsid w:val="00F05359"/>
    <w:rsid w:val="00F05565"/>
    <w:rsid w:val="00F058F0"/>
    <w:rsid w:val="00F06021"/>
    <w:rsid w:val="00F063FE"/>
    <w:rsid w:val="00F0641D"/>
    <w:rsid w:val="00F064B5"/>
    <w:rsid w:val="00F06528"/>
    <w:rsid w:val="00F06619"/>
    <w:rsid w:val="00F0664F"/>
    <w:rsid w:val="00F069FB"/>
    <w:rsid w:val="00F06B08"/>
    <w:rsid w:val="00F06B2E"/>
    <w:rsid w:val="00F06B91"/>
    <w:rsid w:val="00F06BBF"/>
    <w:rsid w:val="00F06BF7"/>
    <w:rsid w:val="00F06D85"/>
    <w:rsid w:val="00F06DBF"/>
    <w:rsid w:val="00F06F3F"/>
    <w:rsid w:val="00F071FB"/>
    <w:rsid w:val="00F07348"/>
    <w:rsid w:val="00F073A5"/>
    <w:rsid w:val="00F074A8"/>
    <w:rsid w:val="00F07514"/>
    <w:rsid w:val="00F077BD"/>
    <w:rsid w:val="00F079E6"/>
    <w:rsid w:val="00F079F7"/>
    <w:rsid w:val="00F07AA3"/>
    <w:rsid w:val="00F07B11"/>
    <w:rsid w:val="00F07BB2"/>
    <w:rsid w:val="00F07C1A"/>
    <w:rsid w:val="00F07D26"/>
    <w:rsid w:val="00F07DEE"/>
    <w:rsid w:val="00F07E2E"/>
    <w:rsid w:val="00F07F36"/>
    <w:rsid w:val="00F07F3D"/>
    <w:rsid w:val="00F07FFB"/>
    <w:rsid w:val="00F10268"/>
    <w:rsid w:val="00F1040D"/>
    <w:rsid w:val="00F10552"/>
    <w:rsid w:val="00F10643"/>
    <w:rsid w:val="00F10674"/>
    <w:rsid w:val="00F10779"/>
    <w:rsid w:val="00F107BD"/>
    <w:rsid w:val="00F1096A"/>
    <w:rsid w:val="00F109EB"/>
    <w:rsid w:val="00F10A94"/>
    <w:rsid w:val="00F10F2B"/>
    <w:rsid w:val="00F1108C"/>
    <w:rsid w:val="00F11175"/>
    <w:rsid w:val="00F11350"/>
    <w:rsid w:val="00F1145E"/>
    <w:rsid w:val="00F11647"/>
    <w:rsid w:val="00F116B1"/>
    <w:rsid w:val="00F117CF"/>
    <w:rsid w:val="00F119D5"/>
    <w:rsid w:val="00F119FB"/>
    <w:rsid w:val="00F11B9C"/>
    <w:rsid w:val="00F11BAD"/>
    <w:rsid w:val="00F11C64"/>
    <w:rsid w:val="00F11CB5"/>
    <w:rsid w:val="00F11CEA"/>
    <w:rsid w:val="00F12453"/>
    <w:rsid w:val="00F12706"/>
    <w:rsid w:val="00F12818"/>
    <w:rsid w:val="00F128BD"/>
    <w:rsid w:val="00F13046"/>
    <w:rsid w:val="00F13113"/>
    <w:rsid w:val="00F131E1"/>
    <w:rsid w:val="00F13314"/>
    <w:rsid w:val="00F13472"/>
    <w:rsid w:val="00F1350E"/>
    <w:rsid w:val="00F135D5"/>
    <w:rsid w:val="00F13CAD"/>
    <w:rsid w:val="00F13D39"/>
    <w:rsid w:val="00F13E69"/>
    <w:rsid w:val="00F13F4B"/>
    <w:rsid w:val="00F140A6"/>
    <w:rsid w:val="00F1455F"/>
    <w:rsid w:val="00F145DF"/>
    <w:rsid w:val="00F14685"/>
    <w:rsid w:val="00F14735"/>
    <w:rsid w:val="00F147BA"/>
    <w:rsid w:val="00F14A36"/>
    <w:rsid w:val="00F14FA3"/>
    <w:rsid w:val="00F15148"/>
    <w:rsid w:val="00F152EC"/>
    <w:rsid w:val="00F154E5"/>
    <w:rsid w:val="00F154F6"/>
    <w:rsid w:val="00F155A2"/>
    <w:rsid w:val="00F155E6"/>
    <w:rsid w:val="00F1592D"/>
    <w:rsid w:val="00F15974"/>
    <w:rsid w:val="00F1598F"/>
    <w:rsid w:val="00F15EF8"/>
    <w:rsid w:val="00F1600A"/>
    <w:rsid w:val="00F1606B"/>
    <w:rsid w:val="00F1617E"/>
    <w:rsid w:val="00F16537"/>
    <w:rsid w:val="00F1666C"/>
    <w:rsid w:val="00F16693"/>
    <w:rsid w:val="00F16897"/>
    <w:rsid w:val="00F168A3"/>
    <w:rsid w:val="00F16B84"/>
    <w:rsid w:val="00F16F5D"/>
    <w:rsid w:val="00F16FEC"/>
    <w:rsid w:val="00F1708D"/>
    <w:rsid w:val="00F1726C"/>
    <w:rsid w:val="00F172DF"/>
    <w:rsid w:val="00F1735D"/>
    <w:rsid w:val="00F17705"/>
    <w:rsid w:val="00F1771F"/>
    <w:rsid w:val="00F17789"/>
    <w:rsid w:val="00F179A8"/>
    <w:rsid w:val="00F17CFB"/>
    <w:rsid w:val="00F17DD5"/>
    <w:rsid w:val="00F17EAC"/>
    <w:rsid w:val="00F17F31"/>
    <w:rsid w:val="00F2000E"/>
    <w:rsid w:val="00F20047"/>
    <w:rsid w:val="00F2032B"/>
    <w:rsid w:val="00F2034B"/>
    <w:rsid w:val="00F2050A"/>
    <w:rsid w:val="00F20605"/>
    <w:rsid w:val="00F2095E"/>
    <w:rsid w:val="00F20B6C"/>
    <w:rsid w:val="00F20E58"/>
    <w:rsid w:val="00F20EBB"/>
    <w:rsid w:val="00F20EC9"/>
    <w:rsid w:val="00F20F0F"/>
    <w:rsid w:val="00F20FC2"/>
    <w:rsid w:val="00F214A1"/>
    <w:rsid w:val="00F216E2"/>
    <w:rsid w:val="00F21930"/>
    <w:rsid w:val="00F21BB2"/>
    <w:rsid w:val="00F21D7D"/>
    <w:rsid w:val="00F21FBC"/>
    <w:rsid w:val="00F2213A"/>
    <w:rsid w:val="00F221BE"/>
    <w:rsid w:val="00F221D7"/>
    <w:rsid w:val="00F22304"/>
    <w:rsid w:val="00F22338"/>
    <w:rsid w:val="00F223C6"/>
    <w:rsid w:val="00F2250A"/>
    <w:rsid w:val="00F2263F"/>
    <w:rsid w:val="00F228E9"/>
    <w:rsid w:val="00F22B95"/>
    <w:rsid w:val="00F22C5F"/>
    <w:rsid w:val="00F22C6D"/>
    <w:rsid w:val="00F22D79"/>
    <w:rsid w:val="00F22D92"/>
    <w:rsid w:val="00F22EA9"/>
    <w:rsid w:val="00F23285"/>
    <w:rsid w:val="00F23584"/>
    <w:rsid w:val="00F23800"/>
    <w:rsid w:val="00F23B3D"/>
    <w:rsid w:val="00F23C7C"/>
    <w:rsid w:val="00F23D6A"/>
    <w:rsid w:val="00F23FC2"/>
    <w:rsid w:val="00F24276"/>
    <w:rsid w:val="00F24449"/>
    <w:rsid w:val="00F2447A"/>
    <w:rsid w:val="00F2458D"/>
    <w:rsid w:val="00F2467E"/>
    <w:rsid w:val="00F246F0"/>
    <w:rsid w:val="00F249CB"/>
    <w:rsid w:val="00F24C98"/>
    <w:rsid w:val="00F24E58"/>
    <w:rsid w:val="00F25056"/>
    <w:rsid w:val="00F251FD"/>
    <w:rsid w:val="00F253E1"/>
    <w:rsid w:val="00F254DC"/>
    <w:rsid w:val="00F25785"/>
    <w:rsid w:val="00F25C51"/>
    <w:rsid w:val="00F25C58"/>
    <w:rsid w:val="00F25E08"/>
    <w:rsid w:val="00F25EF4"/>
    <w:rsid w:val="00F26246"/>
    <w:rsid w:val="00F262A9"/>
    <w:rsid w:val="00F264CE"/>
    <w:rsid w:val="00F26963"/>
    <w:rsid w:val="00F2696C"/>
    <w:rsid w:val="00F2699E"/>
    <w:rsid w:val="00F26C77"/>
    <w:rsid w:val="00F26FA7"/>
    <w:rsid w:val="00F270E8"/>
    <w:rsid w:val="00F27210"/>
    <w:rsid w:val="00F273F7"/>
    <w:rsid w:val="00F274DD"/>
    <w:rsid w:val="00F274FD"/>
    <w:rsid w:val="00F2769D"/>
    <w:rsid w:val="00F27A9B"/>
    <w:rsid w:val="00F27C1D"/>
    <w:rsid w:val="00F27DEB"/>
    <w:rsid w:val="00F27F50"/>
    <w:rsid w:val="00F27FF4"/>
    <w:rsid w:val="00F30009"/>
    <w:rsid w:val="00F30108"/>
    <w:rsid w:val="00F301EE"/>
    <w:rsid w:val="00F3020B"/>
    <w:rsid w:val="00F302CA"/>
    <w:rsid w:val="00F30355"/>
    <w:rsid w:val="00F3048E"/>
    <w:rsid w:val="00F308DF"/>
    <w:rsid w:val="00F30918"/>
    <w:rsid w:val="00F309B5"/>
    <w:rsid w:val="00F30B92"/>
    <w:rsid w:val="00F30C39"/>
    <w:rsid w:val="00F30D2A"/>
    <w:rsid w:val="00F30EC5"/>
    <w:rsid w:val="00F30F05"/>
    <w:rsid w:val="00F31040"/>
    <w:rsid w:val="00F311B2"/>
    <w:rsid w:val="00F312C4"/>
    <w:rsid w:val="00F314C3"/>
    <w:rsid w:val="00F31B7D"/>
    <w:rsid w:val="00F31DE8"/>
    <w:rsid w:val="00F31EB7"/>
    <w:rsid w:val="00F31FCC"/>
    <w:rsid w:val="00F31FD7"/>
    <w:rsid w:val="00F32056"/>
    <w:rsid w:val="00F322A2"/>
    <w:rsid w:val="00F323B5"/>
    <w:rsid w:val="00F324BD"/>
    <w:rsid w:val="00F32713"/>
    <w:rsid w:val="00F327D7"/>
    <w:rsid w:val="00F32841"/>
    <w:rsid w:val="00F32E50"/>
    <w:rsid w:val="00F32EE8"/>
    <w:rsid w:val="00F3305B"/>
    <w:rsid w:val="00F3315D"/>
    <w:rsid w:val="00F331DF"/>
    <w:rsid w:val="00F33230"/>
    <w:rsid w:val="00F335D9"/>
    <w:rsid w:val="00F33A41"/>
    <w:rsid w:val="00F33B8C"/>
    <w:rsid w:val="00F33D2C"/>
    <w:rsid w:val="00F33DD4"/>
    <w:rsid w:val="00F33F25"/>
    <w:rsid w:val="00F34033"/>
    <w:rsid w:val="00F3441F"/>
    <w:rsid w:val="00F3445C"/>
    <w:rsid w:val="00F34688"/>
    <w:rsid w:val="00F34AC4"/>
    <w:rsid w:val="00F34AD7"/>
    <w:rsid w:val="00F34C3C"/>
    <w:rsid w:val="00F34C94"/>
    <w:rsid w:val="00F34F67"/>
    <w:rsid w:val="00F34F90"/>
    <w:rsid w:val="00F34FF7"/>
    <w:rsid w:val="00F3525F"/>
    <w:rsid w:val="00F3539D"/>
    <w:rsid w:val="00F35503"/>
    <w:rsid w:val="00F35893"/>
    <w:rsid w:val="00F35AC2"/>
    <w:rsid w:val="00F35BB0"/>
    <w:rsid w:val="00F36210"/>
    <w:rsid w:val="00F36555"/>
    <w:rsid w:val="00F366FE"/>
    <w:rsid w:val="00F367A1"/>
    <w:rsid w:val="00F367B0"/>
    <w:rsid w:val="00F367EF"/>
    <w:rsid w:val="00F36840"/>
    <w:rsid w:val="00F36A53"/>
    <w:rsid w:val="00F36C31"/>
    <w:rsid w:val="00F36CC6"/>
    <w:rsid w:val="00F36F74"/>
    <w:rsid w:val="00F37023"/>
    <w:rsid w:val="00F37231"/>
    <w:rsid w:val="00F374D2"/>
    <w:rsid w:val="00F374F3"/>
    <w:rsid w:val="00F37563"/>
    <w:rsid w:val="00F37572"/>
    <w:rsid w:val="00F37AB4"/>
    <w:rsid w:val="00F37DC0"/>
    <w:rsid w:val="00F37DE2"/>
    <w:rsid w:val="00F37E1B"/>
    <w:rsid w:val="00F37E2B"/>
    <w:rsid w:val="00F37F89"/>
    <w:rsid w:val="00F40006"/>
    <w:rsid w:val="00F40064"/>
    <w:rsid w:val="00F40832"/>
    <w:rsid w:val="00F40D2B"/>
    <w:rsid w:val="00F40E1D"/>
    <w:rsid w:val="00F40F46"/>
    <w:rsid w:val="00F4133A"/>
    <w:rsid w:val="00F4139B"/>
    <w:rsid w:val="00F4144A"/>
    <w:rsid w:val="00F41682"/>
    <w:rsid w:val="00F4197F"/>
    <w:rsid w:val="00F419A8"/>
    <w:rsid w:val="00F41A58"/>
    <w:rsid w:val="00F41B58"/>
    <w:rsid w:val="00F41B8B"/>
    <w:rsid w:val="00F422DC"/>
    <w:rsid w:val="00F42311"/>
    <w:rsid w:val="00F42348"/>
    <w:rsid w:val="00F42475"/>
    <w:rsid w:val="00F425D5"/>
    <w:rsid w:val="00F42991"/>
    <w:rsid w:val="00F42FE0"/>
    <w:rsid w:val="00F43175"/>
    <w:rsid w:val="00F43380"/>
    <w:rsid w:val="00F433B9"/>
    <w:rsid w:val="00F4365F"/>
    <w:rsid w:val="00F437F6"/>
    <w:rsid w:val="00F4385D"/>
    <w:rsid w:val="00F43B0F"/>
    <w:rsid w:val="00F43DE1"/>
    <w:rsid w:val="00F43F1E"/>
    <w:rsid w:val="00F43F54"/>
    <w:rsid w:val="00F442A9"/>
    <w:rsid w:val="00F444BC"/>
    <w:rsid w:val="00F444D8"/>
    <w:rsid w:val="00F444E7"/>
    <w:rsid w:val="00F4458F"/>
    <w:rsid w:val="00F4465C"/>
    <w:rsid w:val="00F44681"/>
    <w:rsid w:val="00F447F4"/>
    <w:rsid w:val="00F44919"/>
    <w:rsid w:val="00F44B2E"/>
    <w:rsid w:val="00F44B6B"/>
    <w:rsid w:val="00F44DE0"/>
    <w:rsid w:val="00F44E6A"/>
    <w:rsid w:val="00F44EE9"/>
    <w:rsid w:val="00F44F8F"/>
    <w:rsid w:val="00F44FE3"/>
    <w:rsid w:val="00F4502E"/>
    <w:rsid w:val="00F450DE"/>
    <w:rsid w:val="00F45305"/>
    <w:rsid w:val="00F453C1"/>
    <w:rsid w:val="00F45511"/>
    <w:rsid w:val="00F455AE"/>
    <w:rsid w:val="00F457E9"/>
    <w:rsid w:val="00F45A22"/>
    <w:rsid w:val="00F45AEE"/>
    <w:rsid w:val="00F45C93"/>
    <w:rsid w:val="00F45ED9"/>
    <w:rsid w:val="00F46515"/>
    <w:rsid w:val="00F46799"/>
    <w:rsid w:val="00F467C3"/>
    <w:rsid w:val="00F46D3B"/>
    <w:rsid w:val="00F46D45"/>
    <w:rsid w:val="00F46D9F"/>
    <w:rsid w:val="00F46DE0"/>
    <w:rsid w:val="00F46E57"/>
    <w:rsid w:val="00F46E95"/>
    <w:rsid w:val="00F46ED5"/>
    <w:rsid w:val="00F46FF6"/>
    <w:rsid w:val="00F47011"/>
    <w:rsid w:val="00F470A3"/>
    <w:rsid w:val="00F470A7"/>
    <w:rsid w:val="00F474AE"/>
    <w:rsid w:val="00F474F9"/>
    <w:rsid w:val="00F4754D"/>
    <w:rsid w:val="00F47930"/>
    <w:rsid w:val="00F47C42"/>
    <w:rsid w:val="00F500F0"/>
    <w:rsid w:val="00F50247"/>
    <w:rsid w:val="00F502D5"/>
    <w:rsid w:val="00F50400"/>
    <w:rsid w:val="00F50856"/>
    <w:rsid w:val="00F50C6E"/>
    <w:rsid w:val="00F50C75"/>
    <w:rsid w:val="00F51220"/>
    <w:rsid w:val="00F51373"/>
    <w:rsid w:val="00F5141D"/>
    <w:rsid w:val="00F51462"/>
    <w:rsid w:val="00F5148A"/>
    <w:rsid w:val="00F516EF"/>
    <w:rsid w:val="00F5185E"/>
    <w:rsid w:val="00F51986"/>
    <w:rsid w:val="00F51C7E"/>
    <w:rsid w:val="00F51E13"/>
    <w:rsid w:val="00F51E96"/>
    <w:rsid w:val="00F51FDD"/>
    <w:rsid w:val="00F52606"/>
    <w:rsid w:val="00F5267A"/>
    <w:rsid w:val="00F527CB"/>
    <w:rsid w:val="00F52846"/>
    <w:rsid w:val="00F52A25"/>
    <w:rsid w:val="00F52A79"/>
    <w:rsid w:val="00F52B6D"/>
    <w:rsid w:val="00F52E10"/>
    <w:rsid w:val="00F52E4D"/>
    <w:rsid w:val="00F52E9A"/>
    <w:rsid w:val="00F52FEB"/>
    <w:rsid w:val="00F53145"/>
    <w:rsid w:val="00F532E9"/>
    <w:rsid w:val="00F53758"/>
    <w:rsid w:val="00F53861"/>
    <w:rsid w:val="00F5398B"/>
    <w:rsid w:val="00F53C66"/>
    <w:rsid w:val="00F53FB2"/>
    <w:rsid w:val="00F542E4"/>
    <w:rsid w:val="00F54429"/>
    <w:rsid w:val="00F54742"/>
    <w:rsid w:val="00F54791"/>
    <w:rsid w:val="00F548A5"/>
    <w:rsid w:val="00F548D1"/>
    <w:rsid w:val="00F54A02"/>
    <w:rsid w:val="00F54A06"/>
    <w:rsid w:val="00F54A18"/>
    <w:rsid w:val="00F54B92"/>
    <w:rsid w:val="00F54CD2"/>
    <w:rsid w:val="00F54D29"/>
    <w:rsid w:val="00F54D4C"/>
    <w:rsid w:val="00F55086"/>
    <w:rsid w:val="00F5529E"/>
    <w:rsid w:val="00F55337"/>
    <w:rsid w:val="00F55749"/>
    <w:rsid w:val="00F557AC"/>
    <w:rsid w:val="00F55819"/>
    <w:rsid w:val="00F5597D"/>
    <w:rsid w:val="00F5635F"/>
    <w:rsid w:val="00F5646F"/>
    <w:rsid w:val="00F56B75"/>
    <w:rsid w:val="00F56C94"/>
    <w:rsid w:val="00F5752B"/>
    <w:rsid w:val="00F5755A"/>
    <w:rsid w:val="00F57770"/>
    <w:rsid w:val="00F57A07"/>
    <w:rsid w:val="00F57A40"/>
    <w:rsid w:val="00F57AA9"/>
    <w:rsid w:val="00F57B15"/>
    <w:rsid w:val="00F57CDD"/>
    <w:rsid w:val="00F57DE5"/>
    <w:rsid w:val="00F57E42"/>
    <w:rsid w:val="00F57F0A"/>
    <w:rsid w:val="00F57F22"/>
    <w:rsid w:val="00F57FF3"/>
    <w:rsid w:val="00F6001D"/>
    <w:rsid w:val="00F6004D"/>
    <w:rsid w:val="00F6008C"/>
    <w:rsid w:val="00F600A9"/>
    <w:rsid w:val="00F601B6"/>
    <w:rsid w:val="00F605E4"/>
    <w:rsid w:val="00F605F3"/>
    <w:rsid w:val="00F60746"/>
    <w:rsid w:val="00F607C9"/>
    <w:rsid w:val="00F608B0"/>
    <w:rsid w:val="00F608CF"/>
    <w:rsid w:val="00F60A3F"/>
    <w:rsid w:val="00F612AA"/>
    <w:rsid w:val="00F61341"/>
    <w:rsid w:val="00F61477"/>
    <w:rsid w:val="00F61680"/>
    <w:rsid w:val="00F6196A"/>
    <w:rsid w:val="00F6196F"/>
    <w:rsid w:val="00F61D65"/>
    <w:rsid w:val="00F61EAA"/>
    <w:rsid w:val="00F6222E"/>
    <w:rsid w:val="00F6224C"/>
    <w:rsid w:val="00F62336"/>
    <w:rsid w:val="00F6238F"/>
    <w:rsid w:val="00F62716"/>
    <w:rsid w:val="00F6283C"/>
    <w:rsid w:val="00F6298B"/>
    <w:rsid w:val="00F62A63"/>
    <w:rsid w:val="00F634DA"/>
    <w:rsid w:val="00F63800"/>
    <w:rsid w:val="00F6381F"/>
    <w:rsid w:val="00F63B25"/>
    <w:rsid w:val="00F63C1B"/>
    <w:rsid w:val="00F63F99"/>
    <w:rsid w:val="00F63FC5"/>
    <w:rsid w:val="00F6407B"/>
    <w:rsid w:val="00F6413E"/>
    <w:rsid w:val="00F646F5"/>
    <w:rsid w:val="00F64709"/>
    <w:rsid w:val="00F6471E"/>
    <w:rsid w:val="00F6473E"/>
    <w:rsid w:val="00F6498A"/>
    <w:rsid w:val="00F64A40"/>
    <w:rsid w:val="00F64E7F"/>
    <w:rsid w:val="00F6515B"/>
    <w:rsid w:val="00F652E4"/>
    <w:rsid w:val="00F652EE"/>
    <w:rsid w:val="00F6534D"/>
    <w:rsid w:val="00F65714"/>
    <w:rsid w:val="00F65885"/>
    <w:rsid w:val="00F65FA4"/>
    <w:rsid w:val="00F66040"/>
    <w:rsid w:val="00F662AB"/>
    <w:rsid w:val="00F662B5"/>
    <w:rsid w:val="00F6643A"/>
    <w:rsid w:val="00F664A8"/>
    <w:rsid w:val="00F66799"/>
    <w:rsid w:val="00F66B22"/>
    <w:rsid w:val="00F66BAD"/>
    <w:rsid w:val="00F66BBA"/>
    <w:rsid w:val="00F66D29"/>
    <w:rsid w:val="00F66E90"/>
    <w:rsid w:val="00F66F45"/>
    <w:rsid w:val="00F6705B"/>
    <w:rsid w:val="00F6706B"/>
    <w:rsid w:val="00F67100"/>
    <w:rsid w:val="00F6767D"/>
    <w:rsid w:val="00F67728"/>
    <w:rsid w:val="00F67809"/>
    <w:rsid w:val="00F67924"/>
    <w:rsid w:val="00F67A3E"/>
    <w:rsid w:val="00F67A9A"/>
    <w:rsid w:val="00F67D4F"/>
    <w:rsid w:val="00F701A2"/>
    <w:rsid w:val="00F70333"/>
    <w:rsid w:val="00F7048A"/>
    <w:rsid w:val="00F70700"/>
    <w:rsid w:val="00F70704"/>
    <w:rsid w:val="00F70752"/>
    <w:rsid w:val="00F7092A"/>
    <w:rsid w:val="00F70B01"/>
    <w:rsid w:val="00F70B06"/>
    <w:rsid w:val="00F70C5D"/>
    <w:rsid w:val="00F70CDB"/>
    <w:rsid w:val="00F70DF5"/>
    <w:rsid w:val="00F70FA2"/>
    <w:rsid w:val="00F70FBE"/>
    <w:rsid w:val="00F70FEA"/>
    <w:rsid w:val="00F7118D"/>
    <w:rsid w:val="00F712E4"/>
    <w:rsid w:val="00F712F1"/>
    <w:rsid w:val="00F713ED"/>
    <w:rsid w:val="00F714E6"/>
    <w:rsid w:val="00F715F9"/>
    <w:rsid w:val="00F717A0"/>
    <w:rsid w:val="00F71C70"/>
    <w:rsid w:val="00F72080"/>
    <w:rsid w:val="00F72145"/>
    <w:rsid w:val="00F7255D"/>
    <w:rsid w:val="00F72C7F"/>
    <w:rsid w:val="00F72FE4"/>
    <w:rsid w:val="00F73063"/>
    <w:rsid w:val="00F7330A"/>
    <w:rsid w:val="00F7337B"/>
    <w:rsid w:val="00F737A2"/>
    <w:rsid w:val="00F73B52"/>
    <w:rsid w:val="00F73BC7"/>
    <w:rsid w:val="00F73C0C"/>
    <w:rsid w:val="00F73C4B"/>
    <w:rsid w:val="00F73C6D"/>
    <w:rsid w:val="00F73DF1"/>
    <w:rsid w:val="00F73FE1"/>
    <w:rsid w:val="00F7410B"/>
    <w:rsid w:val="00F7429D"/>
    <w:rsid w:val="00F7442E"/>
    <w:rsid w:val="00F744BB"/>
    <w:rsid w:val="00F74630"/>
    <w:rsid w:val="00F74844"/>
    <w:rsid w:val="00F74A4C"/>
    <w:rsid w:val="00F750B9"/>
    <w:rsid w:val="00F75241"/>
    <w:rsid w:val="00F752FC"/>
    <w:rsid w:val="00F75445"/>
    <w:rsid w:val="00F75484"/>
    <w:rsid w:val="00F75A4F"/>
    <w:rsid w:val="00F75A70"/>
    <w:rsid w:val="00F75D09"/>
    <w:rsid w:val="00F75FA4"/>
    <w:rsid w:val="00F76069"/>
    <w:rsid w:val="00F7635B"/>
    <w:rsid w:val="00F76529"/>
    <w:rsid w:val="00F76608"/>
    <w:rsid w:val="00F767D8"/>
    <w:rsid w:val="00F76BBE"/>
    <w:rsid w:val="00F76F41"/>
    <w:rsid w:val="00F76F8B"/>
    <w:rsid w:val="00F774FA"/>
    <w:rsid w:val="00F77543"/>
    <w:rsid w:val="00F776E9"/>
    <w:rsid w:val="00F77772"/>
    <w:rsid w:val="00F777E5"/>
    <w:rsid w:val="00F77A97"/>
    <w:rsid w:val="00F77A9B"/>
    <w:rsid w:val="00F77CAE"/>
    <w:rsid w:val="00F77F0D"/>
    <w:rsid w:val="00F8009C"/>
    <w:rsid w:val="00F80100"/>
    <w:rsid w:val="00F802C0"/>
    <w:rsid w:val="00F80385"/>
    <w:rsid w:val="00F803E5"/>
    <w:rsid w:val="00F80458"/>
    <w:rsid w:val="00F804AD"/>
    <w:rsid w:val="00F8059D"/>
    <w:rsid w:val="00F806A7"/>
    <w:rsid w:val="00F80847"/>
    <w:rsid w:val="00F80A77"/>
    <w:rsid w:val="00F80AC9"/>
    <w:rsid w:val="00F80B38"/>
    <w:rsid w:val="00F80CCA"/>
    <w:rsid w:val="00F80FEF"/>
    <w:rsid w:val="00F8113B"/>
    <w:rsid w:val="00F81509"/>
    <w:rsid w:val="00F8152A"/>
    <w:rsid w:val="00F818D1"/>
    <w:rsid w:val="00F81AF6"/>
    <w:rsid w:val="00F81BD8"/>
    <w:rsid w:val="00F81C6A"/>
    <w:rsid w:val="00F81E35"/>
    <w:rsid w:val="00F8207A"/>
    <w:rsid w:val="00F820A3"/>
    <w:rsid w:val="00F820C5"/>
    <w:rsid w:val="00F824D1"/>
    <w:rsid w:val="00F82575"/>
    <w:rsid w:val="00F825E1"/>
    <w:rsid w:val="00F828C8"/>
    <w:rsid w:val="00F82953"/>
    <w:rsid w:val="00F829E1"/>
    <w:rsid w:val="00F82DCA"/>
    <w:rsid w:val="00F82F55"/>
    <w:rsid w:val="00F82FA8"/>
    <w:rsid w:val="00F8308F"/>
    <w:rsid w:val="00F830F5"/>
    <w:rsid w:val="00F83158"/>
    <w:rsid w:val="00F83251"/>
    <w:rsid w:val="00F8360A"/>
    <w:rsid w:val="00F836EB"/>
    <w:rsid w:val="00F838BC"/>
    <w:rsid w:val="00F83DC6"/>
    <w:rsid w:val="00F83DC8"/>
    <w:rsid w:val="00F83E1F"/>
    <w:rsid w:val="00F83E96"/>
    <w:rsid w:val="00F84026"/>
    <w:rsid w:val="00F841AD"/>
    <w:rsid w:val="00F842DC"/>
    <w:rsid w:val="00F843BC"/>
    <w:rsid w:val="00F846E7"/>
    <w:rsid w:val="00F84A12"/>
    <w:rsid w:val="00F84B4F"/>
    <w:rsid w:val="00F85178"/>
    <w:rsid w:val="00F852CE"/>
    <w:rsid w:val="00F8580A"/>
    <w:rsid w:val="00F85B64"/>
    <w:rsid w:val="00F85B74"/>
    <w:rsid w:val="00F85C47"/>
    <w:rsid w:val="00F85D41"/>
    <w:rsid w:val="00F85DB8"/>
    <w:rsid w:val="00F86043"/>
    <w:rsid w:val="00F86123"/>
    <w:rsid w:val="00F86442"/>
    <w:rsid w:val="00F8651C"/>
    <w:rsid w:val="00F865B6"/>
    <w:rsid w:val="00F867E1"/>
    <w:rsid w:val="00F868B2"/>
    <w:rsid w:val="00F86982"/>
    <w:rsid w:val="00F86B04"/>
    <w:rsid w:val="00F87205"/>
    <w:rsid w:val="00F872E3"/>
    <w:rsid w:val="00F8736D"/>
    <w:rsid w:val="00F8740E"/>
    <w:rsid w:val="00F87441"/>
    <w:rsid w:val="00F87464"/>
    <w:rsid w:val="00F8755D"/>
    <w:rsid w:val="00F87574"/>
    <w:rsid w:val="00F875E3"/>
    <w:rsid w:val="00F8769A"/>
    <w:rsid w:val="00F8776D"/>
    <w:rsid w:val="00F878C5"/>
    <w:rsid w:val="00F87CA9"/>
    <w:rsid w:val="00F87E49"/>
    <w:rsid w:val="00F87F1F"/>
    <w:rsid w:val="00F90007"/>
    <w:rsid w:val="00F90021"/>
    <w:rsid w:val="00F90063"/>
    <w:rsid w:val="00F90177"/>
    <w:rsid w:val="00F90328"/>
    <w:rsid w:val="00F90AFD"/>
    <w:rsid w:val="00F90D66"/>
    <w:rsid w:val="00F90FBF"/>
    <w:rsid w:val="00F9111F"/>
    <w:rsid w:val="00F911E6"/>
    <w:rsid w:val="00F91237"/>
    <w:rsid w:val="00F91363"/>
    <w:rsid w:val="00F915EC"/>
    <w:rsid w:val="00F91632"/>
    <w:rsid w:val="00F9163B"/>
    <w:rsid w:val="00F9165D"/>
    <w:rsid w:val="00F91662"/>
    <w:rsid w:val="00F916E1"/>
    <w:rsid w:val="00F91902"/>
    <w:rsid w:val="00F91AA0"/>
    <w:rsid w:val="00F91B6D"/>
    <w:rsid w:val="00F91BDA"/>
    <w:rsid w:val="00F91C70"/>
    <w:rsid w:val="00F91E8F"/>
    <w:rsid w:val="00F91EF2"/>
    <w:rsid w:val="00F91F69"/>
    <w:rsid w:val="00F92692"/>
    <w:rsid w:val="00F926AD"/>
    <w:rsid w:val="00F926D4"/>
    <w:rsid w:val="00F92767"/>
    <w:rsid w:val="00F92880"/>
    <w:rsid w:val="00F929A7"/>
    <w:rsid w:val="00F92BCE"/>
    <w:rsid w:val="00F92F45"/>
    <w:rsid w:val="00F92F6F"/>
    <w:rsid w:val="00F92FAE"/>
    <w:rsid w:val="00F92FF4"/>
    <w:rsid w:val="00F932B7"/>
    <w:rsid w:val="00F934D6"/>
    <w:rsid w:val="00F93771"/>
    <w:rsid w:val="00F93A91"/>
    <w:rsid w:val="00F93AC3"/>
    <w:rsid w:val="00F93B09"/>
    <w:rsid w:val="00F93CD1"/>
    <w:rsid w:val="00F94147"/>
    <w:rsid w:val="00F941E9"/>
    <w:rsid w:val="00F94298"/>
    <w:rsid w:val="00F949B2"/>
    <w:rsid w:val="00F94AC0"/>
    <w:rsid w:val="00F94C93"/>
    <w:rsid w:val="00F94DC5"/>
    <w:rsid w:val="00F94E39"/>
    <w:rsid w:val="00F94F82"/>
    <w:rsid w:val="00F952DD"/>
    <w:rsid w:val="00F95806"/>
    <w:rsid w:val="00F95D43"/>
    <w:rsid w:val="00F95E57"/>
    <w:rsid w:val="00F9609D"/>
    <w:rsid w:val="00F960F8"/>
    <w:rsid w:val="00F961D0"/>
    <w:rsid w:val="00F961EF"/>
    <w:rsid w:val="00F96682"/>
    <w:rsid w:val="00F96767"/>
    <w:rsid w:val="00F96907"/>
    <w:rsid w:val="00F96A4B"/>
    <w:rsid w:val="00F96C35"/>
    <w:rsid w:val="00F96EAD"/>
    <w:rsid w:val="00F96F70"/>
    <w:rsid w:val="00F9705C"/>
    <w:rsid w:val="00F970C6"/>
    <w:rsid w:val="00F9728E"/>
    <w:rsid w:val="00F972AE"/>
    <w:rsid w:val="00F97301"/>
    <w:rsid w:val="00F976B2"/>
    <w:rsid w:val="00F97712"/>
    <w:rsid w:val="00F97B1F"/>
    <w:rsid w:val="00F97B7F"/>
    <w:rsid w:val="00F97BCC"/>
    <w:rsid w:val="00F97CF5"/>
    <w:rsid w:val="00F97ED6"/>
    <w:rsid w:val="00F97FE9"/>
    <w:rsid w:val="00FA017F"/>
    <w:rsid w:val="00FA029C"/>
    <w:rsid w:val="00FA042B"/>
    <w:rsid w:val="00FA0523"/>
    <w:rsid w:val="00FA0696"/>
    <w:rsid w:val="00FA07C5"/>
    <w:rsid w:val="00FA083F"/>
    <w:rsid w:val="00FA09E2"/>
    <w:rsid w:val="00FA0BD0"/>
    <w:rsid w:val="00FA0FA7"/>
    <w:rsid w:val="00FA1118"/>
    <w:rsid w:val="00FA1299"/>
    <w:rsid w:val="00FA13B7"/>
    <w:rsid w:val="00FA156B"/>
    <w:rsid w:val="00FA1895"/>
    <w:rsid w:val="00FA1943"/>
    <w:rsid w:val="00FA1CBD"/>
    <w:rsid w:val="00FA20A3"/>
    <w:rsid w:val="00FA2130"/>
    <w:rsid w:val="00FA23FE"/>
    <w:rsid w:val="00FA2441"/>
    <w:rsid w:val="00FA2668"/>
    <w:rsid w:val="00FA27AC"/>
    <w:rsid w:val="00FA29D2"/>
    <w:rsid w:val="00FA2AA0"/>
    <w:rsid w:val="00FA2AA1"/>
    <w:rsid w:val="00FA2D0F"/>
    <w:rsid w:val="00FA2DB9"/>
    <w:rsid w:val="00FA2F13"/>
    <w:rsid w:val="00FA3002"/>
    <w:rsid w:val="00FA3303"/>
    <w:rsid w:val="00FA331D"/>
    <w:rsid w:val="00FA33C2"/>
    <w:rsid w:val="00FA3480"/>
    <w:rsid w:val="00FA34FE"/>
    <w:rsid w:val="00FA35AC"/>
    <w:rsid w:val="00FA37F1"/>
    <w:rsid w:val="00FA3A26"/>
    <w:rsid w:val="00FA3C12"/>
    <w:rsid w:val="00FA3CC2"/>
    <w:rsid w:val="00FA3D56"/>
    <w:rsid w:val="00FA3EA5"/>
    <w:rsid w:val="00FA4007"/>
    <w:rsid w:val="00FA4178"/>
    <w:rsid w:val="00FA417B"/>
    <w:rsid w:val="00FA43CF"/>
    <w:rsid w:val="00FA4697"/>
    <w:rsid w:val="00FA4865"/>
    <w:rsid w:val="00FA4924"/>
    <w:rsid w:val="00FA4B55"/>
    <w:rsid w:val="00FA4C29"/>
    <w:rsid w:val="00FA4DA1"/>
    <w:rsid w:val="00FA4DA9"/>
    <w:rsid w:val="00FA4DBC"/>
    <w:rsid w:val="00FA4F22"/>
    <w:rsid w:val="00FA50B7"/>
    <w:rsid w:val="00FA519D"/>
    <w:rsid w:val="00FA5277"/>
    <w:rsid w:val="00FA566C"/>
    <w:rsid w:val="00FA5728"/>
    <w:rsid w:val="00FA5A97"/>
    <w:rsid w:val="00FA5CEE"/>
    <w:rsid w:val="00FA5E42"/>
    <w:rsid w:val="00FA5E81"/>
    <w:rsid w:val="00FA6148"/>
    <w:rsid w:val="00FA6214"/>
    <w:rsid w:val="00FA6255"/>
    <w:rsid w:val="00FA6403"/>
    <w:rsid w:val="00FA647F"/>
    <w:rsid w:val="00FA64AB"/>
    <w:rsid w:val="00FA663D"/>
    <w:rsid w:val="00FA67F4"/>
    <w:rsid w:val="00FA6CF2"/>
    <w:rsid w:val="00FA6E5D"/>
    <w:rsid w:val="00FA6FFB"/>
    <w:rsid w:val="00FA72B1"/>
    <w:rsid w:val="00FA7357"/>
    <w:rsid w:val="00FA76A1"/>
    <w:rsid w:val="00FA782D"/>
    <w:rsid w:val="00FA7897"/>
    <w:rsid w:val="00FA7ACD"/>
    <w:rsid w:val="00FA7E56"/>
    <w:rsid w:val="00FB0094"/>
    <w:rsid w:val="00FB01AE"/>
    <w:rsid w:val="00FB025D"/>
    <w:rsid w:val="00FB03AC"/>
    <w:rsid w:val="00FB0522"/>
    <w:rsid w:val="00FB055B"/>
    <w:rsid w:val="00FB083B"/>
    <w:rsid w:val="00FB0B2D"/>
    <w:rsid w:val="00FB0D17"/>
    <w:rsid w:val="00FB0EEA"/>
    <w:rsid w:val="00FB1065"/>
    <w:rsid w:val="00FB10B6"/>
    <w:rsid w:val="00FB119A"/>
    <w:rsid w:val="00FB145C"/>
    <w:rsid w:val="00FB192D"/>
    <w:rsid w:val="00FB1AC5"/>
    <w:rsid w:val="00FB1E64"/>
    <w:rsid w:val="00FB1EDA"/>
    <w:rsid w:val="00FB1EE8"/>
    <w:rsid w:val="00FB1FB9"/>
    <w:rsid w:val="00FB2197"/>
    <w:rsid w:val="00FB21CE"/>
    <w:rsid w:val="00FB24D6"/>
    <w:rsid w:val="00FB269F"/>
    <w:rsid w:val="00FB2714"/>
    <w:rsid w:val="00FB2793"/>
    <w:rsid w:val="00FB2B63"/>
    <w:rsid w:val="00FB2CBA"/>
    <w:rsid w:val="00FB3302"/>
    <w:rsid w:val="00FB3399"/>
    <w:rsid w:val="00FB354B"/>
    <w:rsid w:val="00FB35C8"/>
    <w:rsid w:val="00FB386E"/>
    <w:rsid w:val="00FB396B"/>
    <w:rsid w:val="00FB3AFF"/>
    <w:rsid w:val="00FB3E24"/>
    <w:rsid w:val="00FB3EA6"/>
    <w:rsid w:val="00FB3FC3"/>
    <w:rsid w:val="00FB4074"/>
    <w:rsid w:val="00FB4085"/>
    <w:rsid w:val="00FB426C"/>
    <w:rsid w:val="00FB44FB"/>
    <w:rsid w:val="00FB4524"/>
    <w:rsid w:val="00FB460E"/>
    <w:rsid w:val="00FB46F2"/>
    <w:rsid w:val="00FB4774"/>
    <w:rsid w:val="00FB4896"/>
    <w:rsid w:val="00FB495D"/>
    <w:rsid w:val="00FB4A07"/>
    <w:rsid w:val="00FB5316"/>
    <w:rsid w:val="00FB53CB"/>
    <w:rsid w:val="00FB5409"/>
    <w:rsid w:val="00FB545D"/>
    <w:rsid w:val="00FB562D"/>
    <w:rsid w:val="00FB5B31"/>
    <w:rsid w:val="00FB5CEB"/>
    <w:rsid w:val="00FB5DE3"/>
    <w:rsid w:val="00FB5FE6"/>
    <w:rsid w:val="00FB63FD"/>
    <w:rsid w:val="00FB6687"/>
    <w:rsid w:val="00FB6726"/>
    <w:rsid w:val="00FB6727"/>
    <w:rsid w:val="00FB6945"/>
    <w:rsid w:val="00FB696D"/>
    <w:rsid w:val="00FB69C7"/>
    <w:rsid w:val="00FB6A34"/>
    <w:rsid w:val="00FB6AA7"/>
    <w:rsid w:val="00FB6B4A"/>
    <w:rsid w:val="00FB6DAB"/>
    <w:rsid w:val="00FB7023"/>
    <w:rsid w:val="00FB74DF"/>
    <w:rsid w:val="00FB77E8"/>
    <w:rsid w:val="00FB7897"/>
    <w:rsid w:val="00FB78F2"/>
    <w:rsid w:val="00FB7A13"/>
    <w:rsid w:val="00FB7B3B"/>
    <w:rsid w:val="00FB7D01"/>
    <w:rsid w:val="00FB7E35"/>
    <w:rsid w:val="00FB7FCF"/>
    <w:rsid w:val="00FC0254"/>
    <w:rsid w:val="00FC03E4"/>
    <w:rsid w:val="00FC0410"/>
    <w:rsid w:val="00FC0419"/>
    <w:rsid w:val="00FC041D"/>
    <w:rsid w:val="00FC05C2"/>
    <w:rsid w:val="00FC060D"/>
    <w:rsid w:val="00FC067D"/>
    <w:rsid w:val="00FC06AE"/>
    <w:rsid w:val="00FC0889"/>
    <w:rsid w:val="00FC0DCC"/>
    <w:rsid w:val="00FC0E36"/>
    <w:rsid w:val="00FC1078"/>
    <w:rsid w:val="00FC1114"/>
    <w:rsid w:val="00FC164C"/>
    <w:rsid w:val="00FC167B"/>
    <w:rsid w:val="00FC181D"/>
    <w:rsid w:val="00FC1AFB"/>
    <w:rsid w:val="00FC1D07"/>
    <w:rsid w:val="00FC1D2F"/>
    <w:rsid w:val="00FC1F29"/>
    <w:rsid w:val="00FC1F9D"/>
    <w:rsid w:val="00FC2165"/>
    <w:rsid w:val="00FC2426"/>
    <w:rsid w:val="00FC26EB"/>
    <w:rsid w:val="00FC29ED"/>
    <w:rsid w:val="00FC2A21"/>
    <w:rsid w:val="00FC2C0E"/>
    <w:rsid w:val="00FC2C31"/>
    <w:rsid w:val="00FC2CC0"/>
    <w:rsid w:val="00FC2CFF"/>
    <w:rsid w:val="00FC2D78"/>
    <w:rsid w:val="00FC2DC5"/>
    <w:rsid w:val="00FC3318"/>
    <w:rsid w:val="00FC3355"/>
    <w:rsid w:val="00FC35A8"/>
    <w:rsid w:val="00FC3958"/>
    <w:rsid w:val="00FC39E6"/>
    <w:rsid w:val="00FC3A3F"/>
    <w:rsid w:val="00FC3C87"/>
    <w:rsid w:val="00FC3CAF"/>
    <w:rsid w:val="00FC4031"/>
    <w:rsid w:val="00FC4166"/>
    <w:rsid w:val="00FC4288"/>
    <w:rsid w:val="00FC4667"/>
    <w:rsid w:val="00FC46E6"/>
    <w:rsid w:val="00FC47A2"/>
    <w:rsid w:val="00FC4A98"/>
    <w:rsid w:val="00FC4DBD"/>
    <w:rsid w:val="00FC4DBF"/>
    <w:rsid w:val="00FC4EC2"/>
    <w:rsid w:val="00FC562A"/>
    <w:rsid w:val="00FC56EF"/>
    <w:rsid w:val="00FC572D"/>
    <w:rsid w:val="00FC58F8"/>
    <w:rsid w:val="00FC5A1F"/>
    <w:rsid w:val="00FC5ED5"/>
    <w:rsid w:val="00FC5FD2"/>
    <w:rsid w:val="00FC6026"/>
    <w:rsid w:val="00FC60AF"/>
    <w:rsid w:val="00FC6385"/>
    <w:rsid w:val="00FC63C0"/>
    <w:rsid w:val="00FC676C"/>
    <w:rsid w:val="00FC6AD8"/>
    <w:rsid w:val="00FC6B02"/>
    <w:rsid w:val="00FC6FF1"/>
    <w:rsid w:val="00FC7135"/>
    <w:rsid w:val="00FC7188"/>
    <w:rsid w:val="00FC72CF"/>
    <w:rsid w:val="00FC745C"/>
    <w:rsid w:val="00FC762A"/>
    <w:rsid w:val="00FC7693"/>
    <w:rsid w:val="00FC76F1"/>
    <w:rsid w:val="00FC7938"/>
    <w:rsid w:val="00FC7B53"/>
    <w:rsid w:val="00FC7CC8"/>
    <w:rsid w:val="00FC7CC9"/>
    <w:rsid w:val="00FD0013"/>
    <w:rsid w:val="00FD0020"/>
    <w:rsid w:val="00FD0358"/>
    <w:rsid w:val="00FD0446"/>
    <w:rsid w:val="00FD0477"/>
    <w:rsid w:val="00FD071E"/>
    <w:rsid w:val="00FD0974"/>
    <w:rsid w:val="00FD0A73"/>
    <w:rsid w:val="00FD0B21"/>
    <w:rsid w:val="00FD0CD2"/>
    <w:rsid w:val="00FD0DA8"/>
    <w:rsid w:val="00FD0FC9"/>
    <w:rsid w:val="00FD1137"/>
    <w:rsid w:val="00FD143B"/>
    <w:rsid w:val="00FD144A"/>
    <w:rsid w:val="00FD1567"/>
    <w:rsid w:val="00FD1795"/>
    <w:rsid w:val="00FD1895"/>
    <w:rsid w:val="00FD1914"/>
    <w:rsid w:val="00FD1965"/>
    <w:rsid w:val="00FD1D1C"/>
    <w:rsid w:val="00FD1D42"/>
    <w:rsid w:val="00FD21D1"/>
    <w:rsid w:val="00FD2300"/>
    <w:rsid w:val="00FD270F"/>
    <w:rsid w:val="00FD276C"/>
    <w:rsid w:val="00FD2B00"/>
    <w:rsid w:val="00FD2B4D"/>
    <w:rsid w:val="00FD2B5F"/>
    <w:rsid w:val="00FD2C42"/>
    <w:rsid w:val="00FD2C59"/>
    <w:rsid w:val="00FD2D7C"/>
    <w:rsid w:val="00FD3270"/>
    <w:rsid w:val="00FD3302"/>
    <w:rsid w:val="00FD33CD"/>
    <w:rsid w:val="00FD365A"/>
    <w:rsid w:val="00FD36C4"/>
    <w:rsid w:val="00FD38DD"/>
    <w:rsid w:val="00FD3ACD"/>
    <w:rsid w:val="00FD3BCD"/>
    <w:rsid w:val="00FD3FDA"/>
    <w:rsid w:val="00FD4242"/>
    <w:rsid w:val="00FD43CC"/>
    <w:rsid w:val="00FD457D"/>
    <w:rsid w:val="00FD4788"/>
    <w:rsid w:val="00FD4867"/>
    <w:rsid w:val="00FD490C"/>
    <w:rsid w:val="00FD4A94"/>
    <w:rsid w:val="00FD4BCA"/>
    <w:rsid w:val="00FD4CA8"/>
    <w:rsid w:val="00FD502D"/>
    <w:rsid w:val="00FD5043"/>
    <w:rsid w:val="00FD50A0"/>
    <w:rsid w:val="00FD5307"/>
    <w:rsid w:val="00FD548F"/>
    <w:rsid w:val="00FD5739"/>
    <w:rsid w:val="00FD57C9"/>
    <w:rsid w:val="00FD5B79"/>
    <w:rsid w:val="00FD5C75"/>
    <w:rsid w:val="00FD5E76"/>
    <w:rsid w:val="00FD622A"/>
    <w:rsid w:val="00FD6362"/>
    <w:rsid w:val="00FD63A3"/>
    <w:rsid w:val="00FD63A5"/>
    <w:rsid w:val="00FD64D8"/>
    <w:rsid w:val="00FD652C"/>
    <w:rsid w:val="00FD6660"/>
    <w:rsid w:val="00FD673A"/>
    <w:rsid w:val="00FD68FC"/>
    <w:rsid w:val="00FD718C"/>
    <w:rsid w:val="00FD7270"/>
    <w:rsid w:val="00FD732F"/>
    <w:rsid w:val="00FD7372"/>
    <w:rsid w:val="00FD73C1"/>
    <w:rsid w:val="00FD75FD"/>
    <w:rsid w:val="00FD7E72"/>
    <w:rsid w:val="00FE00BA"/>
    <w:rsid w:val="00FE00C0"/>
    <w:rsid w:val="00FE0508"/>
    <w:rsid w:val="00FE0562"/>
    <w:rsid w:val="00FE0574"/>
    <w:rsid w:val="00FE07BA"/>
    <w:rsid w:val="00FE0ACB"/>
    <w:rsid w:val="00FE0ADB"/>
    <w:rsid w:val="00FE0B2C"/>
    <w:rsid w:val="00FE0DF0"/>
    <w:rsid w:val="00FE0F25"/>
    <w:rsid w:val="00FE0F2C"/>
    <w:rsid w:val="00FE16EE"/>
    <w:rsid w:val="00FE1868"/>
    <w:rsid w:val="00FE189C"/>
    <w:rsid w:val="00FE1B65"/>
    <w:rsid w:val="00FE1D50"/>
    <w:rsid w:val="00FE204A"/>
    <w:rsid w:val="00FE20A3"/>
    <w:rsid w:val="00FE216A"/>
    <w:rsid w:val="00FE234F"/>
    <w:rsid w:val="00FE28FE"/>
    <w:rsid w:val="00FE293D"/>
    <w:rsid w:val="00FE2D8C"/>
    <w:rsid w:val="00FE2E33"/>
    <w:rsid w:val="00FE2F38"/>
    <w:rsid w:val="00FE2FD7"/>
    <w:rsid w:val="00FE30CF"/>
    <w:rsid w:val="00FE31DA"/>
    <w:rsid w:val="00FE36C6"/>
    <w:rsid w:val="00FE3778"/>
    <w:rsid w:val="00FE38F2"/>
    <w:rsid w:val="00FE38F3"/>
    <w:rsid w:val="00FE3911"/>
    <w:rsid w:val="00FE3B27"/>
    <w:rsid w:val="00FE3B3E"/>
    <w:rsid w:val="00FE3C30"/>
    <w:rsid w:val="00FE3C84"/>
    <w:rsid w:val="00FE3E8D"/>
    <w:rsid w:val="00FE3F0E"/>
    <w:rsid w:val="00FE3F39"/>
    <w:rsid w:val="00FE3FA9"/>
    <w:rsid w:val="00FE41D4"/>
    <w:rsid w:val="00FE4325"/>
    <w:rsid w:val="00FE44D6"/>
    <w:rsid w:val="00FE450F"/>
    <w:rsid w:val="00FE457D"/>
    <w:rsid w:val="00FE46D7"/>
    <w:rsid w:val="00FE4A46"/>
    <w:rsid w:val="00FE4A8E"/>
    <w:rsid w:val="00FE4E34"/>
    <w:rsid w:val="00FE5293"/>
    <w:rsid w:val="00FE5698"/>
    <w:rsid w:val="00FE582F"/>
    <w:rsid w:val="00FE5C9A"/>
    <w:rsid w:val="00FE5F0B"/>
    <w:rsid w:val="00FE5F1F"/>
    <w:rsid w:val="00FE60B0"/>
    <w:rsid w:val="00FE6292"/>
    <w:rsid w:val="00FE62F0"/>
    <w:rsid w:val="00FE632F"/>
    <w:rsid w:val="00FE649A"/>
    <w:rsid w:val="00FE6C30"/>
    <w:rsid w:val="00FE6CD0"/>
    <w:rsid w:val="00FE7223"/>
    <w:rsid w:val="00FE7297"/>
    <w:rsid w:val="00FE736B"/>
    <w:rsid w:val="00FE745A"/>
    <w:rsid w:val="00FE7521"/>
    <w:rsid w:val="00FE7A2B"/>
    <w:rsid w:val="00FE7A76"/>
    <w:rsid w:val="00FE7B48"/>
    <w:rsid w:val="00FE7BE3"/>
    <w:rsid w:val="00FE7D8B"/>
    <w:rsid w:val="00FE7E04"/>
    <w:rsid w:val="00FF00AD"/>
    <w:rsid w:val="00FF0144"/>
    <w:rsid w:val="00FF049B"/>
    <w:rsid w:val="00FF0578"/>
    <w:rsid w:val="00FF0A1E"/>
    <w:rsid w:val="00FF0BC3"/>
    <w:rsid w:val="00FF0D58"/>
    <w:rsid w:val="00FF0E91"/>
    <w:rsid w:val="00FF0EB2"/>
    <w:rsid w:val="00FF1020"/>
    <w:rsid w:val="00FF1088"/>
    <w:rsid w:val="00FF111B"/>
    <w:rsid w:val="00FF151F"/>
    <w:rsid w:val="00FF16B5"/>
    <w:rsid w:val="00FF1786"/>
    <w:rsid w:val="00FF1922"/>
    <w:rsid w:val="00FF194D"/>
    <w:rsid w:val="00FF1965"/>
    <w:rsid w:val="00FF2095"/>
    <w:rsid w:val="00FF22FF"/>
    <w:rsid w:val="00FF24B5"/>
    <w:rsid w:val="00FF27A6"/>
    <w:rsid w:val="00FF2C10"/>
    <w:rsid w:val="00FF2E47"/>
    <w:rsid w:val="00FF2FD2"/>
    <w:rsid w:val="00FF3089"/>
    <w:rsid w:val="00FF3259"/>
    <w:rsid w:val="00FF364D"/>
    <w:rsid w:val="00FF37D3"/>
    <w:rsid w:val="00FF39CF"/>
    <w:rsid w:val="00FF3A6D"/>
    <w:rsid w:val="00FF3CC6"/>
    <w:rsid w:val="00FF3D00"/>
    <w:rsid w:val="00FF3E2D"/>
    <w:rsid w:val="00FF3EA8"/>
    <w:rsid w:val="00FF40A8"/>
    <w:rsid w:val="00FF40F0"/>
    <w:rsid w:val="00FF45BA"/>
    <w:rsid w:val="00FF48D9"/>
    <w:rsid w:val="00FF4991"/>
    <w:rsid w:val="00FF4A30"/>
    <w:rsid w:val="00FF4A62"/>
    <w:rsid w:val="00FF4BAC"/>
    <w:rsid w:val="00FF4ED3"/>
    <w:rsid w:val="00FF4F04"/>
    <w:rsid w:val="00FF5218"/>
    <w:rsid w:val="00FF5497"/>
    <w:rsid w:val="00FF5562"/>
    <w:rsid w:val="00FF56D5"/>
    <w:rsid w:val="00FF576E"/>
    <w:rsid w:val="00FF59C6"/>
    <w:rsid w:val="00FF5B76"/>
    <w:rsid w:val="00FF5CE9"/>
    <w:rsid w:val="00FF5E7B"/>
    <w:rsid w:val="00FF5F0A"/>
    <w:rsid w:val="00FF6430"/>
    <w:rsid w:val="00FF669F"/>
    <w:rsid w:val="00FF6B53"/>
    <w:rsid w:val="00FF6C94"/>
    <w:rsid w:val="00FF6CB9"/>
    <w:rsid w:val="00FF6EC9"/>
    <w:rsid w:val="00FF6F09"/>
    <w:rsid w:val="00FF70DD"/>
    <w:rsid w:val="00FF73BD"/>
    <w:rsid w:val="00FF750F"/>
    <w:rsid w:val="00FF7568"/>
    <w:rsid w:val="00FF75FB"/>
    <w:rsid w:val="00FF7718"/>
    <w:rsid w:val="00FF77B2"/>
    <w:rsid w:val="00FF7920"/>
    <w:rsid w:val="00FF7A2B"/>
    <w:rsid w:val="00FF7EA7"/>
    <w:rsid w:val="00FF7F0D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85434"/>
  <w15:chartTrackingRefBased/>
  <w15:docId w15:val="{D3502DC0-D3FC-41A4-82A6-C014391C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</w:pPr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ascii="Cambria" w:hAnsi="Cambria"/>
      <w:b/>
      <w:bCs/>
      <w:color w:val="FF0000"/>
      <w:sz w:val="20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outlineLvl w:val="1"/>
    </w:pPr>
    <w:rPr>
      <w:b/>
      <w:bCs/>
      <w:color w:val="00B050"/>
      <w:sz w:val="22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numId w:val="1"/>
      </w:numPr>
      <w:tabs>
        <w:tab w:val="left" w:pos="170"/>
      </w:tabs>
      <w:outlineLvl w:val="2"/>
    </w:pPr>
    <w:rPr>
      <w:rFonts w:ascii="Courier New" w:hAnsi="Courier New"/>
      <w:b/>
      <w:bCs/>
      <w:color w:val="943634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outlineLvl w:val="3"/>
    </w:pPr>
    <w:rPr>
      <w:rFonts w:ascii="Courier New" w:hAnsi="Courier New"/>
      <w:b/>
      <w:bCs/>
      <w:iCs/>
      <w:color w:val="4F81BD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outlineLvl w:val="4"/>
    </w:pPr>
    <w:rPr>
      <w:rFonts w:ascii="Courier New" w:hAnsi="Courier New"/>
      <w:color w:val="0000CC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Pr>
      <w:rFonts w:ascii="Cambria" w:eastAsia="新細明體" w:hAnsi="Cambria" w:cs="Times New Roman"/>
      <w:b/>
      <w:bCs/>
      <w:color w:val="FF0000"/>
      <w:szCs w:val="28"/>
    </w:rPr>
  </w:style>
  <w:style w:type="character" w:customStyle="1" w:styleId="Heading2Char">
    <w:name w:val="Heading 2 Char"/>
    <w:link w:val="Heading2"/>
    <w:rPr>
      <w:rFonts w:ascii="Arial" w:eastAsia="新細明體" w:hAnsi="Arial" w:cs="Times New Roman"/>
      <w:b/>
      <w:bCs/>
      <w:color w:val="00B050"/>
      <w:sz w:val="22"/>
      <w:szCs w:val="26"/>
    </w:rPr>
  </w:style>
  <w:style w:type="paragraph" w:customStyle="1" w:styleId="Text1">
    <w:name w:val="Text1"/>
    <w:link w:val="Text1Char"/>
    <w:pPr>
      <w:autoSpaceDE w:val="0"/>
      <w:autoSpaceDN w:val="0"/>
      <w:adjustRightInd w:val="0"/>
      <w:snapToGrid w:val="0"/>
    </w:pPr>
    <w:rPr>
      <w:rFonts w:ascii="Arial" w:hAnsi="Arial" w:cs="Helvetica"/>
      <w:sz w:val="18"/>
      <w:szCs w:val="18"/>
    </w:rPr>
  </w:style>
  <w:style w:type="character" w:customStyle="1" w:styleId="Heading3Char">
    <w:name w:val="Heading 3 Char"/>
    <w:link w:val="Heading3"/>
    <w:rPr>
      <w:rFonts w:ascii="Courier New" w:eastAsia="新細明體" w:hAnsi="Courier New" w:cs="Times New Roman"/>
      <w:b/>
      <w:bCs/>
      <w:color w:val="943634"/>
      <w:sz w:val="20"/>
    </w:rPr>
  </w:style>
  <w:style w:type="character" w:customStyle="1" w:styleId="Heading4Char">
    <w:name w:val="Heading 4 Char"/>
    <w:link w:val="Heading4"/>
    <w:rPr>
      <w:rFonts w:ascii="Courier New" w:eastAsia="新細明體" w:hAnsi="Courier New"/>
      <w:b/>
      <w:bCs/>
      <w:iCs/>
      <w:color w:val="4F81BD"/>
      <w:sz w:val="18"/>
      <w:lang w:val="x-none" w:eastAsia="x-none"/>
    </w:rPr>
  </w:style>
  <w:style w:type="paragraph" w:customStyle="1" w:styleId="code">
    <w:name w:val="code"/>
    <w:basedOn w:val="Text1"/>
    <w:rPr>
      <w:rFonts w:ascii="Courier New" w:hAnsi="Courier New"/>
      <w:color w:val="0000CC"/>
      <w:sz w:val="20"/>
    </w:rPr>
  </w:style>
  <w:style w:type="character" w:customStyle="1" w:styleId="Heading5Char">
    <w:name w:val="Heading 5 Char"/>
    <w:link w:val="Heading5"/>
    <w:rPr>
      <w:rFonts w:ascii="Courier New" w:eastAsia="新細明體" w:hAnsi="Courier New" w:cs="Times New Roman"/>
      <w:color w:val="0000CC"/>
      <w:sz w:val="20"/>
    </w:rPr>
  </w:style>
  <w:style w:type="character" w:customStyle="1" w:styleId="Heading6Char">
    <w:name w:val="Heading 6 Char"/>
    <w:link w:val="Heading6"/>
    <w:rPr>
      <w:rFonts w:ascii="Cambria" w:eastAsia="新細明體" w:hAnsi="Cambria" w:cs="Times New Roman"/>
      <w:i/>
      <w:iCs/>
      <w:color w:val="243F60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Text1Char">
    <w:name w:val="Text1 Char"/>
    <w:link w:val="Text1"/>
    <w:rPr>
      <w:rFonts w:ascii="Arial" w:hAnsi="Arial" w:cs="Helvetica"/>
      <w:sz w:val="18"/>
      <w:szCs w:val="18"/>
      <w:lang w:val="en-US" w:eastAsia="zh-TW" w:bidi="ar-SA"/>
    </w:rPr>
  </w:style>
  <w:style w:type="character" w:customStyle="1" w:styleId="BalloonTextChar">
    <w:name w:val="Balloon Text Char"/>
    <w:link w:val="BalloonText"/>
    <w:rPr>
      <w:rFonts w:ascii="Tahoma" w:eastAsia="新細明體" w:hAnsi="Tahoma" w:cs="Tahoma"/>
      <w:sz w:val="16"/>
      <w:szCs w:val="16"/>
    </w:rPr>
  </w:style>
  <w:style w:type="paragraph" w:customStyle="1" w:styleId="syntax">
    <w:name w:val="syntax"/>
    <w:basedOn w:val="Normal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10790"/>
      </w:tabs>
    </w:pPr>
    <w:rPr>
      <w:rFonts w:ascii="Times New Roman" w:hAnsi="Times New Roman"/>
    </w:rPr>
  </w:style>
  <w:style w:type="paragraph" w:styleId="TOC2">
    <w:name w:val="toc 2"/>
    <w:basedOn w:val="Normal"/>
    <w:next w:val="Normal"/>
    <w:uiPriority w:val="39"/>
    <w:qFormat/>
    <w:pPr>
      <w:ind w:left="238"/>
    </w:pPr>
    <w:rPr>
      <w:rFonts w:ascii="Times New Roman" w:hAnsi="Times New Roman"/>
    </w:rPr>
  </w:style>
  <w:style w:type="paragraph" w:styleId="TOC3">
    <w:name w:val="toc 3"/>
    <w:basedOn w:val="Normal"/>
    <w:next w:val="Normal"/>
    <w:uiPriority w:val="39"/>
    <w:qFormat/>
    <w:pPr>
      <w:ind w:left="482"/>
    </w:pPr>
    <w:rPr>
      <w:rFonts w:ascii="Times New Roman" w:hAnsi="Times New Roman"/>
    </w:rPr>
  </w:style>
  <w:style w:type="character" w:styleId="Hyperlink">
    <w:name w:val="Hyperlink"/>
    <w:uiPriority w:val="99"/>
    <w:rPr>
      <w:rFonts w:ascii="Times New Roman" w:eastAsia="新細明體" w:hAnsi="Times New Roman"/>
      <w:color w:val="0000FF"/>
      <w:u w:val="single"/>
    </w:rPr>
  </w:style>
  <w:style w:type="paragraph" w:styleId="TOC4">
    <w:name w:val="toc 4"/>
    <w:basedOn w:val="Normal"/>
    <w:next w:val="Normal"/>
    <w:uiPriority w:val="39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uiPriority w:val="39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uiPriority w:val="39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uiPriority w:val="39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uiPriority w:val="39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uiPriority w:val="39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rPr>
      <w:rFonts w:ascii="Arial" w:eastAsia="新細明體" w:hAnsi="Arial"/>
      <w:sz w:val="18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rPr>
      <w:rFonts w:ascii="Arial" w:eastAsia="新細明體" w:hAnsi="Arial"/>
      <w:sz w:val="18"/>
    </w:rPr>
  </w:style>
  <w:style w:type="character" w:styleId="FollowedHyperlink">
    <w:name w:val="FollowedHyperlink"/>
    <w:rPr>
      <w:rFonts w:ascii="Times New Roman" w:eastAsia="新細明體" w:hAnsi="Times New Roman"/>
      <w:color w:val="800080"/>
      <w:u w:val="single"/>
    </w:rPr>
  </w:style>
  <w:style w:type="paragraph" w:styleId="EndnoteText">
    <w:name w:val="endnote text"/>
    <w:basedOn w:val="Normal"/>
    <w:link w:val="EndnoteTextChar"/>
    <w:rPr>
      <w:sz w:val="20"/>
      <w:szCs w:val="20"/>
      <w:lang w:val="x-none" w:eastAsia="x-none"/>
    </w:rPr>
  </w:style>
  <w:style w:type="character" w:customStyle="1" w:styleId="EndnoteTextChar">
    <w:name w:val="Endnote Text Char"/>
    <w:link w:val="EndnoteText"/>
    <w:rPr>
      <w:rFonts w:ascii="Arial" w:eastAsia="新細明體" w:hAnsi="Arial"/>
      <w:sz w:val="20"/>
      <w:szCs w:val="20"/>
    </w:rPr>
  </w:style>
  <w:style w:type="character" w:styleId="EndnoteReference">
    <w:name w:val="endnote reference"/>
    <w:rPr>
      <w:rFonts w:ascii="Times New Roman" w:eastAsia="新細明體" w:hAnsi="Times New Roman"/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1694B"/>
    <w:pPr>
      <w:adjustRightInd/>
      <w:snapToGrid/>
      <w:spacing w:before="480" w:line="276" w:lineRule="auto"/>
      <w:outlineLvl w:val="9"/>
    </w:pPr>
    <w:rPr>
      <w:color w:val="365F91"/>
      <w:sz w:val="28"/>
      <w:lang w:val="en-US" w:eastAsia="en-US"/>
    </w:rPr>
  </w:style>
  <w:style w:type="character" w:styleId="UnresolvedMention">
    <w:name w:val="Unresolved Mention"/>
    <w:uiPriority w:val="99"/>
    <w:semiHidden/>
    <w:unhideWhenUsed/>
    <w:rsid w:val="00BC69A1"/>
    <w:rPr>
      <w:rFonts w:ascii="Times New Roman" w:eastAsia="新細明體" w:hAnsi="Times New Roman"/>
      <w:color w:val="605E5C"/>
      <w:shd w:val="clear" w:color="auto" w:fill="E1DFDD"/>
    </w:rPr>
  </w:style>
  <w:style w:type="character" w:customStyle="1" w:styleId="hl-red">
    <w:name w:val="hl-red"/>
    <w:basedOn w:val="DefaultParagraphFont"/>
    <w:rsid w:val="0067003C"/>
    <w:rPr>
      <w:rFonts w:ascii="Times New Roman" w:eastAsia="新細明體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77FD"/>
  </w:style>
  <w:style w:type="character" w:customStyle="1" w:styleId="DateChar">
    <w:name w:val="Date Char"/>
    <w:basedOn w:val="DefaultParagraphFont"/>
    <w:link w:val="Date"/>
    <w:uiPriority w:val="99"/>
    <w:semiHidden/>
    <w:rsid w:val="001577FD"/>
    <w:rPr>
      <w:rFonts w:ascii="Arial" w:hAnsi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bc@def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timng2/DemoApp.gi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im\lib\01\SQ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C24CE-BECF-4570-A847-ECCA6C9C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Links>
    <vt:vector size="6" baseType="variant"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_Toc110407834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</dc:creator>
  <cp:keywords/>
  <cp:lastModifiedBy>mw n</cp:lastModifiedBy>
  <cp:revision>2</cp:revision>
  <dcterms:created xsi:type="dcterms:W3CDTF">2023-08-27T05:35:00Z</dcterms:created>
  <dcterms:modified xsi:type="dcterms:W3CDTF">2023-08-27T05:35:00Z</dcterms:modified>
</cp:coreProperties>
</file>